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E33F79" w:rsidRPr="00E33F79">
              <w:t>01_HelloWorld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E33F79" w:rsidRPr="00E33F79">
              <w:t>01_HelloWorld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E33F79">
      <w:pPr>
        <w:pStyle w:val="aff5"/>
        <w:outlineLvl w:val="0"/>
      </w:pPr>
      <w:bookmarkStart w:id="0" w:name="文档名称"/>
      <w:r w:rsidRPr="00E33F79">
        <w:t>01_HelloWorld</w:t>
      </w:r>
      <w:r w:rsidR="00D461E3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318A8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C318A8">
              <w:t>01_HelloWorld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893461" w:rsidRPr="00893461">
        <w:t>01_HelloWorld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535409" w:rsidRPr="002E48CA" w:rsidRDefault="00E666B4" w:rsidP="00FA0DA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4B0E21" w:rsidRPr="002E48CA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4B0E21" w:rsidRPr="001F7E5E" w:rsidRDefault="004B0E21" w:rsidP="004B0E21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1F7E5E" w:rsidRDefault="00F93F41" w:rsidP="00CF61EA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</w:p>
    <w:p w:rsidR="00F93F41" w:rsidRPr="00F93F41" w:rsidRDefault="00F93F41" w:rsidP="00F93F41"/>
    <w:p w:rsidR="00F93F41" w:rsidRPr="00F93F41" w:rsidRDefault="00F93F41" w:rsidP="00F93F41"/>
    <w:p w:rsidR="00FF6F5C" w:rsidRDefault="00FF6F5C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</w:p>
    <w:p w:rsidR="00FF6F5C" w:rsidRDefault="008456DB" w:rsidP="00711303">
      <w:pPr>
        <w:pStyle w:val="10"/>
        <w:tabs>
          <w:tab w:val="left" w:pos="453"/>
        </w:tabs>
        <w:ind w:left="0" w:firstLine="0"/>
      </w:pPr>
      <w:r>
        <w:rPr>
          <w:b/>
          <w:bCs/>
          <w:caps/>
        </w:rPr>
        <w:fldChar w:fldCharType="end"/>
      </w: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FF6F5C" w:rsidRDefault="00251DF8" w:rsidP="00251DF8">
      <w:pPr>
        <w:pStyle w:val="1"/>
        <w:numPr>
          <w:ilvl w:val="0"/>
          <w:numId w:val="12"/>
        </w:numPr>
      </w:pPr>
      <w:bookmarkStart w:id="2" w:name="_Toc33949677"/>
      <w:r w:rsidRPr="00251DF8">
        <w:lastRenderedPageBreak/>
        <w:t>01_HelloWorld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C61CE6" w:rsidRDefault="00FA1082" w:rsidP="00C61CE6">
      <w:pPr>
        <w:pStyle w:val="2"/>
      </w:pPr>
      <w:r>
        <w:rPr>
          <w:rFonts w:hint="eastAsia"/>
        </w:rPr>
        <w:t>简介</w:t>
      </w:r>
    </w:p>
    <w:p w:rsidR="003A5EE2" w:rsidRDefault="00397120" w:rsidP="003A5EE2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 w:rsidRPr="0079600B">
        <w:rPr>
          <w:rFonts w:ascii="仿宋" w:eastAsia="仿宋" w:hAnsi="仿宋" w:hint="eastAsia"/>
          <w:b/>
          <w:sz w:val="20"/>
          <w:szCs w:val="20"/>
        </w:rPr>
        <w:t>例程目的</w:t>
      </w:r>
      <w:r>
        <w:rPr>
          <w:rFonts w:ascii="仿宋" w:eastAsia="仿宋" w:hAnsi="仿宋" w:hint="eastAsia"/>
          <w:sz w:val="20"/>
          <w:szCs w:val="20"/>
        </w:rPr>
        <w:t>：</w:t>
      </w:r>
      <w:r w:rsidR="004A3AD1" w:rsidRPr="004A3AD1">
        <w:rPr>
          <w:rFonts w:ascii="仿宋" w:eastAsia="仿宋" w:hAnsi="仿宋"/>
          <w:sz w:val="20"/>
          <w:szCs w:val="20"/>
        </w:rPr>
        <w:t>01_HelloWorld</w:t>
      </w:r>
      <w:bookmarkEnd w:id="2"/>
      <w:r w:rsidR="00526A41">
        <w:rPr>
          <w:rFonts w:ascii="仿宋" w:eastAsia="仿宋" w:hAnsi="仿宋" w:hint="eastAsia"/>
          <w:sz w:val="20"/>
          <w:szCs w:val="20"/>
        </w:rPr>
        <w:t>是SDK最简单的一个例程，用于显示字符串“HelloWorld”，只需要将ShadowSystem预制体</w:t>
      </w:r>
      <w:r w:rsidR="0038036C">
        <w:rPr>
          <w:rFonts w:ascii="仿宋" w:eastAsia="仿宋" w:hAnsi="仿宋" w:hint="eastAsia"/>
          <w:sz w:val="20"/>
          <w:szCs w:val="20"/>
        </w:rPr>
        <w:t>拖</w:t>
      </w:r>
      <w:r w:rsidR="00253C86">
        <w:rPr>
          <w:rFonts w:ascii="仿宋" w:eastAsia="仿宋" w:hAnsi="仿宋" w:hint="eastAsia"/>
          <w:sz w:val="20"/>
          <w:szCs w:val="20"/>
        </w:rPr>
        <w:t>放</w:t>
      </w:r>
      <w:r w:rsidR="00526A41">
        <w:rPr>
          <w:rFonts w:ascii="仿宋" w:eastAsia="仿宋" w:hAnsi="仿宋" w:hint="eastAsia"/>
          <w:sz w:val="20"/>
          <w:szCs w:val="20"/>
        </w:rPr>
        <w:t>于Hierarchy视图，然后加一个TextMesh，内容</w:t>
      </w:r>
      <w:r w:rsidR="00E626AD">
        <w:rPr>
          <w:rFonts w:ascii="仿宋" w:eastAsia="仿宋" w:hAnsi="仿宋" w:hint="eastAsia"/>
          <w:sz w:val="20"/>
          <w:szCs w:val="20"/>
        </w:rPr>
        <w:t>为</w:t>
      </w:r>
      <w:r w:rsidR="00526A41">
        <w:rPr>
          <w:rFonts w:ascii="仿宋" w:eastAsia="仿宋" w:hAnsi="仿宋" w:hint="eastAsia"/>
          <w:sz w:val="20"/>
          <w:szCs w:val="20"/>
        </w:rPr>
        <w:t>“HelloWorld”</w:t>
      </w:r>
      <w:r w:rsidR="000263CC">
        <w:rPr>
          <w:rFonts w:ascii="仿宋" w:eastAsia="仿宋" w:hAnsi="仿宋" w:hint="eastAsia"/>
          <w:sz w:val="20"/>
          <w:szCs w:val="20"/>
        </w:rPr>
        <w:t>即可</w:t>
      </w:r>
      <w:r w:rsidR="009354C1">
        <w:rPr>
          <w:rFonts w:ascii="仿宋" w:eastAsia="仿宋" w:hAnsi="仿宋" w:hint="eastAsia"/>
          <w:sz w:val="20"/>
          <w:szCs w:val="20"/>
        </w:rPr>
        <w:t>；</w:t>
      </w:r>
    </w:p>
    <w:p w:rsidR="007E58CA" w:rsidRDefault="007E58CA" w:rsidP="009354C1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noProof/>
        </w:rPr>
        <w:drawing>
          <wp:inline distT="0" distB="0" distL="0" distR="0" wp14:anchorId="284B57E6" wp14:editId="6D77E57F">
            <wp:extent cx="2209524" cy="14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4C1" w:rsidRDefault="009354C1" w:rsidP="009354C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ShadowSystem预制体路径为：</w:t>
      </w:r>
    </w:p>
    <w:p w:rsidR="009354C1" w:rsidRDefault="009354C1" w:rsidP="009354C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5842E2">
        <w:rPr>
          <w:rFonts w:ascii="仿宋" w:eastAsia="仿宋" w:hAnsi="仿宋"/>
          <w:sz w:val="20"/>
          <w:szCs w:val="20"/>
        </w:rPr>
        <w:t>Assets\ShadowCreator\Resources\Prefabs</w:t>
      </w:r>
      <w:r>
        <w:rPr>
          <w:rFonts w:ascii="仿宋" w:eastAsia="仿宋" w:hAnsi="仿宋" w:hint="eastAsia"/>
          <w:sz w:val="20"/>
          <w:szCs w:val="20"/>
        </w:rPr>
        <w:t>\</w:t>
      </w:r>
      <w:r w:rsidRPr="00144913">
        <w:rPr>
          <w:rFonts w:ascii="仿宋" w:eastAsia="仿宋" w:hAnsi="仿宋"/>
          <w:sz w:val="20"/>
          <w:szCs w:val="20"/>
        </w:rPr>
        <w:t>ShadowSystem.prefab</w:t>
      </w:r>
    </w:p>
    <w:p w:rsidR="00723251" w:rsidRDefault="009354C1" w:rsidP="003A5EE2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或者直接点击Tools-&gt;ShadowSystem就可在Hierarchy视图添加</w:t>
      </w:r>
      <w:r w:rsidRPr="00144913">
        <w:rPr>
          <w:rFonts w:ascii="仿宋" w:eastAsia="仿宋" w:hAnsi="仿宋"/>
          <w:sz w:val="20"/>
          <w:szCs w:val="20"/>
        </w:rPr>
        <w:t>ShadowSystem</w:t>
      </w:r>
    </w:p>
    <w:p w:rsidR="002A5626" w:rsidRDefault="002A5626" w:rsidP="003A5EE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6F9E77E1" wp14:editId="2D69F351">
            <wp:extent cx="3085714" cy="7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51" w:rsidRDefault="00774126" w:rsidP="003A5EE2">
      <w:pPr>
        <w:pStyle w:val="a5"/>
        <w:ind w:firstLineChars="0" w:firstLine="0"/>
        <w:rPr>
          <w:rFonts w:ascii="仿宋" w:eastAsia="仿宋" w:hAnsi="仿宋" w:hint="eastAsia"/>
          <w:sz w:val="20"/>
          <w:szCs w:val="20"/>
        </w:rPr>
      </w:pPr>
      <w:r w:rsidRPr="0079600B">
        <w:rPr>
          <w:rFonts w:ascii="仿宋" w:eastAsia="仿宋" w:hAnsi="仿宋" w:hint="eastAsia"/>
          <w:b/>
          <w:sz w:val="20"/>
          <w:szCs w:val="20"/>
        </w:rPr>
        <w:t>例程效果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497C6D" w:rsidRDefault="005D43AC" w:rsidP="003F5141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>
        <w:rPr>
          <w:noProof/>
        </w:rPr>
        <w:drawing>
          <wp:inline distT="0" distB="0" distL="0" distR="0" wp14:anchorId="5101E1E0" wp14:editId="50432F42">
            <wp:extent cx="2066667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9B4D19" w:rsidRDefault="009B4D19" w:rsidP="009B4D19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  <w:r w:rsidRPr="0079600B">
        <w:rPr>
          <w:rFonts w:ascii="仿宋" w:eastAsia="仿宋" w:hAnsi="仿宋" w:hint="eastAsia"/>
          <w:b/>
          <w:sz w:val="20"/>
          <w:szCs w:val="20"/>
        </w:rPr>
        <w:t>例程路径</w:t>
      </w:r>
      <w:r>
        <w:rPr>
          <w:rFonts w:ascii="仿宋" w:eastAsia="仿宋" w:hAnsi="仿宋" w:hint="eastAsia"/>
          <w:sz w:val="20"/>
          <w:szCs w:val="20"/>
        </w:rPr>
        <w:t>：</w:t>
      </w:r>
    </w:p>
    <w:p w:rsidR="00497C6D" w:rsidRPr="009B4D19" w:rsidRDefault="00175121" w:rsidP="0042671A">
      <w:pPr>
        <w:pStyle w:val="a5"/>
        <w:ind w:firstLineChars="0" w:firstLine="0"/>
        <w:rPr>
          <w:rFonts w:ascii="仿宋" w:eastAsia="仿宋" w:hAnsi="仿宋"/>
          <w:u w:val="single"/>
        </w:rPr>
      </w:pPr>
      <w:r w:rsidRPr="00A80438">
        <w:rPr>
          <w:rFonts w:ascii="仿宋" w:eastAsia="仿宋" w:hAnsi="仿宋"/>
          <w:sz w:val="20"/>
          <w:szCs w:val="20"/>
        </w:rPr>
        <w:t>Assets\Examples\</w:t>
      </w:r>
      <w:r w:rsidR="00817E99" w:rsidRPr="004A3AD1">
        <w:rPr>
          <w:rFonts w:ascii="仿宋" w:eastAsia="仿宋" w:hAnsi="仿宋"/>
          <w:sz w:val="20"/>
          <w:szCs w:val="20"/>
        </w:rPr>
        <w:t>01_HelloWorld</w:t>
      </w:r>
      <w:r w:rsidR="00817E99">
        <w:rPr>
          <w:rFonts w:ascii="仿宋" w:eastAsia="仿宋" w:hAnsi="仿宋" w:hint="eastAsia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\</w:t>
      </w:r>
      <w:r w:rsidR="00817E99" w:rsidRPr="004A3AD1">
        <w:rPr>
          <w:rFonts w:ascii="仿宋" w:eastAsia="仿宋" w:hAnsi="仿宋"/>
          <w:sz w:val="20"/>
          <w:szCs w:val="20"/>
        </w:rPr>
        <w:t>01_HelloWorld</w:t>
      </w:r>
      <w:r w:rsidRPr="008E31C6">
        <w:rPr>
          <w:rFonts w:ascii="仿宋" w:eastAsia="仿宋" w:hAnsi="仿宋"/>
          <w:sz w:val="20"/>
          <w:szCs w:val="20"/>
        </w:rPr>
        <w:t>.unity</w:t>
      </w:r>
    </w:p>
    <w:p w:rsidR="00DE1240" w:rsidRPr="00DE1240" w:rsidRDefault="00DE1240">
      <w:pPr>
        <w:ind w:firstLine="576"/>
        <w:rPr>
          <w:rFonts w:ascii="仿宋" w:eastAsia="仿宋" w:hAnsi="仿宋"/>
          <w:u w:val="single"/>
        </w:rPr>
      </w:pPr>
    </w:p>
    <w:sectPr w:rsidR="00DE1240" w:rsidRPr="00DE1240">
      <w:headerReference w:type="default" r:id="rId14"/>
      <w:footerReference w:type="default" r:id="rId15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008" w:rsidRDefault="00E87008">
      <w:r>
        <w:separator/>
      </w:r>
    </w:p>
  </w:endnote>
  <w:endnote w:type="continuationSeparator" w:id="0">
    <w:p w:rsidR="00E87008" w:rsidRDefault="00E87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2932B8">
      <w:rPr>
        <w:noProof/>
      </w:rPr>
      <w:t>4</w:t>
    </w:r>
    <w:r>
      <w:fldChar w:fldCharType="end"/>
    </w:r>
    <w:r>
      <w:t xml:space="preserve"> , Total </w:t>
    </w:r>
    <w:r w:rsidR="00E87008">
      <w:fldChar w:fldCharType="begin"/>
    </w:r>
    <w:r w:rsidR="00E87008">
      <w:instrText>numpages  \* MERGEFORMAT</w:instrText>
    </w:r>
    <w:r w:rsidR="00E87008">
      <w:fldChar w:fldCharType="separate"/>
    </w:r>
    <w:r w:rsidR="002932B8">
      <w:rPr>
        <w:noProof/>
      </w:rPr>
      <w:t>4</w:t>
    </w:r>
    <w:r w:rsidR="00E87008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2932B8">
      <w:rPr>
        <w:noProof/>
      </w:rPr>
      <w:t>4</w:t>
    </w:r>
    <w:r>
      <w:fldChar w:fldCharType="end"/>
    </w:r>
    <w:r>
      <w:rPr>
        <w:rFonts w:ascii="宋体" w:hint="eastAsia"/>
      </w:rPr>
      <w:t>页，共</w:t>
    </w:r>
    <w:r w:rsidR="00E87008">
      <w:fldChar w:fldCharType="begin"/>
    </w:r>
    <w:r w:rsidR="00E87008">
      <w:instrText>numpages  \* MERGEFORMAT</w:instrText>
    </w:r>
    <w:r w:rsidR="00E87008">
      <w:fldChar w:fldCharType="separate"/>
    </w:r>
    <w:r w:rsidR="002932B8">
      <w:rPr>
        <w:noProof/>
      </w:rPr>
      <w:t>4</w:t>
    </w:r>
    <w:r w:rsidR="00E87008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008" w:rsidRDefault="00E87008">
      <w:r>
        <w:separator/>
      </w:r>
    </w:p>
  </w:footnote>
  <w:footnote w:type="continuationSeparator" w:id="0">
    <w:p w:rsidR="00E87008" w:rsidRDefault="00E87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CC7"/>
    <w:rsid w:val="000255D1"/>
    <w:rsid w:val="000263CC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4052D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0EA4"/>
    <w:rsid w:val="00083BB1"/>
    <w:rsid w:val="00084B48"/>
    <w:rsid w:val="0008629F"/>
    <w:rsid w:val="000907ED"/>
    <w:rsid w:val="00091C86"/>
    <w:rsid w:val="0009244E"/>
    <w:rsid w:val="00092837"/>
    <w:rsid w:val="00093335"/>
    <w:rsid w:val="0009483E"/>
    <w:rsid w:val="00094D2F"/>
    <w:rsid w:val="00095422"/>
    <w:rsid w:val="00097B06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913"/>
    <w:rsid w:val="00144A1B"/>
    <w:rsid w:val="00144C64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67F3"/>
    <w:rsid w:val="00166EA3"/>
    <w:rsid w:val="00167E5C"/>
    <w:rsid w:val="00171B24"/>
    <w:rsid w:val="00171BF9"/>
    <w:rsid w:val="00172C23"/>
    <w:rsid w:val="001737D9"/>
    <w:rsid w:val="00175121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5A0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3E4A"/>
    <w:rsid w:val="0023444A"/>
    <w:rsid w:val="00234A13"/>
    <w:rsid w:val="002352A4"/>
    <w:rsid w:val="00235A87"/>
    <w:rsid w:val="00236FDD"/>
    <w:rsid w:val="00240166"/>
    <w:rsid w:val="00240684"/>
    <w:rsid w:val="00240FF3"/>
    <w:rsid w:val="002439AF"/>
    <w:rsid w:val="00244A1C"/>
    <w:rsid w:val="00246FA1"/>
    <w:rsid w:val="00250BA6"/>
    <w:rsid w:val="00251DF8"/>
    <w:rsid w:val="00252D0C"/>
    <w:rsid w:val="002533CB"/>
    <w:rsid w:val="00253908"/>
    <w:rsid w:val="00253C86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6F2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901D5"/>
    <w:rsid w:val="002901D8"/>
    <w:rsid w:val="00290269"/>
    <w:rsid w:val="002919D1"/>
    <w:rsid w:val="00292929"/>
    <w:rsid w:val="0029295A"/>
    <w:rsid w:val="002932B8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5626"/>
    <w:rsid w:val="002A62DA"/>
    <w:rsid w:val="002A6E44"/>
    <w:rsid w:val="002A7DEB"/>
    <w:rsid w:val="002B0EC6"/>
    <w:rsid w:val="002B1421"/>
    <w:rsid w:val="002B2253"/>
    <w:rsid w:val="002B25E8"/>
    <w:rsid w:val="002B299E"/>
    <w:rsid w:val="002B3AEF"/>
    <w:rsid w:val="002B4958"/>
    <w:rsid w:val="002B4B76"/>
    <w:rsid w:val="002B54BB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6800"/>
    <w:rsid w:val="00356F90"/>
    <w:rsid w:val="003570C5"/>
    <w:rsid w:val="00357318"/>
    <w:rsid w:val="00361DAF"/>
    <w:rsid w:val="003641F4"/>
    <w:rsid w:val="00364AC4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36C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120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5141"/>
    <w:rsid w:val="003F6631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2671A"/>
    <w:rsid w:val="00431363"/>
    <w:rsid w:val="00431E92"/>
    <w:rsid w:val="00432367"/>
    <w:rsid w:val="00432AEA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684C"/>
    <w:rsid w:val="00450A8F"/>
    <w:rsid w:val="00450E40"/>
    <w:rsid w:val="00452115"/>
    <w:rsid w:val="004523C0"/>
    <w:rsid w:val="004523EF"/>
    <w:rsid w:val="00452735"/>
    <w:rsid w:val="00453018"/>
    <w:rsid w:val="00453953"/>
    <w:rsid w:val="00453E2F"/>
    <w:rsid w:val="004543DB"/>
    <w:rsid w:val="00454A06"/>
    <w:rsid w:val="00456328"/>
    <w:rsid w:val="004568EF"/>
    <w:rsid w:val="00456CC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52F0"/>
    <w:rsid w:val="00497527"/>
    <w:rsid w:val="00497A2E"/>
    <w:rsid w:val="00497C6D"/>
    <w:rsid w:val="004A03AB"/>
    <w:rsid w:val="004A04A1"/>
    <w:rsid w:val="004A0D27"/>
    <w:rsid w:val="004A1A1B"/>
    <w:rsid w:val="004A1AD6"/>
    <w:rsid w:val="004A1CE6"/>
    <w:rsid w:val="004A37F2"/>
    <w:rsid w:val="004A3AD1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E7"/>
    <w:rsid w:val="005059BA"/>
    <w:rsid w:val="005069CB"/>
    <w:rsid w:val="00510786"/>
    <w:rsid w:val="0051306C"/>
    <w:rsid w:val="00513ADD"/>
    <w:rsid w:val="00514D47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6A41"/>
    <w:rsid w:val="00527CFD"/>
    <w:rsid w:val="005300A9"/>
    <w:rsid w:val="005319AA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42E2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5AF"/>
    <w:rsid w:val="005B3B45"/>
    <w:rsid w:val="005B3D29"/>
    <w:rsid w:val="005B6477"/>
    <w:rsid w:val="005B6C8A"/>
    <w:rsid w:val="005C1F77"/>
    <w:rsid w:val="005C2559"/>
    <w:rsid w:val="005C2B97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43AC"/>
    <w:rsid w:val="005D54FF"/>
    <w:rsid w:val="005D606A"/>
    <w:rsid w:val="005D6C8B"/>
    <w:rsid w:val="005D75DA"/>
    <w:rsid w:val="005E17B4"/>
    <w:rsid w:val="005E1B01"/>
    <w:rsid w:val="005E1B9E"/>
    <w:rsid w:val="005E1DCB"/>
    <w:rsid w:val="005E2137"/>
    <w:rsid w:val="005E2371"/>
    <w:rsid w:val="005E2B49"/>
    <w:rsid w:val="005E2DEF"/>
    <w:rsid w:val="005E49E3"/>
    <w:rsid w:val="005E4AFC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58FA"/>
    <w:rsid w:val="00612D52"/>
    <w:rsid w:val="006134C1"/>
    <w:rsid w:val="00614AF0"/>
    <w:rsid w:val="00614C24"/>
    <w:rsid w:val="00616257"/>
    <w:rsid w:val="0061690E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E774B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251"/>
    <w:rsid w:val="0072348A"/>
    <w:rsid w:val="00725271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A31"/>
    <w:rsid w:val="00742F99"/>
    <w:rsid w:val="0074322C"/>
    <w:rsid w:val="00743EEB"/>
    <w:rsid w:val="00743F74"/>
    <w:rsid w:val="00744E33"/>
    <w:rsid w:val="007450D9"/>
    <w:rsid w:val="00746254"/>
    <w:rsid w:val="00747B53"/>
    <w:rsid w:val="0075074D"/>
    <w:rsid w:val="007515AB"/>
    <w:rsid w:val="007516AD"/>
    <w:rsid w:val="00751FBF"/>
    <w:rsid w:val="00752C06"/>
    <w:rsid w:val="0075311A"/>
    <w:rsid w:val="00753C50"/>
    <w:rsid w:val="00753D85"/>
    <w:rsid w:val="00756571"/>
    <w:rsid w:val="00756A1B"/>
    <w:rsid w:val="007572AF"/>
    <w:rsid w:val="007608B8"/>
    <w:rsid w:val="007637F9"/>
    <w:rsid w:val="00763EA8"/>
    <w:rsid w:val="00765506"/>
    <w:rsid w:val="007675FC"/>
    <w:rsid w:val="0077082D"/>
    <w:rsid w:val="00770ACC"/>
    <w:rsid w:val="00771D55"/>
    <w:rsid w:val="0077206E"/>
    <w:rsid w:val="00772531"/>
    <w:rsid w:val="00772EB9"/>
    <w:rsid w:val="00774126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58CA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B8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E99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461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E3D"/>
    <w:rsid w:val="008D3EFD"/>
    <w:rsid w:val="008D44A6"/>
    <w:rsid w:val="008D5BCA"/>
    <w:rsid w:val="008E0786"/>
    <w:rsid w:val="008E229E"/>
    <w:rsid w:val="008E4772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90098B"/>
    <w:rsid w:val="00900FC9"/>
    <w:rsid w:val="0090172D"/>
    <w:rsid w:val="009018CF"/>
    <w:rsid w:val="009027B2"/>
    <w:rsid w:val="00902F59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138D"/>
    <w:rsid w:val="00931DBE"/>
    <w:rsid w:val="009354C1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2D5F"/>
    <w:rsid w:val="009555B7"/>
    <w:rsid w:val="00956395"/>
    <w:rsid w:val="00963CA6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87D"/>
    <w:rsid w:val="009849D0"/>
    <w:rsid w:val="00985201"/>
    <w:rsid w:val="0098637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4D19"/>
    <w:rsid w:val="009B7853"/>
    <w:rsid w:val="009B7944"/>
    <w:rsid w:val="009C0FBB"/>
    <w:rsid w:val="009C1189"/>
    <w:rsid w:val="009C185E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6EA1"/>
    <w:rsid w:val="00A27274"/>
    <w:rsid w:val="00A27E8D"/>
    <w:rsid w:val="00A303A7"/>
    <w:rsid w:val="00A30AA8"/>
    <w:rsid w:val="00A31D6B"/>
    <w:rsid w:val="00A32777"/>
    <w:rsid w:val="00A32E6D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49A5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ED7"/>
    <w:rsid w:val="00A87180"/>
    <w:rsid w:val="00A8772C"/>
    <w:rsid w:val="00A87DBA"/>
    <w:rsid w:val="00A90914"/>
    <w:rsid w:val="00A916D4"/>
    <w:rsid w:val="00A91FB8"/>
    <w:rsid w:val="00A951C2"/>
    <w:rsid w:val="00A95C37"/>
    <w:rsid w:val="00A9684A"/>
    <w:rsid w:val="00A96BFF"/>
    <w:rsid w:val="00A97467"/>
    <w:rsid w:val="00A97CF9"/>
    <w:rsid w:val="00AA2184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10453"/>
    <w:rsid w:val="00B104D2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093B"/>
    <w:rsid w:val="00B33FFC"/>
    <w:rsid w:val="00B34600"/>
    <w:rsid w:val="00B35554"/>
    <w:rsid w:val="00B3571C"/>
    <w:rsid w:val="00B360A6"/>
    <w:rsid w:val="00B36F39"/>
    <w:rsid w:val="00B36FF1"/>
    <w:rsid w:val="00B40D2C"/>
    <w:rsid w:val="00B40E94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9C6"/>
    <w:rsid w:val="00B65CC6"/>
    <w:rsid w:val="00B6736A"/>
    <w:rsid w:val="00B67C1D"/>
    <w:rsid w:val="00B71DA6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04D6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E4F"/>
    <w:rsid w:val="00C30055"/>
    <w:rsid w:val="00C30B91"/>
    <w:rsid w:val="00C318A8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751"/>
    <w:rsid w:val="00C96811"/>
    <w:rsid w:val="00C96D17"/>
    <w:rsid w:val="00C9750E"/>
    <w:rsid w:val="00C97EF4"/>
    <w:rsid w:val="00CA0554"/>
    <w:rsid w:val="00CA05B6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8EF"/>
    <w:rsid w:val="00D45D53"/>
    <w:rsid w:val="00D461E3"/>
    <w:rsid w:val="00D47416"/>
    <w:rsid w:val="00D47733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A74"/>
    <w:rsid w:val="00DE4BD9"/>
    <w:rsid w:val="00DE5EC3"/>
    <w:rsid w:val="00DE6B73"/>
    <w:rsid w:val="00DE76D0"/>
    <w:rsid w:val="00DF0BCC"/>
    <w:rsid w:val="00DF15A7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3065A"/>
    <w:rsid w:val="00E30D62"/>
    <w:rsid w:val="00E31DB7"/>
    <w:rsid w:val="00E33F79"/>
    <w:rsid w:val="00E348A5"/>
    <w:rsid w:val="00E350D7"/>
    <w:rsid w:val="00E36057"/>
    <w:rsid w:val="00E37779"/>
    <w:rsid w:val="00E41C93"/>
    <w:rsid w:val="00E429C1"/>
    <w:rsid w:val="00E442EB"/>
    <w:rsid w:val="00E46867"/>
    <w:rsid w:val="00E513DA"/>
    <w:rsid w:val="00E51812"/>
    <w:rsid w:val="00E52022"/>
    <w:rsid w:val="00E527EA"/>
    <w:rsid w:val="00E539D6"/>
    <w:rsid w:val="00E54D03"/>
    <w:rsid w:val="00E56C8C"/>
    <w:rsid w:val="00E57AC8"/>
    <w:rsid w:val="00E61BBD"/>
    <w:rsid w:val="00E626A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008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850"/>
    <w:rsid w:val="00F11C8F"/>
    <w:rsid w:val="00F121F2"/>
    <w:rsid w:val="00F122AB"/>
    <w:rsid w:val="00F1233F"/>
    <w:rsid w:val="00F1276C"/>
    <w:rsid w:val="00F12E61"/>
    <w:rsid w:val="00F14037"/>
    <w:rsid w:val="00F14175"/>
    <w:rsid w:val="00F1418E"/>
    <w:rsid w:val="00F14C2A"/>
    <w:rsid w:val="00F14C82"/>
    <w:rsid w:val="00F1698B"/>
    <w:rsid w:val="00F17255"/>
    <w:rsid w:val="00F17CEE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F24"/>
    <w:rsid w:val="00F72CA2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DAA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clear" w:pos="720"/>
        <w:tab w:val="left" w:pos="918"/>
      </w:tabs>
      <w:adjustRightInd/>
      <w:spacing w:before="240" w:after="240"/>
      <w:ind w:left="918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FCFD15-4A8E-4B78-AFE8-BEAE3FA08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827</TotalTime>
  <Pages>4</Pages>
  <Words>133</Words>
  <Characters>759</Characters>
  <Application>Microsoft Office Word</Application>
  <DocSecurity>0</DocSecurity>
  <Lines>6</Lines>
  <Paragraphs>1</Paragraphs>
  <ScaleCrop>false</ScaleCrop>
  <Company>Huawei Technologies Co., Ltd.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Administrator</cp:lastModifiedBy>
  <cp:revision>1078</cp:revision>
  <cp:lastPrinted>2019-06-18T09:08:00Z</cp:lastPrinted>
  <dcterms:created xsi:type="dcterms:W3CDTF">2019-03-15T03:08:00Z</dcterms:created>
  <dcterms:modified xsi:type="dcterms:W3CDTF">2019-06-19T05:30:00Z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