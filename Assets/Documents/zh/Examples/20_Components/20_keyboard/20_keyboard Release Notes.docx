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A5256A" w:rsidTr="003D78D4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产品名称</w:t>
            </w:r>
            <w:r w:rsidR="004B46B9" w:rsidRPr="004B46B9">
              <w:t>20_keyboard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</w:tr>
      <w:tr w:rsidR="00A5256A" w:rsidTr="003D78D4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</w:tr>
      <w:tr w:rsidR="00A5256A" w:rsidTr="003D78D4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产品版本</w:t>
            </w:r>
            <w:r w:rsidR="004B46B9" w:rsidRPr="004B46B9">
              <w:t>20_keyboard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5256A" w:rsidRDefault="00A5256A" w:rsidP="003D78D4">
            <w:pPr>
              <w:pStyle w:val="afe"/>
            </w:pPr>
            <w:r>
              <w:t xml:space="preserve">Total 5  pages </w:t>
            </w:r>
            <w:r>
              <w:rPr>
                <w:rFonts w:hint="eastAsia"/>
              </w:rPr>
              <w:t>共</w:t>
            </w:r>
            <w:r>
              <w:t xml:space="preserve"> 5</w:t>
            </w:r>
            <w:r>
              <w:rPr>
                <w:rFonts w:hint="eastAsia"/>
              </w:rPr>
              <w:t>页</w:t>
            </w:r>
          </w:p>
        </w:tc>
      </w:tr>
      <w:tr w:rsidR="00A5256A" w:rsidTr="003D78D4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5256A" w:rsidRDefault="00A5256A" w:rsidP="003D78D4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A5256A" w:rsidRDefault="00A5256A" w:rsidP="00A5256A">
      <w:pPr>
        <w:pStyle w:val="aff5"/>
      </w:pPr>
    </w:p>
    <w:p w:rsidR="00A5256A" w:rsidRDefault="00573D8F" w:rsidP="00A5256A">
      <w:pPr>
        <w:pStyle w:val="aff5"/>
        <w:outlineLvl w:val="0"/>
      </w:pPr>
      <w:bookmarkStart w:id="0" w:name="文档名称"/>
      <w:r w:rsidRPr="00573D8F">
        <w:t>20_keyboard</w:t>
      </w:r>
      <w:r w:rsidR="00A5256A">
        <w:t xml:space="preserve"> Release Notes </w:t>
      </w:r>
      <w:bookmarkEnd w:id="0"/>
    </w:p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A5256A" w:rsidTr="003D78D4">
        <w:trPr>
          <w:jc w:val="center"/>
        </w:trPr>
        <w:tc>
          <w:tcPr>
            <w:tcW w:w="1999" w:type="dxa"/>
            <w:hideMark/>
          </w:tcPr>
          <w:p w:rsidR="00A5256A" w:rsidRDefault="00A5256A" w:rsidP="003D78D4">
            <w:pPr>
              <w:pStyle w:val="afe"/>
            </w:pPr>
            <w:r>
              <w:t xml:space="preserve">Prepared by 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A5256A" w:rsidRDefault="00A5256A" w:rsidP="003D78D4">
            <w:pPr>
              <w:pStyle w:val="afe"/>
            </w:pPr>
            <w:r>
              <w:t>Date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  <w:r>
              <w:t>2019/06/14</w:t>
            </w:r>
          </w:p>
        </w:tc>
      </w:tr>
      <w:tr w:rsidR="00A5256A" w:rsidTr="003D78D4">
        <w:trPr>
          <w:jc w:val="center"/>
        </w:trPr>
        <w:tc>
          <w:tcPr>
            <w:tcW w:w="1999" w:type="dxa"/>
            <w:hideMark/>
          </w:tcPr>
          <w:p w:rsidR="00A5256A" w:rsidRDefault="00A5256A" w:rsidP="003D78D4">
            <w:pPr>
              <w:pStyle w:val="afe"/>
            </w:pPr>
            <w:r>
              <w:t xml:space="preserve">Reviewed by 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</w:p>
        </w:tc>
        <w:tc>
          <w:tcPr>
            <w:tcW w:w="1076" w:type="dxa"/>
            <w:hideMark/>
          </w:tcPr>
          <w:p w:rsidR="00A5256A" w:rsidRDefault="00A5256A" w:rsidP="003D78D4">
            <w:pPr>
              <w:pStyle w:val="afe"/>
            </w:pPr>
            <w:r>
              <w:t>Date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</w:p>
        </w:tc>
      </w:tr>
      <w:tr w:rsidR="00A5256A" w:rsidTr="003D78D4">
        <w:trPr>
          <w:jc w:val="center"/>
        </w:trPr>
        <w:tc>
          <w:tcPr>
            <w:tcW w:w="1999" w:type="dxa"/>
            <w:hideMark/>
          </w:tcPr>
          <w:p w:rsidR="00A5256A" w:rsidRDefault="00A5256A" w:rsidP="003D78D4">
            <w:pPr>
              <w:pStyle w:val="afe"/>
            </w:pPr>
            <w:r>
              <w:t>Approved by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</w:p>
        </w:tc>
        <w:tc>
          <w:tcPr>
            <w:tcW w:w="1076" w:type="dxa"/>
            <w:hideMark/>
          </w:tcPr>
          <w:p w:rsidR="00A5256A" w:rsidRDefault="00A5256A" w:rsidP="003D78D4">
            <w:pPr>
              <w:pStyle w:val="afe"/>
            </w:pPr>
            <w:r>
              <w:t>Date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</w:tc>
      </w:tr>
    </w:tbl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p w:rsidR="00A5256A" w:rsidRDefault="00A5256A" w:rsidP="00A5256A">
      <w:pPr>
        <w:pStyle w:val="affe"/>
      </w:pPr>
    </w:p>
    <w:p w:rsidR="00A5256A" w:rsidRDefault="00A5256A" w:rsidP="00A5256A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 wp14:anchorId="66691628" wp14:editId="6883EEF2">
            <wp:extent cx="3293745" cy="46672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6A" w:rsidRDefault="00A5256A" w:rsidP="00A5256A">
      <w:pPr>
        <w:pStyle w:val="aff2"/>
      </w:pPr>
      <w:r>
        <w:t xml:space="preserve">Shadow Creator Information Technology Co.,Ltd. </w:t>
      </w:r>
    </w:p>
    <w:p w:rsidR="00A5256A" w:rsidRDefault="00A5256A" w:rsidP="00A5256A">
      <w:pPr>
        <w:pStyle w:val="aff2"/>
      </w:pPr>
      <w:r>
        <w:rPr>
          <w:rFonts w:hint="eastAsia"/>
        </w:rPr>
        <w:t>上海影创信息科技有限公司</w:t>
      </w:r>
    </w:p>
    <w:p w:rsidR="00A5256A" w:rsidRDefault="00A5256A" w:rsidP="00A5256A">
      <w:pPr>
        <w:pStyle w:val="afe"/>
      </w:pPr>
      <w:r>
        <w:t>All rights reserved</w:t>
      </w:r>
    </w:p>
    <w:p w:rsidR="00A5256A" w:rsidRDefault="00A5256A" w:rsidP="00A5256A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A5256A" w:rsidRDefault="00A5256A" w:rsidP="00A5256A">
      <w:pPr>
        <w:pStyle w:val="afe"/>
      </w:pPr>
    </w:p>
    <w:p w:rsidR="00A5256A" w:rsidRDefault="00A5256A" w:rsidP="00A5256A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A5256A" w:rsidTr="003D78D4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Date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Revision Version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Change Description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Author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C67C13" w:rsidP="003D78D4">
            <w:pPr>
              <w:pStyle w:val="affd"/>
              <w:jc w:val="center"/>
              <w:rPr>
                <w:sz w:val="24"/>
                <w:szCs w:val="24"/>
              </w:rPr>
            </w:pPr>
            <w:r w:rsidRPr="00C67C13">
              <w:t>20_keyboard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</w:tr>
    </w:tbl>
    <w:p w:rsidR="00A5256A" w:rsidRDefault="00A5256A" w:rsidP="00A5256A">
      <w:pPr>
        <w:pStyle w:val="affb"/>
      </w:pPr>
      <w:r>
        <w:t xml:space="preserve"> </w:t>
      </w:r>
    </w:p>
    <w:p w:rsidR="00A5256A" w:rsidRDefault="00A5256A" w:rsidP="00A5256A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A5256A" w:rsidRDefault="00A5256A" w:rsidP="00A5256A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190254" w:rsidRPr="00190254">
        <w:t>20_keyboard</w:t>
      </w:r>
      <w:r>
        <w:rPr>
          <w:rFonts w:hint="eastAsia"/>
        </w:rPr>
        <w:t>简介</w:t>
      </w:r>
      <w:r>
        <w:tab/>
        <w:t>4</w:t>
      </w:r>
    </w:p>
    <w:p w:rsidR="00A5256A" w:rsidRDefault="00A5256A" w:rsidP="00A5256A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A5256A" w:rsidRDefault="00A5256A" w:rsidP="00A5256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脚本分析</w:t>
      </w:r>
      <w:r>
        <w:tab/>
        <w:t>4</w:t>
      </w:r>
    </w:p>
    <w:p w:rsidR="00A5256A" w:rsidRDefault="00A5256A" w:rsidP="00A5256A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A5256A" w:rsidRDefault="00A5256A" w:rsidP="00A5256A"/>
    <w:p w:rsidR="00A5256A" w:rsidRDefault="00A5256A" w:rsidP="00A5256A"/>
    <w:p w:rsidR="00A5256A" w:rsidRDefault="00A5256A" w:rsidP="00A5256A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A5256A" w:rsidRDefault="00A5256A" w:rsidP="00A5256A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A5256A" w:rsidRDefault="00A5256A" w:rsidP="00A5256A">
      <w:pPr>
        <w:pStyle w:val="1"/>
        <w:numPr>
          <w:ilvl w:val="0"/>
          <w:numId w:val="22"/>
        </w:numPr>
      </w:pPr>
      <w:r>
        <w:br w:type="page"/>
      </w:r>
      <w:bookmarkStart w:id="1" w:name="_Toc33949675"/>
      <w:bookmarkEnd w:id="1"/>
    </w:p>
    <w:p w:rsidR="00A5256A" w:rsidRDefault="00B33D2C" w:rsidP="00B33D2C">
      <w:pPr>
        <w:pStyle w:val="1"/>
        <w:numPr>
          <w:ilvl w:val="0"/>
          <w:numId w:val="22"/>
        </w:numPr>
      </w:pPr>
      <w:bookmarkStart w:id="2" w:name="_Toc33949677"/>
      <w:r w:rsidRPr="00B33D2C">
        <w:lastRenderedPageBreak/>
        <w:t>20_keyboard</w:t>
      </w:r>
      <w:r w:rsidR="00A5256A">
        <w:rPr>
          <w:rFonts w:hint="eastAsia"/>
        </w:rPr>
        <w:t>简介</w:t>
      </w:r>
    </w:p>
    <w:p w:rsidR="00A5256A" w:rsidRDefault="00A5256A" w:rsidP="00A5256A">
      <w:pPr>
        <w:pStyle w:val="2"/>
        <w:numPr>
          <w:ilvl w:val="0"/>
          <w:numId w:val="0"/>
        </w:numPr>
        <w:ind w:left="576"/>
      </w:pPr>
    </w:p>
    <w:p w:rsidR="00A5256A" w:rsidRDefault="00A5256A" w:rsidP="00A5256A">
      <w:pPr>
        <w:pStyle w:val="2"/>
        <w:numPr>
          <w:ilvl w:val="1"/>
          <w:numId w:val="22"/>
        </w:numPr>
      </w:pPr>
      <w:r>
        <w:rPr>
          <w:rFonts w:hint="eastAsia"/>
        </w:rPr>
        <w:t>简介</w:t>
      </w:r>
    </w:p>
    <w:bookmarkEnd w:id="2"/>
    <w:p w:rsidR="00A5256A" w:rsidRDefault="00A5256A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：演示如何</w:t>
      </w:r>
      <w:r w:rsidR="00E0328C">
        <w:rPr>
          <w:rFonts w:ascii="仿宋" w:eastAsia="仿宋" w:hAnsi="仿宋" w:hint="eastAsia"/>
          <w:sz w:val="20"/>
          <w:szCs w:val="20"/>
        </w:rPr>
        <w:t>使用键盘并键入需要的字母（大小写）/符号/数字</w:t>
      </w:r>
    </w:p>
    <w:p w:rsidR="00A24A94" w:rsidRDefault="00A5256A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  <w:r w:rsidR="008F0D7C">
        <w:rPr>
          <w:rFonts w:ascii="仿宋" w:eastAsia="仿宋" w:hAnsi="仿宋" w:hint="eastAsia"/>
          <w:sz w:val="20"/>
          <w:szCs w:val="20"/>
        </w:rPr>
        <w:t>焦点点击输入框，即出现键盘</w:t>
      </w:r>
    </w:p>
    <w:p w:rsidR="008F0D7C" w:rsidRPr="003B732D" w:rsidRDefault="008F0D7C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>
        <w:rPr>
          <w:noProof/>
        </w:rPr>
        <w:drawing>
          <wp:inline distT="0" distB="0" distL="0" distR="0" wp14:anchorId="54450E11" wp14:editId="53E98E00">
            <wp:extent cx="209524" cy="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64">
        <w:rPr>
          <w:rFonts w:ascii="仿宋" w:eastAsia="仿宋" w:hAnsi="仿宋" w:hint="eastAsia"/>
          <w:sz w:val="20"/>
          <w:szCs w:val="20"/>
        </w:rPr>
        <w:t>可以切换</w:t>
      </w:r>
      <w:r w:rsidR="003749F3">
        <w:rPr>
          <w:rFonts w:ascii="仿宋" w:eastAsia="仿宋" w:hAnsi="仿宋" w:hint="eastAsia"/>
          <w:sz w:val="20"/>
          <w:szCs w:val="20"/>
        </w:rPr>
        <w:t>大小写</w:t>
      </w:r>
      <w:r w:rsidR="000D5764">
        <w:rPr>
          <w:rFonts w:ascii="仿宋" w:eastAsia="仿宋" w:hAnsi="仿宋" w:hint="eastAsia"/>
          <w:sz w:val="20"/>
          <w:szCs w:val="20"/>
        </w:rPr>
        <w:t>键盘</w:t>
      </w:r>
    </w:p>
    <w:p w:rsidR="00D3550C" w:rsidRDefault="008F0D7C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noProof/>
        </w:rPr>
        <w:drawing>
          <wp:inline distT="0" distB="0" distL="0" distR="0" wp14:anchorId="4AB3AB1F" wp14:editId="6A3A2141">
            <wp:extent cx="3066667" cy="16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0"/>
          <w:szCs w:val="20"/>
        </w:rPr>
        <w:t xml:space="preserve"> </w:t>
      </w:r>
      <w:r w:rsidR="001C7630">
        <w:rPr>
          <w:noProof/>
        </w:rPr>
        <w:drawing>
          <wp:inline distT="0" distB="0" distL="0" distR="0" wp14:anchorId="01130752" wp14:editId="47137C05">
            <wp:extent cx="3161905" cy="14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6A" w:rsidRDefault="00D3550C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>
        <w:rPr>
          <w:noProof/>
        </w:rPr>
        <w:drawing>
          <wp:inline distT="0" distB="0" distL="0" distR="0" wp14:anchorId="4242E961" wp14:editId="1C001305">
            <wp:extent cx="361905" cy="2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0"/>
          <w:szCs w:val="20"/>
        </w:rPr>
        <w:t>可以切换数字键盘，</w:t>
      </w:r>
    </w:p>
    <w:p w:rsidR="00D3550C" w:rsidRDefault="00D3550C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noProof/>
        </w:rPr>
        <w:drawing>
          <wp:inline distT="0" distB="0" distL="0" distR="0" wp14:anchorId="649B1B14" wp14:editId="73747ACD">
            <wp:extent cx="3180952" cy="14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9" w:rsidRDefault="00245379" w:rsidP="00245379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>
        <w:rPr>
          <w:noProof/>
        </w:rPr>
        <w:drawing>
          <wp:inline distT="0" distB="0" distL="0" distR="0" wp14:anchorId="273DD171" wp14:editId="0998AA34">
            <wp:extent cx="400000" cy="2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0"/>
          <w:szCs w:val="20"/>
        </w:rPr>
        <w:t>可以切换</w:t>
      </w:r>
      <w:r w:rsidR="00C73976">
        <w:rPr>
          <w:rFonts w:ascii="仿宋" w:eastAsia="仿宋" w:hAnsi="仿宋" w:hint="eastAsia"/>
          <w:sz w:val="20"/>
          <w:szCs w:val="20"/>
        </w:rPr>
        <w:t>字符</w:t>
      </w:r>
      <w:r>
        <w:rPr>
          <w:rFonts w:ascii="仿宋" w:eastAsia="仿宋" w:hAnsi="仿宋" w:hint="eastAsia"/>
          <w:sz w:val="20"/>
          <w:szCs w:val="20"/>
        </w:rPr>
        <w:t>键盘，</w:t>
      </w:r>
    </w:p>
    <w:p w:rsidR="009B14A3" w:rsidRDefault="009B14A3" w:rsidP="00245379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2CA8F6" wp14:editId="20D46613">
            <wp:extent cx="3066667" cy="14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9" w:rsidRDefault="00621BCA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 w:rsidR="00426210">
        <w:rPr>
          <w:noProof/>
        </w:rPr>
        <w:drawing>
          <wp:inline distT="0" distB="0" distL="0" distR="0" wp14:anchorId="3CA9FC1E" wp14:editId="2517DA38">
            <wp:extent cx="361905" cy="1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C00">
        <w:rPr>
          <w:rFonts w:ascii="仿宋" w:eastAsia="仿宋" w:hAnsi="仿宋" w:hint="eastAsia"/>
          <w:sz w:val="20"/>
          <w:szCs w:val="20"/>
        </w:rPr>
        <w:t>表示输入结束</w:t>
      </w:r>
      <w:r>
        <w:rPr>
          <w:rFonts w:ascii="仿宋" w:eastAsia="仿宋" w:hAnsi="仿宋" w:hint="eastAsia"/>
          <w:sz w:val="20"/>
          <w:szCs w:val="20"/>
        </w:rPr>
        <w:t>，</w:t>
      </w:r>
      <w:r w:rsidR="008501C2">
        <w:rPr>
          <w:rFonts w:ascii="仿宋" w:eastAsia="仿宋" w:hAnsi="仿宋" w:hint="eastAsia"/>
          <w:sz w:val="20"/>
          <w:szCs w:val="20"/>
        </w:rPr>
        <w:t>键盘上的</w:t>
      </w:r>
      <w:r w:rsidR="009A7BEB">
        <w:rPr>
          <w:noProof/>
        </w:rPr>
        <w:drawing>
          <wp:inline distT="0" distB="0" distL="0" distR="0" wp14:anchorId="757558A7" wp14:editId="31D6EB51">
            <wp:extent cx="276190" cy="2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1C2">
        <w:rPr>
          <w:rFonts w:ascii="仿宋" w:eastAsia="仿宋" w:hAnsi="仿宋" w:hint="eastAsia"/>
          <w:sz w:val="20"/>
          <w:szCs w:val="20"/>
        </w:rPr>
        <w:t>表示</w:t>
      </w:r>
      <w:r w:rsidR="00E05A9F">
        <w:rPr>
          <w:rFonts w:ascii="仿宋" w:eastAsia="仿宋" w:hAnsi="仿宋" w:hint="eastAsia"/>
          <w:sz w:val="20"/>
          <w:szCs w:val="20"/>
        </w:rPr>
        <w:t>清空输入</w:t>
      </w:r>
      <w:r w:rsidR="008501C2">
        <w:rPr>
          <w:rFonts w:ascii="仿宋" w:eastAsia="仿宋" w:hAnsi="仿宋" w:hint="eastAsia"/>
          <w:sz w:val="20"/>
          <w:szCs w:val="20"/>
        </w:rPr>
        <w:t>，</w:t>
      </w:r>
      <w:r w:rsidR="00E05A9F">
        <w:rPr>
          <w:rFonts w:ascii="仿宋" w:eastAsia="仿宋" w:hAnsi="仿宋" w:hint="eastAsia"/>
          <w:sz w:val="20"/>
          <w:szCs w:val="20"/>
        </w:rPr>
        <w:t>键盘上的</w:t>
      </w:r>
      <w:r w:rsidR="00E05A9F">
        <w:rPr>
          <w:noProof/>
        </w:rPr>
        <w:drawing>
          <wp:inline distT="0" distB="0" distL="0" distR="0" wp14:anchorId="1E57EC9D" wp14:editId="2960434C">
            <wp:extent cx="323810" cy="2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A9F">
        <w:rPr>
          <w:rFonts w:ascii="仿宋" w:eastAsia="仿宋" w:hAnsi="仿宋" w:hint="eastAsia"/>
          <w:sz w:val="20"/>
          <w:szCs w:val="20"/>
        </w:rPr>
        <w:t>表示</w:t>
      </w:r>
      <w:r w:rsidR="00C1797E">
        <w:rPr>
          <w:rFonts w:ascii="仿宋" w:eastAsia="仿宋" w:hAnsi="仿宋" w:hint="eastAsia"/>
          <w:sz w:val="20"/>
          <w:szCs w:val="20"/>
        </w:rPr>
        <w:t>删除上一次</w:t>
      </w:r>
      <w:r w:rsidR="00E05A9F">
        <w:rPr>
          <w:rFonts w:ascii="仿宋" w:eastAsia="仿宋" w:hAnsi="仿宋" w:hint="eastAsia"/>
          <w:sz w:val="20"/>
          <w:szCs w:val="20"/>
        </w:rPr>
        <w:t>输入</w:t>
      </w:r>
      <w:r w:rsidR="00D00CC4">
        <w:rPr>
          <w:rFonts w:ascii="仿宋" w:eastAsia="仿宋" w:hAnsi="仿宋" w:hint="eastAsia"/>
          <w:sz w:val="20"/>
          <w:szCs w:val="20"/>
        </w:rPr>
        <w:t>;</w:t>
      </w:r>
    </w:p>
    <w:p w:rsidR="00D00CC4" w:rsidRDefault="00D00CC4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输入的字符串最终保存于KeyBoard-&gt;SCInputField-&gt;Text中，如下图：</w:t>
      </w:r>
    </w:p>
    <w:p w:rsidR="00D00CC4" w:rsidRPr="00245379" w:rsidRDefault="00D00CC4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noProof/>
        </w:rPr>
        <w:drawing>
          <wp:inline distT="0" distB="0" distL="0" distR="0" wp14:anchorId="179F6319" wp14:editId="58A97279">
            <wp:extent cx="1971429" cy="7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9" w:rsidRDefault="00EE5E06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</w:p>
    <w:p w:rsidR="00EE5E06" w:rsidRDefault="00EE5E06" w:rsidP="00A5256A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使用键盘，只需要将预制体拖到场景即可，预制体路径：</w:t>
      </w:r>
    </w:p>
    <w:p w:rsidR="00A5256A" w:rsidRDefault="00EE5E06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EE5E06">
        <w:rPr>
          <w:rFonts w:ascii="仿宋" w:eastAsia="仿宋" w:hAnsi="仿宋"/>
          <w:sz w:val="20"/>
          <w:szCs w:val="20"/>
        </w:rPr>
        <w:t>Assets\ShadowCreator\Tools\Keyboard\Resources</w:t>
      </w:r>
      <w:r w:rsidR="009F4426">
        <w:rPr>
          <w:rFonts w:ascii="仿宋" w:eastAsia="仿宋" w:hAnsi="仿宋" w:hint="eastAsia"/>
          <w:sz w:val="20"/>
          <w:szCs w:val="20"/>
        </w:rPr>
        <w:t>\</w:t>
      </w:r>
      <w:r w:rsidR="009F4426" w:rsidRPr="009F4426">
        <w:t xml:space="preserve"> </w:t>
      </w:r>
      <w:r w:rsidR="009F4426" w:rsidRPr="009F4426">
        <w:rPr>
          <w:rFonts w:ascii="仿宋" w:eastAsia="仿宋" w:hAnsi="仿宋"/>
          <w:sz w:val="20"/>
          <w:szCs w:val="20"/>
        </w:rPr>
        <w:t>KeyBoard.prefab</w:t>
      </w:r>
    </w:p>
    <w:p w:rsidR="00A5256A" w:rsidRDefault="00A5256A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A5256A" w:rsidRDefault="00A5256A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Assets\Examples\</w:t>
      </w:r>
      <w:r w:rsidR="00C27430" w:rsidRPr="00C27430">
        <w:t xml:space="preserve"> </w:t>
      </w:r>
      <w:r w:rsidR="00C27430" w:rsidRPr="00C27430">
        <w:rPr>
          <w:rFonts w:ascii="仿宋" w:eastAsia="仿宋" w:hAnsi="仿宋"/>
          <w:sz w:val="20"/>
          <w:szCs w:val="20"/>
        </w:rPr>
        <w:t>20_keyboard</w:t>
      </w:r>
      <w:r>
        <w:rPr>
          <w:rFonts w:ascii="仿宋" w:eastAsia="仿宋" w:hAnsi="仿宋" w:hint="eastAsia"/>
          <w:sz w:val="20"/>
          <w:szCs w:val="20"/>
        </w:rPr>
        <w:t>\</w:t>
      </w:r>
      <w:r w:rsidR="00C27430" w:rsidRPr="00C27430">
        <w:t xml:space="preserve"> </w:t>
      </w:r>
      <w:r w:rsidR="00C27430" w:rsidRPr="00C27430">
        <w:rPr>
          <w:rFonts w:ascii="仿宋" w:eastAsia="仿宋" w:hAnsi="仿宋"/>
          <w:sz w:val="20"/>
          <w:szCs w:val="20"/>
        </w:rPr>
        <w:t>20_keyboard</w:t>
      </w:r>
      <w:r>
        <w:rPr>
          <w:rFonts w:ascii="仿宋" w:eastAsia="仿宋" w:hAnsi="仿宋" w:hint="eastAsia"/>
          <w:sz w:val="20"/>
          <w:szCs w:val="20"/>
        </w:rPr>
        <w:t>.unity</w:t>
      </w:r>
    </w:p>
    <w:p w:rsidR="00DE1240" w:rsidRPr="00A5256A" w:rsidRDefault="00DE1240" w:rsidP="00A5256A">
      <w:bookmarkStart w:id="3" w:name="_GoBack"/>
      <w:bookmarkEnd w:id="3"/>
    </w:p>
    <w:sectPr w:rsidR="00DE1240" w:rsidRPr="00A5256A">
      <w:headerReference w:type="default" r:id="rId22"/>
      <w:footerReference w:type="default" r:id="rId2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253" w:rsidRDefault="00134253">
      <w:r>
        <w:separator/>
      </w:r>
    </w:p>
  </w:endnote>
  <w:endnote w:type="continuationSeparator" w:id="0">
    <w:p w:rsidR="00134253" w:rsidRDefault="0013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8900B5">
      <w:rPr>
        <w:noProof/>
      </w:rPr>
      <w:t>5</w:t>
    </w:r>
    <w:r>
      <w:fldChar w:fldCharType="end"/>
    </w:r>
    <w:r>
      <w:t xml:space="preserve"> , Total </w:t>
    </w:r>
    <w:r w:rsidR="00134253">
      <w:fldChar w:fldCharType="begin"/>
    </w:r>
    <w:r w:rsidR="00134253">
      <w:instrText>numpages  \* MERGEFORMAT</w:instrText>
    </w:r>
    <w:r w:rsidR="00134253">
      <w:fldChar w:fldCharType="separate"/>
    </w:r>
    <w:r w:rsidR="008900B5">
      <w:rPr>
        <w:noProof/>
      </w:rPr>
      <w:t>5</w:t>
    </w:r>
    <w:r w:rsidR="00134253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8900B5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r w:rsidR="00134253">
      <w:fldChar w:fldCharType="begin"/>
    </w:r>
    <w:r w:rsidR="00134253">
      <w:instrText>numpages  \* MERGEFORMAT</w:instrText>
    </w:r>
    <w:r w:rsidR="00134253">
      <w:fldChar w:fldCharType="separate"/>
    </w:r>
    <w:r w:rsidR="008900B5">
      <w:rPr>
        <w:noProof/>
      </w:rPr>
      <w:t>5</w:t>
    </w:r>
    <w:r w:rsidR="00134253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253" w:rsidRDefault="00134253">
      <w:r>
        <w:separator/>
      </w:r>
    </w:p>
  </w:footnote>
  <w:footnote w:type="continuationSeparator" w:id="0">
    <w:p w:rsidR="00134253" w:rsidRDefault="00134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764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253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54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C7630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5379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9F3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B732D"/>
    <w:rsid w:val="003C0C60"/>
    <w:rsid w:val="003C3AC7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210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5C00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46B9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3D8F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2029B"/>
    <w:rsid w:val="00621BCA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135B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6285"/>
    <w:rsid w:val="00726DBF"/>
    <w:rsid w:val="0072755F"/>
    <w:rsid w:val="00727C11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1C2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0B5"/>
    <w:rsid w:val="00890424"/>
    <w:rsid w:val="008906E2"/>
    <w:rsid w:val="00891682"/>
    <w:rsid w:val="008917EF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0D7C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BEB"/>
    <w:rsid w:val="009B14A3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426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4A94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256A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D2C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97E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27430"/>
    <w:rsid w:val="00C30055"/>
    <w:rsid w:val="00C30B91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C13"/>
    <w:rsid w:val="00C67EB4"/>
    <w:rsid w:val="00C7081C"/>
    <w:rsid w:val="00C7260B"/>
    <w:rsid w:val="00C73976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0CC4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50C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8C"/>
    <w:rsid w:val="00E032F1"/>
    <w:rsid w:val="00E03BB9"/>
    <w:rsid w:val="00E05A9F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48A5"/>
    <w:rsid w:val="00E350D7"/>
    <w:rsid w:val="00E36057"/>
    <w:rsid w:val="00E37779"/>
    <w:rsid w:val="00E41C93"/>
    <w:rsid w:val="00E429C1"/>
    <w:rsid w:val="00E442EB"/>
    <w:rsid w:val="00E45717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06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4976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392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A5256A"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A5256A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A5256A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A5256A"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A5256A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A5256A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C56E6B-4EF5-49F4-91B6-551FCFB9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858</TotalTime>
  <Pages>5</Pages>
  <Words>135</Words>
  <Characters>774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Administrator</cp:lastModifiedBy>
  <cp:revision>1077</cp:revision>
  <cp:lastPrinted>2019-06-18T09:08:00Z</cp:lastPrinted>
  <dcterms:created xsi:type="dcterms:W3CDTF">2019-03-15T03:08:00Z</dcterms:created>
  <dcterms:modified xsi:type="dcterms:W3CDTF">2019-06-19T04:41:00Z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