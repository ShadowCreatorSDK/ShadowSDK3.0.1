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77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379"/>
        <w:gridCol w:w="4598"/>
      </w:tblGrid>
      <w:tr w:rsidR="00FF6F5C">
        <w:trPr>
          <w:cantSplit/>
          <w:trHeight w:val="269"/>
          <w:jc w:val="center"/>
        </w:trPr>
        <w:tc>
          <w:tcPr>
            <w:tcW w:w="4379" w:type="dxa"/>
          </w:tcPr>
          <w:p w:rsidR="00FF6F5C" w:rsidRDefault="008456DB">
            <w:pPr>
              <w:pStyle w:val="afe"/>
            </w:pPr>
            <w:r>
              <w:rPr>
                <w:rFonts w:hint="eastAsia"/>
              </w:rPr>
              <w:t>产品名称</w:t>
            </w:r>
            <w:r w:rsidR="00D253CD" w:rsidRPr="00D253CD">
              <w:t>ShadowSystem</w:t>
            </w:r>
          </w:p>
        </w:tc>
        <w:tc>
          <w:tcPr>
            <w:tcW w:w="4598" w:type="dxa"/>
          </w:tcPr>
          <w:p w:rsidR="00FF6F5C" w:rsidRDefault="00FF6F5C">
            <w:pPr>
              <w:pStyle w:val="afe"/>
            </w:pPr>
          </w:p>
        </w:tc>
      </w:tr>
      <w:tr w:rsidR="00FF6F5C">
        <w:trPr>
          <w:cantSplit/>
          <w:trHeight w:val="241"/>
          <w:jc w:val="center"/>
        </w:trPr>
        <w:tc>
          <w:tcPr>
            <w:tcW w:w="4379" w:type="dxa"/>
          </w:tcPr>
          <w:p w:rsidR="00FF6F5C" w:rsidRDefault="00FF6F5C">
            <w:pPr>
              <w:pStyle w:val="afe"/>
            </w:pPr>
          </w:p>
        </w:tc>
        <w:tc>
          <w:tcPr>
            <w:tcW w:w="4598" w:type="dxa"/>
          </w:tcPr>
          <w:p w:rsidR="00FF6F5C" w:rsidRDefault="00FF6F5C">
            <w:pPr>
              <w:pStyle w:val="afe"/>
            </w:pPr>
          </w:p>
        </w:tc>
      </w:tr>
      <w:tr w:rsidR="00FF6F5C">
        <w:trPr>
          <w:cantSplit/>
          <w:trHeight w:val="283"/>
          <w:jc w:val="center"/>
        </w:trPr>
        <w:tc>
          <w:tcPr>
            <w:tcW w:w="4379" w:type="dxa"/>
          </w:tcPr>
          <w:p w:rsidR="00FF6F5C" w:rsidRDefault="008456DB">
            <w:pPr>
              <w:pStyle w:val="afe"/>
            </w:pPr>
            <w:r>
              <w:rPr>
                <w:rFonts w:hint="eastAsia"/>
              </w:rPr>
              <w:t>产品版本</w:t>
            </w:r>
            <w:r w:rsidR="00D253CD" w:rsidRPr="00D253CD">
              <w:t>ShadowSystem</w:t>
            </w:r>
          </w:p>
        </w:tc>
        <w:tc>
          <w:tcPr>
            <w:tcW w:w="4598" w:type="dxa"/>
            <w:vMerge w:val="restart"/>
            <w:vAlign w:val="center"/>
          </w:tcPr>
          <w:p w:rsidR="00FF6F5C" w:rsidRDefault="008456DB" w:rsidP="002F64DF">
            <w:pPr>
              <w:pStyle w:val="afe"/>
            </w:pPr>
            <w:r>
              <w:t xml:space="preserve">Total </w:t>
            </w:r>
            <w:r w:rsidR="002F64DF">
              <w:rPr>
                <w:rFonts w:hint="eastAsia"/>
              </w:rPr>
              <w:t xml:space="preserve">5 </w:t>
            </w:r>
            <w:r>
              <w:t xml:space="preserve"> pages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共</w:t>
            </w:r>
            <w:r>
              <w:t xml:space="preserve"> </w:t>
            </w:r>
            <w:r w:rsidR="002F64DF">
              <w:rPr>
                <w:rFonts w:hint="eastAsia"/>
              </w:rPr>
              <w:t>5</w:t>
            </w:r>
            <w:r>
              <w:rPr>
                <w:rFonts w:hint="eastAsia"/>
              </w:rPr>
              <w:t>页</w:t>
            </w:r>
          </w:p>
        </w:tc>
      </w:tr>
      <w:tr w:rsidR="00FF6F5C">
        <w:trPr>
          <w:cantSplit/>
          <w:trHeight w:val="241"/>
          <w:jc w:val="center"/>
        </w:trPr>
        <w:tc>
          <w:tcPr>
            <w:tcW w:w="4379" w:type="dxa"/>
          </w:tcPr>
          <w:p w:rsidR="00FF6F5C" w:rsidRDefault="00FF6F5C">
            <w:pPr>
              <w:pStyle w:val="afe"/>
            </w:pPr>
          </w:p>
        </w:tc>
        <w:tc>
          <w:tcPr>
            <w:tcW w:w="4598" w:type="dxa"/>
            <w:vMerge/>
          </w:tcPr>
          <w:p w:rsidR="00FF6F5C" w:rsidRDefault="00FF6F5C">
            <w:pPr>
              <w:pStyle w:val="afe"/>
            </w:pPr>
          </w:p>
        </w:tc>
      </w:tr>
    </w:tbl>
    <w:p w:rsidR="00FF6F5C" w:rsidRDefault="00FF6F5C">
      <w:pPr>
        <w:pStyle w:val="aff5"/>
      </w:pPr>
    </w:p>
    <w:p w:rsidR="00FF6F5C" w:rsidRDefault="00E22BA7">
      <w:pPr>
        <w:pStyle w:val="aff5"/>
        <w:outlineLvl w:val="0"/>
      </w:pPr>
      <w:bookmarkStart w:id="0" w:name="文档名称"/>
      <w:r w:rsidRPr="00E22BA7">
        <w:t>ShadowSystem</w:t>
      </w:r>
      <w:r w:rsidR="00B12D66">
        <w:rPr>
          <w:rFonts w:hint="eastAsia"/>
        </w:rPr>
        <w:t xml:space="preserve"> </w:t>
      </w:r>
      <w:r w:rsidR="000017FF" w:rsidRPr="000017FF">
        <w:t>Release Notes</w:t>
      </w:r>
      <w:r w:rsidR="008456DB">
        <w:t xml:space="preserve"> </w:t>
      </w:r>
      <w:bookmarkEnd w:id="0"/>
    </w:p>
    <w:p w:rsidR="00FF6F5C" w:rsidRDefault="00FF6F5C">
      <w:pPr>
        <w:pStyle w:val="afe"/>
      </w:pPr>
    </w:p>
    <w:p w:rsidR="00FF6F5C" w:rsidRDefault="00FF6F5C">
      <w:pPr>
        <w:pStyle w:val="afe"/>
      </w:pPr>
    </w:p>
    <w:p w:rsidR="00FF6F5C" w:rsidRDefault="00FF6F5C">
      <w:pPr>
        <w:pStyle w:val="afe"/>
      </w:pPr>
    </w:p>
    <w:tbl>
      <w:tblPr>
        <w:tblW w:w="7913" w:type="dxa"/>
        <w:jc w:val="center"/>
        <w:tblLayout w:type="fixed"/>
        <w:tblLook w:val="04A0" w:firstRow="1" w:lastRow="0" w:firstColumn="1" w:lastColumn="0" w:noHBand="0" w:noVBand="1"/>
      </w:tblPr>
      <w:tblGrid>
        <w:gridCol w:w="1999"/>
        <w:gridCol w:w="2638"/>
        <w:gridCol w:w="1076"/>
        <w:gridCol w:w="2200"/>
      </w:tblGrid>
      <w:tr w:rsidR="00FF6F5C">
        <w:trPr>
          <w:jc w:val="center"/>
        </w:trPr>
        <w:tc>
          <w:tcPr>
            <w:tcW w:w="1999" w:type="dxa"/>
          </w:tcPr>
          <w:p w:rsidR="00FF6F5C" w:rsidRDefault="008456DB">
            <w:pPr>
              <w:pStyle w:val="afe"/>
            </w:pPr>
            <w:r>
              <w:t xml:space="preserve">Prepared by 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拟制</w:t>
            </w:r>
          </w:p>
        </w:tc>
        <w:tc>
          <w:tcPr>
            <w:tcW w:w="2638" w:type="dxa"/>
            <w:tcBorders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  <w:p w:rsidR="00FF6F5C" w:rsidRDefault="008456DB" w:rsidP="00C53E02">
            <w:pPr>
              <w:pStyle w:val="afe"/>
            </w:pPr>
            <w:r>
              <w:rPr>
                <w:rFonts w:hint="eastAsia"/>
              </w:rPr>
              <w:t>Unity</w:t>
            </w:r>
            <w:r>
              <w:rPr>
                <w:rFonts w:hint="eastAsia"/>
              </w:rPr>
              <w:t>内容组</w:t>
            </w:r>
          </w:p>
        </w:tc>
        <w:tc>
          <w:tcPr>
            <w:tcW w:w="1076" w:type="dxa"/>
          </w:tcPr>
          <w:p w:rsidR="00FF6F5C" w:rsidRDefault="008456DB">
            <w:pPr>
              <w:pStyle w:val="afe"/>
            </w:pPr>
            <w:r>
              <w:t>Date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  <w:p w:rsidR="00FF6F5C" w:rsidRDefault="008456DB">
            <w:pPr>
              <w:pStyle w:val="afe"/>
            </w:pPr>
            <w:r>
              <w:t>201</w:t>
            </w:r>
            <w:r>
              <w:rPr>
                <w:rFonts w:hint="eastAsia"/>
              </w:rPr>
              <w:t>9/0</w:t>
            </w:r>
            <w:r w:rsidR="004D5FA0">
              <w:rPr>
                <w:rFonts w:hint="eastAsia"/>
              </w:rPr>
              <w:t>6</w:t>
            </w:r>
            <w:r>
              <w:rPr>
                <w:rFonts w:hint="eastAsia"/>
              </w:rPr>
              <w:t>/</w:t>
            </w:r>
            <w:r w:rsidR="004D5FA0">
              <w:rPr>
                <w:rFonts w:hint="eastAsia"/>
              </w:rPr>
              <w:t>1</w:t>
            </w:r>
            <w:r w:rsidR="00CC6706">
              <w:rPr>
                <w:rFonts w:hint="eastAsia"/>
              </w:rPr>
              <w:t>4</w:t>
            </w:r>
          </w:p>
        </w:tc>
      </w:tr>
      <w:tr w:rsidR="00FF6F5C">
        <w:trPr>
          <w:jc w:val="center"/>
        </w:trPr>
        <w:tc>
          <w:tcPr>
            <w:tcW w:w="1999" w:type="dxa"/>
          </w:tcPr>
          <w:p w:rsidR="00FF6F5C" w:rsidRDefault="008456DB">
            <w:pPr>
              <w:pStyle w:val="afe"/>
            </w:pPr>
            <w:r>
              <w:t xml:space="preserve">Reviewed by 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审核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  <w:p w:rsidR="00FF6F5C" w:rsidRDefault="00FF6F5C">
            <w:pPr>
              <w:pStyle w:val="afe"/>
            </w:pPr>
          </w:p>
        </w:tc>
        <w:tc>
          <w:tcPr>
            <w:tcW w:w="1076" w:type="dxa"/>
          </w:tcPr>
          <w:p w:rsidR="00FF6F5C" w:rsidRDefault="008456DB">
            <w:pPr>
              <w:pStyle w:val="afe"/>
            </w:pPr>
            <w:r>
              <w:t>Date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  <w:p w:rsidR="00FF6F5C" w:rsidRDefault="00FF6F5C">
            <w:pPr>
              <w:pStyle w:val="afe"/>
            </w:pPr>
          </w:p>
        </w:tc>
      </w:tr>
      <w:tr w:rsidR="00FF6F5C">
        <w:trPr>
          <w:jc w:val="center"/>
        </w:trPr>
        <w:tc>
          <w:tcPr>
            <w:tcW w:w="1999" w:type="dxa"/>
          </w:tcPr>
          <w:p w:rsidR="00FF6F5C" w:rsidRDefault="008456DB">
            <w:pPr>
              <w:pStyle w:val="afe"/>
            </w:pPr>
            <w:r>
              <w:t>Approved by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批准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  <w:p w:rsidR="00FF6F5C" w:rsidRDefault="00FF6F5C">
            <w:pPr>
              <w:pStyle w:val="afe"/>
            </w:pPr>
          </w:p>
        </w:tc>
        <w:tc>
          <w:tcPr>
            <w:tcW w:w="1076" w:type="dxa"/>
          </w:tcPr>
          <w:p w:rsidR="00FF6F5C" w:rsidRDefault="008456DB">
            <w:pPr>
              <w:pStyle w:val="afe"/>
            </w:pPr>
            <w:r>
              <w:t>Date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</w:tc>
      </w:tr>
    </w:tbl>
    <w:p w:rsidR="00FF6F5C" w:rsidRDefault="00FF6F5C">
      <w:pPr>
        <w:pStyle w:val="afe"/>
      </w:pPr>
    </w:p>
    <w:p w:rsidR="00FF6F5C" w:rsidRDefault="00FF6F5C">
      <w:pPr>
        <w:pStyle w:val="afe"/>
      </w:pPr>
    </w:p>
    <w:p w:rsidR="00FF6F5C" w:rsidRDefault="00FF6F5C">
      <w:pPr>
        <w:pStyle w:val="afe"/>
      </w:pPr>
    </w:p>
    <w:p w:rsidR="00FF6F5C" w:rsidRDefault="00FF6F5C">
      <w:pPr>
        <w:pStyle w:val="affe"/>
      </w:pPr>
    </w:p>
    <w:p w:rsidR="00FF6F5C" w:rsidRDefault="008456DB">
      <w:pPr>
        <w:pStyle w:val="affe"/>
        <w:spacing w:before="120"/>
        <w:jc w:val="center"/>
      </w:pPr>
      <w:r>
        <w:rPr>
          <w:noProof/>
        </w:rPr>
        <w:drawing>
          <wp:inline distT="0" distB="0" distL="0" distR="0">
            <wp:extent cx="3295650" cy="47117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766" cy="47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F5C" w:rsidRDefault="008456DB">
      <w:pPr>
        <w:pStyle w:val="aff2"/>
      </w:pPr>
      <w:r>
        <w:t xml:space="preserve">Shadow Creator Information Technology Co.,Ltd. </w:t>
      </w:r>
    </w:p>
    <w:p w:rsidR="00FF6F5C" w:rsidRDefault="008456DB">
      <w:pPr>
        <w:pStyle w:val="aff2"/>
      </w:pPr>
      <w:r>
        <w:t>上海影创信息科技有限公司</w:t>
      </w:r>
    </w:p>
    <w:p w:rsidR="00FF6F5C" w:rsidRDefault="008456DB">
      <w:pPr>
        <w:pStyle w:val="afe"/>
      </w:pPr>
      <w:r>
        <w:t>All rights reserved</w:t>
      </w:r>
    </w:p>
    <w:p w:rsidR="00FF6F5C" w:rsidRDefault="008456DB">
      <w:pPr>
        <w:pStyle w:val="afe"/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侵权必究</w:t>
      </w:r>
    </w:p>
    <w:p w:rsidR="00FF6F5C" w:rsidRDefault="00FF6F5C">
      <w:pPr>
        <w:pStyle w:val="afe"/>
      </w:pPr>
    </w:p>
    <w:p w:rsidR="00FF6F5C" w:rsidRDefault="008456DB">
      <w:pPr>
        <w:pStyle w:val="affa"/>
        <w:outlineLvl w:val="1"/>
      </w:pPr>
      <w:r>
        <w:br w:type="page"/>
      </w:r>
      <w:r>
        <w:lastRenderedPageBreak/>
        <w:t xml:space="preserve">Revision Record </w:t>
      </w:r>
      <w:r>
        <w:rPr>
          <w:rFonts w:hint="eastAsia"/>
        </w:rPr>
        <w:t>修订记录</w:t>
      </w:r>
    </w:p>
    <w:tbl>
      <w:tblPr>
        <w:tblW w:w="8930" w:type="dxa"/>
        <w:jc w:val="center"/>
        <w:tblLayout w:type="fixed"/>
        <w:tblLook w:val="04A0" w:firstRow="1" w:lastRow="0" w:firstColumn="1" w:lastColumn="0" w:noHBand="0" w:noVBand="1"/>
      </w:tblPr>
      <w:tblGrid>
        <w:gridCol w:w="1373"/>
        <w:gridCol w:w="1984"/>
        <w:gridCol w:w="1843"/>
        <w:gridCol w:w="2268"/>
        <w:gridCol w:w="1462"/>
      </w:tblGrid>
      <w:tr w:rsidR="00FF6F5C">
        <w:trPr>
          <w:cantSplit/>
          <w:tblHeader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>
            <w:pPr>
              <w:pStyle w:val="Char2"/>
            </w:pPr>
            <w:r>
              <w:t>Date</w:t>
            </w:r>
          </w:p>
          <w:p w:rsidR="00FF6F5C" w:rsidRDefault="008456DB">
            <w:pPr>
              <w:pStyle w:val="Char2"/>
            </w:pPr>
            <w:r>
              <w:rPr>
                <w:rFonts w:hint="eastAsia"/>
              </w:rPr>
              <w:t>日期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>
            <w:pPr>
              <w:pStyle w:val="Char2"/>
            </w:pPr>
            <w:r>
              <w:t>Revision Version</w:t>
            </w:r>
          </w:p>
          <w:p w:rsidR="00FF6F5C" w:rsidRDefault="008456DB">
            <w:pPr>
              <w:pStyle w:val="Char2"/>
            </w:pPr>
            <w:r>
              <w:rPr>
                <w:rFonts w:hint="eastAsia"/>
              </w:rPr>
              <w:t>修订</w:t>
            </w:r>
            <w:r>
              <w:br/>
            </w:r>
            <w:r>
              <w:rPr>
                <w:rFonts w:hint="eastAsia"/>
              </w:rPr>
              <w:t>版本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>
            <w:pPr>
              <w:pStyle w:val="Char2"/>
            </w:pPr>
            <w:r>
              <w:t>Release Notes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>
            <w:pPr>
              <w:pStyle w:val="Char2"/>
            </w:pPr>
            <w:r>
              <w:t>Change Description</w:t>
            </w:r>
          </w:p>
          <w:p w:rsidR="00FF6F5C" w:rsidRDefault="008456DB">
            <w:pPr>
              <w:pStyle w:val="Char2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>
            <w:pPr>
              <w:pStyle w:val="Char2"/>
            </w:pPr>
            <w:r>
              <w:t>Author</w:t>
            </w:r>
          </w:p>
          <w:p w:rsidR="00FF6F5C" w:rsidRDefault="008456DB">
            <w:pPr>
              <w:pStyle w:val="Char2"/>
            </w:pPr>
            <w:r>
              <w:rPr>
                <w:rFonts w:hint="eastAsia"/>
              </w:rPr>
              <w:t>作者</w:t>
            </w:r>
          </w:p>
        </w:tc>
      </w:tr>
      <w:tr w:rsidR="00FF6F5C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4C08EE" w:rsidP="006F2659">
            <w:pPr>
              <w:pStyle w:val="affd"/>
              <w:jc w:val="center"/>
            </w:pPr>
            <w:r>
              <w:t>201</w:t>
            </w:r>
            <w:r>
              <w:rPr>
                <w:rFonts w:hint="eastAsia"/>
              </w:rPr>
              <w:t>9/06/14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24F7C" w:rsidP="006F2659">
            <w:pPr>
              <w:pStyle w:val="affd"/>
              <w:jc w:val="center"/>
            </w:pPr>
            <w:r>
              <w:rPr>
                <w:rFonts w:hint="eastAsia"/>
              </w:rPr>
              <w:t>V1.0.0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0C04F6" w:rsidP="006F2659">
            <w:pPr>
              <w:pStyle w:val="affd"/>
              <w:jc w:val="center"/>
              <w:rPr>
                <w:sz w:val="24"/>
                <w:szCs w:val="24"/>
              </w:rPr>
            </w:pPr>
            <w:r w:rsidRPr="000C04F6">
              <w:t>ShadowSystem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 w:rsidP="006F2659">
            <w:pPr>
              <w:pStyle w:val="affd"/>
              <w:jc w:val="center"/>
            </w:pPr>
            <w:r>
              <w:rPr>
                <w:rFonts w:hint="eastAsia"/>
              </w:rPr>
              <w:t>初稿完成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C53E02" w:rsidP="00C53E02">
            <w:pPr>
              <w:pStyle w:val="affd"/>
              <w:jc w:val="center"/>
            </w:pPr>
            <w:r>
              <w:rPr>
                <w:rFonts w:hint="eastAsia"/>
              </w:rPr>
              <w:t>王超群</w:t>
            </w:r>
          </w:p>
        </w:tc>
      </w:tr>
      <w:tr w:rsidR="00FF6F5C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</w:tr>
      <w:tr w:rsidR="00FF6F5C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</w:tr>
      <w:tr w:rsidR="00FF6F5C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</w:tr>
      <w:tr w:rsidR="00FF6F5C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</w:tr>
    </w:tbl>
    <w:p w:rsidR="00FF6F5C" w:rsidRDefault="008456DB">
      <w:pPr>
        <w:pStyle w:val="affb"/>
      </w:pPr>
      <w:r>
        <w:t xml:space="preserve"> </w:t>
      </w:r>
    </w:p>
    <w:p w:rsidR="00FF6F5C" w:rsidRDefault="008456DB">
      <w:pPr>
        <w:pStyle w:val="affb"/>
      </w:pPr>
      <w:r>
        <w:br w:type="page"/>
      </w:r>
      <w:r>
        <w:lastRenderedPageBreak/>
        <w:t xml:space="preserve">Catalog </w:t>
      </w:r>
      <w:r>
        <w:rPr>
          <w:rFonts w:hint="eastAsia"/>
        </w:rPr>
        <w:t>目</w:t>
      </w:r>
      <w:r>
        <w:t xml:space="preserve">  </w:t>
      </w:r>
      <w:r>
        <w:rPr>
          <w:rFonts w:hint="eastAsia"/>
        </w:rPr>
        <w:t>录</w:t>
      </w:r>
    </w:p>
    <w:p w:rsidR="00FF6F5C" w:rsidRPr="00E666B4" w:rsidRDefault="008456DB" w:rsidP="00E666B4">
      <w:pPr>
        <w:pStyle w:val="10"/>
        <w:tabs>
          <w:tab w:val="left" w:pos="453"/>
        </w:tabs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"2-4" \t "</w:instrText>
      </w:r>
      <w:r>
        <w:rPr>
          <w:b/>
          <w:bCs/>
          <w:caps/>
        </w:rPr>
        <w:instrText>标题</w:instrText>
      </w:r>
      <w:r>
        <w:rPr>
          <w:b/>
          <w:bCs/>
          <w:caps/>
        </w:rPr>
        <w:instrText xml:space="preserve"> 1,1" </w:instrText>
      </w:r>
      <w:r>
        <w:rPr>
          <w:b/>
          <w:bCs/>
          <w:caps/>
        </w:rPr>
        <w:fldChar w:fldCharType="separate"/>
      </w:r>
      <w:r w:rsidR="00E666B4">
        <w:t>1</w:t>
      </w:r>
      <w:r>
        <w:rPr>
          <w:rFonts w:asciiTheme="minorHAnsi" w:hAnsiTheme="minorHAnsi" w:cstheme="minorBidi"/>
          <w:sz w:val="22"/>
          <w:szCs w:val="22"/>
        </w:rPr>
        <w:tab/>
      </w:r>
      <w:r w:rsidR="00A11396" w:rsidRPr="00A11396">
        <w:t>ShadowSystem</w:t>
      </w:r>
      <w:r w:rsidR="00E666B4">
        <w:rPr>
          <w:rFonts w:hint="eastAsia"/>
        </w:rPr>
        <w:t>简介</w:t>
      </w:r>
      <w:r>
        <w:tab/>
      </w:r>
      <w:r>
        <w:rPr>
          <w:rFonts w:hint="eastAsia"/>
        </w:rPr>
        <w:t>4</w:t>
      </w:r>
    </w:p>
    <w:p w:rsidR="00FF6F5C" w:rsidRDefault="00E666B4" w:rsidP="002D0D3F">
      <w:pPr>
        <w:pStyle w:val="20"/>
        <w:tabs>
          <w:tab w:val="left" w:pos="794"/>
          <w:tab w:val="right" w:leader="dot" w:pos="9010"/>
        </w:tabs>
        <w:ind w:leftChars="190" w:left="451" w:hangingChars="34" w:hanging="71"/>
        <w:rPr>
          <w:rFonts w:asciiTheme="minorHAnsi" w:hAnsiTheme="minorHAnsi" w:cstheme="minorBidi"/>
          <w:sz w:val="22"/>
          <w:szCs w:val="22"/>
        </w:rPr>
      </w:pPr>
      <w:r>
        <w:t>1</w:t>
      </w:r>
      <w:r w:rsidR="008456DB">
        <w:t>.1</w:t>
      </w:r>
      <w:r w:rsidR="008456DB">
        <w:rPr>
          <w:rFonts w:asciiTheme="minorHAnsi" w:hAnsiTheme="minorHAnsi" w:cstheme="minorBidi"/>
          <w:sz w:val="22"/>
          <w:szCs w:val="22"/>
        </w:rPr>
        <w:tab/>
      </w:r>
      <w:r w:rsidR="00AA5100">
        <w:rPr>
          <w:rFonts w:asciiTheme="minorHAnsi" w:hAnsiTheme="minorHAnsi" w:cstheme="minorBidi" w:hint="eastAsia"/>
          <w:sz w:val="22"/>
          <w:szCs w:val="22"/>
        </w:rPr>
        <w:t>简介</w:t>
      </w:r>
      <w:r w:rsidR="008456DB">
        <w:tab/>
      </w:r>
      <w:r w:rsidR="008456DB">
        <w:rPr>
          <w:rFonts w:hint="eastAsia"/>
        </w:rPr>
        <w:t>4</w:t>
      </w:r>
    </w:p>
    <w:p w:rsidR="00FF6F5C" w:rsidRDefault="00E666B4" w:rsidP="002D0D3F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  <w:r>
        <w:t>1</w:t>
      </w:r>
      <w:r w:rsidR="008456DB">
        <w:t>.2</w:t>
      </w:r>
      <w:r w:rsidR="008456DB">
        <w:rPr>
          <w:rFonts w:asciiTheme="minorHAnsi" w:hAnsiTheme="minorHAnsi" w:cstheme="minorBidi"/>
          <w:sz w:val="22"/>
          <w:szCs w:val="22"/>
        </w:rPr>
        <w:tab/>
      </w:r>
      <w:r w:rsidR="00AA5100">
        <w:rPr>
          <w:rFonts w:hint="eastAsia"/>
        </w:rPr>
        <w:t>UML</w:t>
      </w:r>
      <w:r w:rsidR="00AA5100">
        <w:rPr>
          <w:rFonts w:hint="eastAsia"/>
        </w:rPr>
        <w:t>图</w:t>
      </w:r>
      <w:r w:rsidR="008456DB">
        <w:tab/>
      </w:r>
      <w:r w:rsidR="008456DB">
        <w:rPr>
          <w:rFonts w:hint="eastAsia"/>
        </w:rPr>
        <w:t>4</w:t>
      </w:r>
    </w:p>
    <w:p w:rsidR="002E48CA" w:rsidRDefault="00E666B4" w:rsidP="002E48CA">
      <w:pPr>
        <w:pStyle w:val="10"/>
        <w:tabs>
          <w:tab w:val="left" w:pos="453"/>
        </w:tabs>
      </w:pPr>
      <w:r>
        <w:rPr>
          <w:rFonts w:hint="eastAsia"/>
        </w:rPr>
        <w:t>2</w:t>
      </w:r>
      <w:r w:rsidR="008456DB" w:rsidRPr="001F7E5E">
        <w:tab/>
      </w:r>
      <w:r w:rsidR="002F1DF6" w:rsidRPr="002F1DF6">
        <w:rPr>
          <w:rFonts w:hint="eastAsia"/>
        </w:rPr>
        <w:t>ShadowSystem</w:t>
      </w:r>
      <w:r w:rsidR="002F1DF6" w:rsidRPr="002F1DF6">
        <w:rPr>
          <w:rFonts w:hint="eastAsia"/>
        </w:rPr>
        <w:t>类</w:t>
      </w:r>
      <w:r w:rsidR="00857547">
        <w:rPr>
          <w:rFonts w:hint="eastAsia"/>
        </w:rPr>
        <w:t>简介</w:t>
      </w:r>
      <w:r w:rsidR="008456DB">
        <w:tab/>
      </w:r>
      <w:r w:rsidR="00E83A8D">
        <w:rPr>
          <w:rFonts w:hint="eastAsia"/>
        </w:rPr>
        <w:t>5</w:t>
      </w:r>
    </w:p>
    <w:p w:rsidR="002E48CA" w:rsidRPr="002E48CA" w:rsidRDefault="002E48CA" w:rsidP="002D0D3F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1</w:t>
      </w:r>
      <w:r w:rsidRPr="001F7E5E">
        <w:tab/>
      </w:r>
      <w:r w:rsidR="00240684" w:rsidRPr="00240684">
        <w:t>ShadowSystem</w:t>
      </w:r>
      <w:r>
        <w:tab/>
      </w:r>
      <w:r w:rsidR="00E83A8D">
        <w:rPr>
          <w:rFonts w:hint="eastAsia"/>
        </w:rPr>
        <w:t>5</w:t>
      </w:r>
    </w:p>
    <w:p w:rsidR="004B0E21" w:rsidRDefault="004B0E21" w:rsidP="004B0E21">
      <w:pPr>
        <w:pStyle w:val="10"/>
        <w:tabs>
          <w:tab w:val="left" w:pos="453"/>
        </w:tabs>
      </w:pPr>
      <w:r>
        <w:rPr>
          <w:rFonts w:hint="eastAsia"/>
        </w:rPr>
        <w:t>3</w:t>
      </w:r>
      <w:r w:rsidRPr="001F7E5E">
        <w:tab/>
      </w:r>
      <w:r>
        <w:rPr>
          <w:rFonts w:hint="eastAsia"/>
        </w:rPr>
        <w:t>文档路径</w:t>
      </w:r>
      <w:r>
        <w:tab/>
      </w:r>
      <w:r>
        <w:rPr>
          <w:rFonts w:hint="eastAsia"/>
        </w:rPr>
        <w:t>5</w:t>
      </w:r>
    </w:p>
    <w:p w:rsidR="00535409" w:rsidRDefault="00D417C8" w:rsidP="00535409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  <w:r>
        <w:rPr>
          <w:rFonts w:hint="eastAsia"/>
        </w:rPr>
        <w:t>3</w:t>
      </w:r>
      <w:r w:rsidR="004B0E21">
        <w:t>.</w:t>
      </w:r>
      <w:r w:rsidR="004B0E21">
        <w:rPr>
          <w:rFonts w:hint="eastAsia"/>
        </w:rPr>
        <w:t>1</w:t>
      </w:r>
      <w:r w:rsidR="004B0E21" w:rsidRPr="001F7E5E">
        <w:tab/>
      </w:r>
      <w:r w:rsidR="00660C10">
        <w:rPr>
          <w:rFonts w:hint="eastAsia"/>
        </w:rPr>
        <w:t>InputSystem</w:t>
      </w:r>
      <w:r w:rsidR="00316F80">
        <w:rPr>
          <w:rFonts w:hint="eastAsia"/>
        </w:rPr>
        <w:t>模块</w:t>
      </w:r>
      <w:r w:rsidR="004B0E21">
        <w:tab/>
      </w:r>
      <w:r w:rsidR="004B0E21">
        <w:rPr>
          <w:rFonts w:hint="eastAsia"/>
        </w:rPr>
        <w:t>5</w:t>
      </w:r>
    </w:p>
    <w:p w:rsidR="00535409" w:rsidRPr="002E48CA" w:rsidRDefault="00535409" w:rsidP="00535409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 w:rsidRPr="001F7E5E">
        <w:tab/>
      </w:r>
      <w:r w:rsidR="00D454D2">
        <w:rPr>
          <w:rFonts w:hint="eastAsia"/>
        </w:rPr>
        <w:t>Platform</w:t>
      </w:r>
      <w:r>
        <w:rPr>
          <w:rFonts w:hint="eastAsia"/>
        </w:rPr>
        <w:t>模块</w:t>
      </w:r>
      <w:r>
        <w:tab/>
      </w:r>
      <w:r>
        <w:rPr>
          <w:rFonts w:hint="eastAsia"/>
        </w:rPr>
        <w:t>5</w:t>
      </w:r>
    </w:p>
    <w:p w:rsidR="004B0E21" w:rsidRPr="002E48CA" w:rsidRDefault="004B0E21" w:rsidP="004B0E21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</w:p>
    <w:p w:rsidR="004B0E21" w:rsidRPr="001F7E5E" w:rsidRDefault="004B0E21" w:rsidP="004B0E21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</w:p>
    <w:p w:rsidR="00F93F41" w:rsidRPr="001F7E5E" w:rsidRDefault="00F93F41" w:rsidP="00CF61EA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</w:p>
    <w:p w:rsidR="00F93F41" w:rsidRPr="00F93F41" w:rsidRDefault="00F93F41" w:rsidP="00F93F41"/>
    <w:p w:rsidR="00F93F41" w:rsidRPr="00F93F41" w:rsidRDefault="00F93F41" w:rsidP="00F93F41"/>
    <w:p w:rsidR="00FF6F5C" w:rsidRDefault="00FF6F5C">
      <w:pPr>
        <w:pStyle w:val="20"/>
        <w:tabs>
          <w:tab w:val="left" w:pos="794"/>
          <w:tab w:val="right" w:leader="dot" w:pos="9010"/>
        </w:tabs>
        <w:rPr>
          <w:rFonts w:asciiTheme="minorHAnsi" w:hAnsiTheme="minorHAnsi" w:cstheme="minorBidi"/>
          <w:sz w:val="22"/>
          <w:szCs w:val="22"/>
        </w:rPr>
      </w:pPr>
    </w:p>
    <w:p w:rsidR="00FF6F5C" w:rsidRDefault="008456DB" w:rsidP="00711303">
      <w:pPr>
        <w:pStyle w:val="10"/>
        <w:tabs>
          <w:tab w:val="left" w:pos="453"/>
        </w:tabs>
        <w:ind w:left="0" w:firstLine="0"/>
      </w:pPr>
      <w:r>
        <w:rPr>
          <w:b/>
          <w:bCs/>
          <w:caps/>
        </w:rPr>
        <w:fldChar w:fldCharType="end"/>
      </w:r>
    </w:p>
    <w:p w:rsidR="00FF6F5C" w:rsidRDefault="008456DB">
      <w:pPr>
        <w:pStyle w:val="1"/>
      </w:pPr>
      <w:bookmarkStart w:id="1" w:name="_Toc33949675"/>
      <w:r>
        <w:br w:type="page"/>
      </w:r>
      <w:bookmarkEnd w:id="1"/>
    </w:p>
    <w:p w:rsidR="00FF6F5C" w:rsidRDefault="00EA1D56" w:rsidP="00EA1D56">
      <w:pPr>
        <w:pStyle w:val="1"/>
        <w:numPr>
          <w:ilvl w:val="0"/>
          <w:numId w:val="12"/>
        </w:numPr>
      </w:pPr>
      <w:bookmarkStart w:id="2" w:name="_Toc33949677"/>
      <w:r w:rsidRPr="00EA1D56">
        <w:lastRenderedPageBreak/>
        <w:t>ShadowSystem</w:t>
      </w:r>
      <w:r w:rsidR="0033245A">
        <w:rPr>
          <w:rFonts w:hint="eastAsia"/>
        </w:rPr>
        <w:t>简介</w:t>
      </w:r>
    </w:p>
    <w:p w:rsidR="00414CDF" w:rsidRDefault="00414CDF" w:rsidP="00414CDF">
      <w:pPr>
        <w:pStyle w:val="2"/>
        <w:numPr>
          <w:ilvl w:val="0"/>
          <w:numId w:val="0"/>
        </w:numPr>
        <w:ind w:left="576"/>
      </w:pPr>
    </w:p>
    <w:p w:rsidR="00C61CE6" w:rsidRDefault="00FA1082" w:rsidP="00C61CE6">
      <w:pPr>
        <w:pStyle w:val="2"/>
      </w:pPr>
      <w:r>
        <w:rPr>
          <w:rFonts w:hint="eastAsia"/>
        </w:rPr>
        <w:t>简介</w:t>
      </w:r>
    </w:p>
    <w:p w:rsidR="00FF6F5C" w:rsidRDefault="00CD52E5" w:rsidP="00FA1082">
      <w:pPr>
        <w:pStyle w:val="4"/>
        <w:numPr>
          <w:ilvl w:val="0"/>
          <w:numId w:val="0"/>
        </w:numPr>
        <w:rPr>
          <w:rFonts w:ascii="仿宋" w:eastAsia="仿宋" w:hAnsi="仿宋"/>
          <w:b w:val="0"/>
          <w:sz w:val="20"/>
          <w:szCs w:val="20"/>
        </w:rPr>
      </w:pPr>
      <w:r w:rsidRPr="00CD52E5">
        <w:rPr>
          <w:rFonts w:ascii="仿宋" w:eastAsia="仿宋" w:hAnsi="仿宋"/>
          <w:b w:val="0"/>
          <w:sz w:val="20"/>
          <w:szCs w:val="20"/>
        </w:rPr>
        <w:t>ShadowSystem</w:t>
      </w:r>
      <w:r w:rsidR="00CC4AB7">
        <w:rPr>
          <w:rFonts w:ascii="仿宋" w:eastAsia="仿宋" w:hAnsi="仿宋" w:hint="eastAsia"/>
          <w:b w:val="0"/>
          <w:sz w:val="20"/>
          <w:szCs w:val="20"/>
        </w:rPr>
        <w:t>属于影创SDK主要模块的管理者</w:t>
      </w:r>
      <w:bookmarkEnd w:id="2"/>
      <w:r w:rsidR="00CC4AB7">
        <w:rPr>
          <w:rFonts w:ascii="仿宋" w:eastAsia="仿宋" w:hAnsi="仿宋" w:hint="eastAsia"/>
          <w:b w:val="0"/>
          <w:sz w:val="20"/>
          <w:szCs w:val="20"/>
        </w:rPr>
        <w:t>，ShadowSystem管理的</w:t>
      </w:r>
      <w:r w:rsidR="00BD6AB2">
        <w:rPr>
          <w:rFonts w:ascii="仿宋" w:eastAsia="仿宋" w:hAnsi="仿宋" w:hint="eastAsia"/>
          <w:b w:val="0"/>
          <w:sz w:val="20"/>
          <w:szCs w:val="20"/>
        </w:rPr>
        <w:t>主要模块</w:t>
      </w:r>
      <w:r w:rsidR="00CC4AB7">
        <w:rPr>
          <w:rFonts w:ascii="仿宋" w:eastAsia="仿宋" w:hAnsi="仿宋" w:hint="eastAsia"/>
          <w:b w:val="0"/>
          <w:sz w:val="20"/>
          <w:szCs w:val="20"/>
        </w:rPr>
        <w:t>如下：</w:t>
      </w:r>
    </w:p>
    <w:p w:rsidR="00CC4AB7" w:rsidRPr="000D646E" w:rsidRDefault="00CC4AB7" w:rsidP="000D646E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 w:rsidRPr="000D646E">
        <w:rPr>
          <w:rFonts w:ascii="仿宋" w:eastAsia="仿宋" w:hAnsi="仿宋" w:hint="eastAsia"/>
          <w:sz w:val="20"/>
          <w:szCs w:val="20"/>
        </w:rPr>
        <w:t>InputSystem:主要负责设备的输入设备</w:t>
      </w:r>
      <w:r w:rsidR="00091C86" w:rsidRPr="000D646E">
        <w:rPr>
          <w:rFonts w:ascii="仿宋" w:eastAsia="仿宋" w:hAnsi="仿宋" w:hint="eastAsia"/>
          <w:sz w:val="20"/>
          <w:szCs w:val="20"/>
        </w:rPr>
        <w:t>模块</w:t>
      </w:r>
    </w:p>
    <w:p w:rsidR="00CC4AB7" w:rsidRDefault="00CC4AB7" w:rsidP="000D646E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 w:rsidRPr="000D646E">
        <w:rPr>
          <w:rFonts w:ascii="仿宋" w:eastAsia="仿宋" w:hAnsi="仿宋" w:hint="eastAsia"/>
          <w:sz w:val="20"/>
          <w:szCs w:val="20"/>
        </w:rPr>
        <w:t>PlatformSystem：主要负责开发者登录支付平台模块</w:t>
      </w:r>
    </w:p>
    <w:p w:rsidR="000D646E" w:rsidRPr="000D646E" w:rsidRDefault="000D646E" w:rsidP="000D646E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SVR:主要负责SDK与底层交互模块</w:t>
      </w:r>
    </w:p>
    <w:p w:rsidR="003A5EE2" w:rsidRDefault="003A5EE2" w:rsidP="003A5EE2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 w:rsidRPr="00D818D7">
        <w:rPr>
          <w:rFonts w:ascii="仿宋" w:eastAsia="仿宋" w:hAnsi="仿宋" w:hint="eastAsia"/>
          <w:sz w:val="20"/>
          <w:szCs w:val="20"/>
        </w:rPr>
        <w:t>各个模块互相独立</w:t>
      </w:r>
    </w:p>
    <w:p w:rsidR="007D283B" w:rsidRPr="00D818D7" w:rsidRDefault="007D283B" w:rsidP="003A5EE2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</w:p>
    <w:p w:rsidR="00740376" w:rsidRDefault="00FA1082" w:rsidP="00740376">
      <w:pPr>
        <w:pStyle w:val="2"/>
      </w:pPr>
      <w:r>
        <w:rPr>
          <w:rFonts w:hint="eastAsia"/>
        </w:rPr>
        <w:t>UML</w:t>
      </w:r>
      <w:r>
        <w:rPr>
          <w:rFonts w:hint="eastAsia"/>
        </w:rPr>
        <w:t>图</w:t>
      </w:r>
    </w:p>
    <w:p w:rsidR="002C09E9" w:rsidRDefault="002C09E9" w:rsidP="00FA1082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</w:p>
    <w:p w:rsidR="007D283B" w:rsidRDefault="007D283B" w:rsidP="00FA1082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</w:p>
    <w:p w:rsidR="007D283B" w:rsidRDefault="007D283B" w:rsidP="00FA1082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noProof/>
        </w:rPr>
        <w:drawing>
          <wp:inline distT="0" distB="0" distL="0" distR="0" wp14:anchorId="22B4B50A" wp14:editId="09920BB7">
            <wp:extent cx="4208106" cy="3690908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2864" cy="369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83B" w:rsidRDefault="007D283B" w:rsidP="00FA1082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</w:p>
    <w:p w:rsidR="007D283B" w:rsidRDefault="007D283B" w:rsidP="00FA1082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</w:p>
    <w:p w:rsidR="007D283B" w:rsidRDefault="007D283B" w:rsidP="00FA1082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</w:p>
    <w:p w:rsidR="007D283B" w:rsidRDefault="007D283B" w:rsidP="00FA1082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</w:p>
    <w:p w:rsidR="00343540" w:rsidRDefault="000907ED" w:rsidP="00343540">
      <w:pPr>
        <w:pStyle w:val="1"/>
      </w:pPr>
      <w:r w:rsidRPr="00EA1D56">
        <w:lastRenderedPageBreak/>
        <w:t>ShadowSystem</w:t>
      </w:r>
      <w:r w:rsidR="008D3EFD">
        <w:rPr>
          <w:rFonts w:hint="eastAsia"/>
        </w:rPr>
        <w:t>类</w:t>
      </w:r>
      <w:r w:rsidR="00343540">
        <w:rPr>
          <w:rFonts w:hint="eastAsia"/>
        </w:rPr>
        <w:t>简介</w:t>
      </w:r>
    </w:p>
    <w:p w:rsidR="00343540" w:rsidRPr="00343540" w:rsidRDefault="00343540" w:rsidP="0031050D"/>
    <w:p w:rsidR="0081107F" w:rsidRDefault="00B76256" w:rsidP="0081107F">
      <w:pPr>
        <w:pStyle w:val="2"/>
      </w:pPr>
      <w:r w:rsidRPr="00835800">
        <w:t>ShadowSystem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26"/>
        <w:gridCol w:w="7710"/>
      </w:tblGrid>
      <w:tr w:rsidR="00DE4BD9" w:rsidTr="007400B5">
        <w:tc>
          <w:tcPr>
            <w:tcW w:w="1526" w:type="dxa"/>
          </w:tcPr>
          <w:p w:rsidR="00DE4BD9" w:rsidRPr="002F1757" w:rsidRDefault="00DE4BD9" w:rsidP="007400B5">
            <w:pPr>
              <w:jc w:val="center"/>
              <w:rPr>
                <w:rFonts w:ascii="仿宋" w:eastAsia="仿宋" w:hAnsi="仿宋"/>
                <w:b/>
              </w:rPr>
            </w:pPr>
            <w:r w:rsidRPr="002F1757">
              <w:rPr>
                <w:rFonts w:ascii="仿宋" w:eastAsia="仿宋" w:hAnsi="仿宋" w:hint="eastAsia"/>
                <w:b/>
              </w:rPr>
              <w:t>NameSpace</w:t>
            </w:r>
          </w:p>
        </w:tc>
        <w:tc>
          <w:tcPr>
            <w:tcW w:w="7710" w:type="dxa"/>
          </w:tcPr>
          <w:p w:rsidR="00DE4BD9" w:rsidRPr="006A3797" w:rsidRDefault="00E64A5F" w:rsidP="00F121F2">
            <w:pPr>
              <w:rPr>
                <w:rFonts w:ascii="仿宋" w:eastAsia="仿宋" w:hAnsi="仿宋"/>
              </w:rPr>
            </w:pPr>
            <w:r w:rsidRPr="006A3797">
              <w:rPr>
                <w:rFonts w:ascii="仿宋" w:eastAsia="仿宋" w:hAnsi="仿宋"/>
              </w:rPr>
              <w:t>SC</w:t>
            </w:r>
          </w:p>
        </w:tc>
      </w:tr>
      <w:tr w:rsidR="00DE4BD9" w:rsidTr="007400B5">
        <w:tc>
          <w:tcPr>
            <w:tcW w:w="1526" w:type="dxa"/>
          </w:tcPr>
          <w:p w:rsidR="00DE4BD9" w:rsidRPr="002F1757" w:rsidRDefault="00DE4BD9" w:rsidP="007400B5">
            <w:pPr>
              <w:jc w:val="center"/>
              <w:rPr>
                <w:rFonts w:ascii="仿宋" w:eastAsia="仿宋" w:hAnsi="仿宋"/>
                <w:b/>
              </w:rPr>
            </w:pPr>
            <w:r w:rsidRPr="002F1757">
              <w:rPr>
                <w:rFonts w:ascii="仿宋" w:eastAsia="仿宋" w:hAnsi="仿宋" w:hint="eastAsia"/>
                <w:b/>
              </w:rPr>
              <w:t>父类</w:t>
            </w:r>
          </w:p>
        </w:tc>
        <w:tc>
          <w:tcPr>
            <w:tcW w:w="7710" w:type="dxa"/>
          </w:tcPr>
          <w:p w:rsidR="00DE4BD9" w:rsidRPr="006A3797" w:rsidRDefault="00B36F39" w:rsidP="007400B5">
            <w:pPr>
              <w:rPr>
                <w:rFonts w:ascii="仿宋" w:eastAsia="仿宋" w:hAnsi="仿宋"/>
              </w:rPr>
            </w:pPr>
            <w:r w:rsidRPr="0075311A">
              <w:rPr>
                <w:rFonts w:ascii="仿宋" w:eastAsia="仿宋" w:hAnsi="仿宋"/>
              </w:rPr>
              <w:t>MonoBehaviour</w:t>
            </w:r>
          </w:p>
        </w:tc>
      </w:tr>
      <w:tr w:rsidR="00DE4BD9" w:rsidTr="007400B5">
        <w:tc>
          <w:tcPr>
            <w:tcW w:w="1526" w:type="dxa"/>
          </w:tcPr>
          <w:p w:rsidR="00DE4BD9" w:rsidRPr="002F1757" w:rsidRDefault="00DE4BD9" w:rsidP="007400B5">
            <w:pPr>
              <w:jc w:val="center"/>
              <w:rPr>
                <w:rFonts w:ascii="仿宋" w:eastAsia="仿宋" w:hAnsi="仿宋"/>
                <w:b/>
              </w:rPr>
            </w:pPr>
            <w:r w:rsidRPr="002F1757">
              <w:rPr>
                <w:rFonts w:ascii="仿宋" w:eastAsia="仿宋" w:hAnsi="仿宋" w:hint="eastAsia"/>
                <w:b/>
              </w:rPr>
              <w:t>责任</w:t>
            </w:r>
          </w:p>
        </w:tc>
        <w:tc>
          <w:tcPr>
            <w:tcW w:w="7710" w:type="dxa"/>
          </w:tcPr>
          <w:p w:rsidR="00DE4BD9" w:rsidRPr="006A3797" w:rsidRDefault="00B513F1" w:rsidP="007400B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管理主要模块</w:t>
            </w:r>
          </w:p>
        </w:tc>
      </w:tr>
    </w:tbl>
    <w:p w:rsidR="007400B5" w:rsidRDefault="007400B5" w:rsidP="007400B5">
      <w:pPr>
        <w:pStyle w:val="a5"/>
        <w:ind w:firstLineChars="0" w:firstLine="0"/>
      </w:pPr>
    </w:p>
    <w:p w:rsidR="007400B5" w:rsidRPr="00B22471" w:rsidRDefault="007400B5" w:rsidP="007400B5">
      <w:pPr>
        <w:spacing w:line="360" w:lineRule="auto"/>
        <w:rPr>
          <w:rFonts w:ascii="仿宋" w:eastAsia="仿宋" w:hAnsi="仿宋" w:cs="宋体"/>
          <w:b/>
        </w:rPr>
      </w:pPr>
      <w:r w:rsidRPr="00B22471">
        <w:rPr>
          <w:rFonts w:ascii="仿宋" w:eastAsia="仿宋" w:hAnsi="仿宋" w:cs="宋体" w:hint="eastAsia"/>
          <w:b/>
        </w:rPr>
        <w:t>字段：</w:t>
      </w:r>
    </w:p>
    <w:p w:rsidR="005201A2" w:rsidRDefault="005201A2" w:rsidP="005201A2">
      <w:pPr>
        <w:rPr>
          <w:rFonts w:ascii="仿宋" w:eastAsia="仿宋" w:hAnsi="仿宋"/>
        </w:rPr>
      </w:pPr>
      <w:r w:rsidRPr="005201A2">
        <w:rPr>
          <w:rFonts w:ascii="仿宋" w:eastAsia="仿宋" w:hAnsi="仿宋" w:cs="宋体"/>
          <w:color w:val="4472C4" w:themeColor="accent5"/>
        </w:rPr>
        <w:t>public static ShadowSystem Instant;</w:t>
      </w:r>
      <w:r w:rsidRPr="005201A2">
        <w:rPr>
          <w:rFonts w:ascii="仿宋" w:eastAsia="仿宋" w:hAnsi="仿宋" w:hint="eastAsia"/>
        </w:rPr>
        <w:t xml:space="preserve"> </w:t>
      </w:r>
    </w:p>
    <w:p w:rsidR="005201A2" w:rsidRPr="00E66134" w:rsidRDefault="005201A2" w:rsidP="005201A2">
      <w:pPr>
        <w:rPr>
          <w:rFonts w:ascii="仿宋" w:eastAsia="仿宋" w:hAnsi="仿宋"/>
        </w:rPr>
      </w:pPr>
      <w:r w:rsidRPr="00E66134">
        <w:rPr>
          <w:rFonts w:ascii="仿宋" w:eastAsia="仿宋" w:hAnsi="仿宋"/>
        </w:rPr>
        <w:t>ShadowSystem</w:t>
      </w:r>
      <w:r w:rsidRPr="00E66134">
        <w:rPr>
          <w:rFonts w:ascii="仿宋" w:eastAsia="仿宋" w:hAnsi="仿宋" w:hint="eastAsia"/>
        </w:rPr>
        <w:t>的单例引用</w:t>
      </w:r>
    </w:p>
    <w:p w:rsidR="005201A2" w:rsidRPr="005201A2" w:rsidRDefault="005201A2" w:rsidP="005201A2">
      <w:pPr>
        <w:rPr>
          <w:rFonts w:ascii="仿宋" w:eastAsia="仿宋" w:hAnsi="仿宋" w:cs="宋体"/>
          <w:color w:val="4472C4" w:themeColor="accent5"/>
        </w:rPr>
      </w:pPr>
    </w:p>
    <w:p w:rsidR="005201A2" w:rsidRDefault="005201A2" w:rsidP="005201A2">
      <w:pPr>
        <w:rPr>
          <w:rFonts w:ascii="仿宋" w:eastAsia="仿宋" w:hAnsi="仿宋"/>
        </w:rPr>
      </w:pPr>
      <w:r w:rsidRPr="005201A2">
        <w:rPr>
          <w:rFonts w:ascii="仿宋" w:eastAsia="仿宋" w:hAnsi="仿宋" w:cs="宋体"/>
          <w:color w:val="4472C4" w:themeColor="accent5"/>
        </w:rPr>
        <w:t xml:space="preserve">public bool </w:t>
      </w:r>
      <w:r w:rsidR="00922835" w:rsidRPr="00B650A9">
        <w:rPr>
          <w:rFonts w:ascii="仿宋" w:eastAsia="仿宋" w:hAnsi="仿宋" w:cs="宋体"/>
          <w:color w:val="4472C4" w:themeColor="accent5"/>
        </w:rPr>
        <w:t>isShowBackQuitAppDialog</w:t>
      </w:r>
      <w:r w:rsidRPr="005201A2">
        <w:rPr>
          <w:rFonts w:ascii="仿宋" w:eastAsia="仿宋" w:hAnsi="仿宋" w:cs="宋体"/>
          <w:color w:val="4472C4" w:themeColor="accent5"/>
        </w:rPr>
        <w:t>= false;</w:t>
      </w:r>
      <w:r w:rsidRPr="005201A2">
        <w:rPr>
          <w:rFonts w:ascii="仿宋" w:eastAsia="仿宋" w:hAnsi="仿宋" w:hint="eastAsia"/>
        </w:rPr>
        <w:t xml:space="preserve"> </w:t>
      </w:r>
    </w:p>
    <w:p w:rsidR="005201A2" w:rsidRDefault="00B650A9" w:rsidP="005201A2">
      <w:pPr>
        <w:rPr>
          <w:rFonts w:ascii="仿宋" w:eastAsia="仿宋" w:hAnsi="仿宋"/>
        </w:rPr>
      </w:pPr>
      <w:r w:rsidRPr="00B650A9">
        <w:rPr>
          <w:rFonts w:ascii="仿宋" w:eastAsia="仿宋" w:hAnsi="仿宋"/>
        </w:rPr>
        <w:t>按下back键后是否显示退出确认提示框，true表示直接退出，false表示显示确认提示框</w:t>
      </w:r>
    </w:p>
    <w:p w:rsidR="003528D1" w:rsidRPr="00B650A9" w:rsidRDefault="003528D1" w:rsidP="005201A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备注：设为false后，多次按back键还是会退出app</w:t>
      </w:r>
      <w:r w:rsidR="000428ED">
        <w:rPr>
          <w:rFonts w:ascii="仿宋" w:eastAsia="仿宋" w:hAnsi="仿宋" w:hint="eastAsia"/>
        </w:rPr>
        <w:t>,Android机制如此</w:t>
      </w:r>
    </w:p>
    <w:p w:rsidR="005201A2" w:rsidRPr="00B650A9" w:rsidRDefault="005201A2" w:rsidP="005201A2">
      <w:pPr>
        <w:rPr>
          <w:rFonts w:ascii="仿宋" w:eastAsia="仿宋" w:hAnsi="仿宋"/>
        </w:rPr>
      </w:pPr>
    </w:p>
    <w:p w:rsidR="005201A2" w:rsidRDefault="005201A2" w:rsidP="005201A2">
      <w:pPr>
        <w:rPr>
          <w:rFonts w:ascii="仿宋" w:eastAsia="仿宋" w:hAnsi="仿宋" w:cs="宋体"/>
          <w:color w:val="4472C4" w:themeColor="accent5"/>
        </w:rPr>
      </w:pPr>
      <w:r w:rsidRPr="005201A2">
        <w:rPr>
          <w:rFonts w:ascii="仿宋" w:eastAsia="仿宋" w:hAnsi="仿宋" w:cs="宋体"/>
          <w:color w:val="4472C4" w:themeColor="accent5"/>
        </w:rPr>
        <w:t>public bool isLogShow = false;</w:t>
      </w:r>
      <w:r w:rsidRPr="005201A2">
        <w:rPr>
          <w:rFonts w:ascii="仿宋" w:eastAsia="仿宋" w:hAnsi="仿宋" w:cs="宋体" w:hint="eastAsia"/>
          <w:color w:val="4472C4" w:themeColor="accent5"/>
        </w:rPr>
        <w:t xml:space="preserve"> </w:t>
      </w:r>
    </w:p>
    <w:p w:rsidR="00290269" w:rsidRDefault="00864263" w:rsidP="002F782E">
      <w:pPr>
        <w:rPr>
          <w:rFonts w:ascii="仿宋" w:eastAsia="仿宋" w:hAnsi="仿宋" w:cs="宋体"/>
          <w:color w:val="4472C4" w:themeColor="accent5"/>
        </w:rPr>
      </w:pPr>
      <w:r>
        <w:rPr>
          <w:rFonts w:ascii="仿宋" w:eastAsia="仿宋" w:hAnsi="仿宋" w:hint="eastAsia"/>
        </w:rPr>
        <w:t>log是否显示，主要是时DebugMy类负责的Log</w:t>
      </w:r>
    </w:p>
    <w:p w:rsidR="002F782E" w:rsidRPr="00855EFB" w:rsidRDefault="002F782E" w:rsidP="002F782E">
      <w:pPr>
        <w:rPr>
          <w:rFonts w:ascii="仿宋" w:eastAsia="仿宋" w:hAnsi="仿宋" w:cs="宋体"/>
          <w:b/>
        </w:rPr>
      </w:pPr>
    </w:p>
    <w:p w:rsidR="004635B1" w:rsidRDefault="004635B1" w:rsidP="00855EFB">
      <w:pPr>
        <w:pStyle w:val="a5"/>
        <w:ind w:firstLineChars="0" w:firstLine="0"/>
        <w:rPr>
          <w:rFonts w:ascii="仿宋" w:eastAsia="仿宋" w:hAnsi="仿宋" w:cs="宋体"/>
          <w:b/>
          <w:sz w:val="20"/>
          <w:szCs w:val="20"/>
        </w:rPr>
      </w:pPr>
      <w:r w:rsidRPr="00855EFB">
        <w:rPr>
          <w:rFonts w:ascii="仿宋" w:eastAsia="仿宋" w:hAnsi="仿宋" w:cs="宋体" w:hint="eastAsia"/>
          <w:b/>
          <w:sz w:val="20"/>
          <w:szCs w:val="20"/>
        </w:rPr>
        <w:t>属性：</w:t>
      </w:r>
    </w:p>
    <w:p w:rsidR="00C236BF" w:rsidRPr="006E52C4" w:rsidRDefault="004A37F2" w:rsidP="00C236BF">
      <w:pPr>
        <w:rPr>
          <w:rFonts w:ascii="仿宋" w:eastAsia="仿宋" w:hAnsi="仿宋" w:cs="宋体"/>
          <w:color w:val="4472C4" w:themeColor="accent5"/>
        </w:rPr>
      </w:pPr>
      <w:r w:rsidRPr="00C236BF">
        <w:rPr>
          <w:rFonts w:ascii="仿宋" w:eastAsia="仿宋" w:hAnsi="仿宋" w:cs="宋体"/>
          <w:color w:val="4472C4" w:themeColor="accent5"/>
        </w:rPr>
        <w:t>public bool Initialize</w:t>
      </w:r>
      <w:r w:rsidR="00C236BF" w:rsidRPr="006E52C4">
        <w:rPr>
          <w:rFonts w:ascii="仿宋" w:eastAsia="仿宋" w:hAnsi="仿宋" w:cs="宋体"/>
          <w:color w:val="4472C4" w:themeColor="accent5"/>
        </w:rPr>
        <w:t>;</w:t>
      </w:r>
    </w:p>
    <w:p w:rsidR="00D07762" w:rsidRDefault="00D574FE" w:rsidP="00D0776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表示ShadowSystem模块是否</w:t>
      </w:r>
      <w:r w:rsidR="008B6391">
        <w:rPr>
          <w:rFonts w:ascii="仿宋" w:eastAsia="仿宋" w:hAnsi="仿宋" w:hint="eastAsia"/>
        </w:rPr>
        <w:t>初始化</w:t>
      </w:r>
      <w:r>
        <w:rPr>
          <w:rFonts w:ascii="仿宋" w:eastAsia="仿宋" w:hAnsi="仿宋" w:hint="eastAsia"/>
        </w:rPr>
        <w:t>完成，false表示未，true表示初始化结束</w:t>
      </w:r>
    </w:p>
    <w:p w:rsidR="00D07762" w:rsidRPr="007400B5" w:rsidRDefault="00D07762" w:rsidP="00D07762">
      <w:pPr>
        <w:rPr>
          <w:rFonts w:ascii="仿宋" w:eastAsia="仿宋" w:hAnsi="仿宋" w:cs="宋体"/>
        </w:rPr>
      </w:pPr>
    </w:p>
    <w:p w:rsidR="00D07762" w:rsidRPr="007400B5" w:rsidRDefault="0033564C" w:rsidP="00D07762">
      <w:pPr>
        <w:rPr>
          <w:rFonts w:ascii="仿宋" w:eastAsia="仿宋" w:hAnsi="仿宋" w:cs="宋体"/>
        </w:rPr>
      </w:pPr>
      <w:r w:rsidRPr="00C236BF">
        <w:rPr>
          <w:rFonts w:ascii="仿宋" w:eastAsia="仿宋" w:hAnsi="仿宋" w:cs="宋体"/>
          <w:color w:val="4472C4" w:themeColor="accent5"/>
        </w:rPr>
        <w:t>public InputSystem.InputSystem inputsystem</w:t>
      </w:r>
      <w:r w:rsidR="00324292" w:rsidRPr="00C236BF">
        <w:rPr>
          <w:rFonts w:ascii="仿宋" w:eastAsia="仿宋" w:hAnsi="仿宋" w:cs="宋体"/>
          <w:color w:val="4472C4" w:themeColor="accent5"/>
        </w:rPr>
        <w:t xml:space="preserve"> </w:t>
      </w:r>
      <w:r w:rsidR="00C236BF" w:rsidRPr="006E52C4">
        <w:rPr>
          <w:rFonts w:ascii="仿宋" w:eastAsia="仿宋" w:hAnsi="仿宋" w:cs="宋体"/>
          <w:color w:val="4472C4" w:themeColor="accent5"/>
        </w:rPr>
        <w:t>;</w:t>
      </w:r>
      <w:r w:rsidR="00D07762" w:rsidRPr="00D07762">
        <w:rPr>
          <w:rFonts w:ascii="仿宋" w:eastAsia="仿宋" w:hAnsi="仿宋" w:cs="宋体"/>
        </w:rPr>
        <w:t xml:space="preserve"> </w:t>
      </w:r>
    </w:p>
    <w:p w:rsidR="00D07762" w:rsidRDefault="00A32777" w:rsidP="00D0776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表示InputSystem模块的引用</w:t>
      </w:r>
    </w:p>
    <w:p w:rsidR="00D07762" w:rsidRPr="007400B5" w:rsidRDefault="00D07762" w:rsidP="00D07762">
      <w:pPr>
        <w:rPr>
          <w:rFonts w:ascii="仿宋" w:eastAsia="仿宋" w:hAnsi="仿宋" w:cs="宋体"/>
        </w:rPr>
      </w:pPr>
    </w:p>
    <w:p w:rsidR="00D07762" w:rsidRPr="007400B5" w:rsidRDefault="008C673A" w:rsidP="00D07762">
      <w:pPr>
        <w:rPr>
          <w:rFonts w:ascii="仿宋" w:eastAsia="仿宋" w:hAnsi="仿宋" w:cs="宋体"/>
        </w:rPr>
      </w:pPr>
      <w:r w:rsidRPr="00C236BF">
        <w:rPr>
          <w:rFonts w:ascii="仿宋" w:eastAsia="仿宋" w:hAnsi="仿宋" w:cs="宋体"/>
          <w:color w:val="4472C4" w:themeColor="accent5"/>
        </w:rPr>
        <w:t xml:space="preserve">public SvrManager svrManager </w:t>
      </w:r>
      <w:r w:rsidR="00C236BF" w:rsidRPr="006E52C4">
        <w:rPr>
          <w:rFonts w:ascii="仿宋" w:eastAsia="仿宋" w:hAnsi="仿宋" w:cs="宋体"/>
          <w:color w:val="4472C4" w:themeColor="accent5"/>
        </w:rPr>
        <w:t>;</w:t>
      </w:r>
      <w:r w:rsidR="00D07762" w:rsidRPr="00D07762">
        <w:rPr>
          <w:rFonts w:ascii="仿宋" w:eastAsia="仿宋" w:hAnsi="仿宋" w:cs="宋体"/>
        </w:rPr>
        <w:t xml:space="preserve"> </w:t>
      </w:r>
    </w:p>
    <w:p w:rsidR="00D07762" w:rsidRDefault="008C673A" w:rsidP="00D0776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表示</w:t>
      </w:r>
      <w:r w:rsidR="00946543">
        <w:rPr>
          <w:rFonts w:ascii="仿宋" w:eastAsia="仿宋" w:hAnsi="仿宋" w:hint="eastAsia"/>
        </w:rPr>
        <w:t>SVR</w:t>
      </w:r>
      <w:r>
        <w:rPr>
          <w:rFonts w:ascii="仿宋" w:eastAsia="仿宋" w:hAnsi="仿宋" w:hint="eastAsia"/>
        </w:rPr>
        <w:t>模块的引用</w:t>
      </w:r>
    </w:p>
    <w:p w:rsidR="00FF6F5C" w:rsidRDefault="00FF6F5C">
      <w:pPr>
        <w:ind w:firstLine="576"/>
        <w:rPr>
          <w:rFonts w:ascii="宋体" w:hAnsi="宋体" w:cs="宋体"/>
          <w:sz w:val="24"/>
          <w:szCs w:val="24"/>
        </w:rPr>
      </w:pPr>
    </w:p>
    <w:p w:rsidR="00DC0144" w:rsidRDefault="00DC0144">
      <w:pPr>
        <w:ind w:firstLine="576"/>
        <w:rPr>
          <w:rFonts w:ascii="宋体" w:hAnsi="宋体" w:cs="宋体"/>
          <w:sz w:val="24"/>
          <w:szCs w:val="24"/>
        </w:rPr>
      </w:pPr>
    </w:p>
    <w:p w:rsidR="00DC0144" w:rsidRDefault="009B3AF2" w:rsidP="00DC0144">
      <w:pPr>
        <w:pStyle w:val="1"/>
      </w:pPr>
      <w:r>
        <w:rPr>
          <w:rFonts w:hint="eastAsia"/>
        </w:rPr>
        <w:t>文档路径</w:t>
      </w:r>
    </w:p>
    <w:p w:rsidR="00DC0144" w:rsidRPr="00343540" w:rsidRDefault="00DC0144" w:rsidP="00DC0144"/>
    <w:p w:rsidR="00DC0144" w:rsidRDefault="00345418" w:rsidP="00DC0144">
      <w:pPr>
        <w:pStyle w:val="2"/>
      </w:pPr>
      <w:r>
        <w:rPr>
          <w:rFonts w:hint="eastAsia"/>
        </w:rPr>
        <w:t>InputSystem</w:t>
      </w:r>
      <w:r>
        <w:rPr>
          <w:rFonts w:hint="eastAsia"/>
        </w:rPr>
        <w:t>模块</w:t>
      </w:r>
    </w:p>
    <w:p w:rsidR="00DC0144" w:rsidRPr="000F0D42" w:rsidRDefault="004568EF">
      <w:pPr>
        <w:ind w:firstLine="576"/>
        <w:rPr>
          <w:rFonts w:ascii="仿宋" w:eastAsia="仿宋" w:hAnsi="仿宋"/>
        </w:rPr>
      </w:pPr>
      <w:r w:rsidRPr="000F0D42">
        <w:rPr>
          <w:rFonts w:ascii="仿宋" w:eastAsia="仿宋" w:hAnsi="仿宋" w:hint="eastAsia"/>
        </w:rPr>
        <w:t>InputSystem模块的文档路径：</w:t>
      </w:r>
    </w:p>
    <w:p w:rsidR="004568EF" w:rsidRDefault="004568EF">
      <w:pPr>
        <w:ind w:firstLine="576"/>
        <w:rPr>
          <w:rFonts w:ascii="仿宋" w:eastAsia="仿宋" w:hAnsi="仿宋"/>
          <w:u w:val="single"/>
        </w:rPr>
      </w:pPr>
      <w:r w:rsidRPr="00DE1240">
        <w:rPr>
          <w:rFonts w:ascii="仿宋" w:eastAsia="仿宋" w:hAnsi="仿宋"/>
          <w:u w:val="single"/>
        </w:rPr>
        <w:t>Assets\Documents\ShadowCreator\InputSystem</w:t>
      </w:r>
      <w:r w:rsidR="0022045F" w:rsidRPr="00DE1240">
        <w:rPr>
          <w:rFonts w:ascii="仿宋" w:eastAsia="仿宋" w:hAnsi="仿宋" w:hint="eastAsia"/>
          <w:u w:val="single"/>
        </w:rPr>
        <w:t>\</w:t>
      </w:r>
      <w:r w:rsidR="00751C08">
        <w:rPr>
          <w:rFonts w:ascii="仿宋" w:eastAsia="仿宋" w:hAnsi="仿宋"/>
          <w:u w:val="single"/>
        </w:rPr>
        <w:t>InputSystem Release Notes</w:t>
      </w:r>
      <w:r w:rsidR="0076498A">
        <w:rPr>
          <w:rFonts w:ascii="仿宋" w:eastAsia="仿宋" w:hAnsi="仿宋" w:hint="eastAsia"/>
          <w:u w:val="single"/>
        </w:rPr>
        <w:t>.docx</w:t>
      </w:r>
      <w:bookmarkStart w:id="3" w:name="_GoBack"/>
      <w:bookmarkEnd w:id="3"/>
    </w:p>
    <w:p w:rsidR="00DE1240" w:rsidRDefault="00DE1240">
      <w:pPr>
        <w:ind w:firstLine="576"/>
        <w:rPr>
          <w:rFonts w:ascii="仿宋" w:eastAsia="仿宋" w:hAnsi="仿宋"/>
          <w:u w:val="single"/>
        </w:rPr>
      </w:pPr>
    </w:p>
    <w:p w:rsidR="00DE1240" w:rsidRDefault="00DE1240" w:rsidP="00DE1240">
      <w:pPr>
        <w:pStyle w:val="2"/>
      </w:pPr>
      <w:r>
        <w:rPr>
          <w:rFonts w:hint="eastAsia"/>
        </w:rPr>
        <w:t>Platform</w:t>
      </w:r>
      <w:r>
        <w:rPr>
          <w:rFonts w:hint="eastAsia"/>
        </w:rPr>
        <w:t>模块</w:t>
      </w:r>
    </w:p>
    <w:p w:rsidR="00DE1240" w:rsidRPr="000F0D42" w:rsidRDefault="00227E69" w:rsidP="00DE1240">
      <w:pPr>
        <w:ind w:firstLine="576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Platform</w:t>
      </w:r>
      <w:r w:rsidR="00DE1240" w:rsidRPr="000F0D42">
        <w:rPr>
          <w:rFonts w:ascii="仿宋" w:eastAsia="仿宋" w:hAnsi="仿宋" w:hint="eastAsia"/>
        </w:rPr>
        <w:t>模块的文档路径：</w:t>
      </w:r>
    </w:p>
    <w:p w:rsidR="00DE1240" w:rsidRPr="00DE1240" w:rsidRDefault="006B4582" w:rsidP="00DE1240">
      <w:pPr>
        <w:ind w:firstLine="576"/>
        <w:rPr>
          <w:rFonts w:ascii="仿宋" w:eastAsia="仿宋" w:hAnsi="仿宋"/>
          <w:u w:val="single"/>
        </w:rPr>
      </w:pPr>
      <w:r>
        <w:rPr>
          <w:rFonts w:ascii="仿宋" w:eastAsia="仿宋" w:hAnsi="仿宋" w:hint="eastAsia"/>
          <w:u w:val="single"/>
        </w:rPr>
        <w:t>暂无</w:t>
      </w:r>
    </w:p>
    <w:p w:rsidR="00DE1240" w:rsidRPr="00DE1240" w:rsidRDefault="00DE1240">
      <w:pPr>
        <w:ind w:firstLine="576"/>
        <w:rPr>
          <w:rFonts w:ascii="仿宋" w:eastAsia="仿宋" w:hAnsi="仿宋"/>
          <w:u w:val="single"/>
        </w:rPr>
      </w:pPr>
    </w:p>
    <w:sectPr w:rsidR="00DE1240" w:rsidRPr="00DE1240">
      <w:headerReference w:type="default" r:id="rId12"/>
      <w:footerReference w:type="default" r:id="rId13"/>
      <w:pgSz w:w="11900" w:h="16832"/>
      <w:pgMar w:top="1553" w:right="1440" w:bottom="1327" w:left="1440" w:header="648" w:footer="64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8C8" w:rsidRDefault="00C978C8">
      <w:r>
        <w:separator/>
      </w:r>
    </w:p>
  </w:endnote>
  <w:endnote w:type="continuationSeparator" w:id="0">
    <w:p w:rsidR="00C978C8" w:rsidRDefault="00C97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0B5" w:rsidRDefault="007400B5">
    <w:pPr>
      <w:pStyle w:val="aff1"/>
      <w:tabs>
        <w:tab w:val="center" w:pos="4510"/>
        <w:tab w:val="right" w:pos="9020"/>
      </w:tabs>
    </w:pPr>
    <w:r>
      <w:tab/>
      <w:t xml:space="preserve">  </w:t>
    </w:r>
    <w:r>
      <w:rPr>
        <w:rFonts w:hint="eastAsia"/>
      </w:rPr>
      <w:t>影创机密，未经许可不得扩散</w:t>
    </w:r>
    <w:r>
      <w:tab/>
      <w:t xml:space="preserve"> Page </w:t>
    </w:r>
    <w:r>
      <w:fldChar w:fldCharType="begin"/>
    </w:r>
    <w:r>
      <w:instrText>page  \* MERGEFORMAT</w:instrText>
    </w:r>
    <w:r>
      <w:fldChar w:fldCharType="separate"/>
    </w:r>
    <w:r w:rsidR="0076498A">
      <w:rPr>
        <w:noProof/>
      </w:rPr>
      <w:t>5</w:t>
    </w:r>
    <w:r>
      <w:fldChar w:fldCharType="end"/>
    </w:r>
    <w:r>
      <w:t xml:space="preserve"> , Total </w:t>
    </w:r>
    <w:fldSimple w:instr="numpages  \* MERGEFORMAT">
      <w:r w:rsidR="0076498A">
        <w:rPr>
          <w:noProof/>
        </w:rPr>
        <w:t>5</w:t>
      </w:r>
    </w:fldSimple>
    <w:r>
      <w:t xml:space="preserve">  </w:t>
    </w:r>
    <w:r>
      <w:rPr>
        <w:rFonts w:ascii="宋体" w:hint="eastAsia"/>
      </w:rPr>
      <w:t>第</w:t>
    </w:r>
    <w:r>
      <w:fldChar w:fldCharType="begin"/>
    </w:r>
    <w:r>
      <w:instrText>page  \* MERGEFORMAT</w:instrText>
    </w:r>
    <w:r>
      <w:fldChar w:fldCharType="separate"/>
    </w:r>
    <w:r w:rsidR="0076498A">
      <w:rPr>
        <w:noProof/>
      </w:rPr>
      <w:t>5</w:t>
    </w:r>
    <w:r>
      <w:fldChar w:fldCharType="end"/>
    </w:r>
    <w:r>
      <w:rPr>
        <w:rFonts w:ascii="宋体" w:hint="eastAsia"/>
      </w:rPr>
      <w:t>页，共</w:t>
    </w:r>
    <w:fldSimple w:instr="numpages  \* MERGEFORMAT">
      <w:r w:rsidR="0076498A">
        <w:rPr>
          <w:noProof/>
        </w:rPr>
        <w:t>5</w:t>
      </w:r>
    </w:fldSimple>
    <w:r>
      <w:rPr>
        <w:rFonts w:ascii="宋体" w:hint="eastAsia"/>
      </w:rPr>
      <w:t>页</w:t>
    </w:r>
    <w:r>
      <w:t xml:space="preserve">  </w:t>
    </w:r>
  </w:p>
  <w:p w:rsidR="007400B5" w:rsidRDefault="007400B5">
    <w:pPr>
      <w:pStyle w:val="aff1"/>
      <w:tabs>
        <w:tab w:val="center" w:pos="4510"/>
        <w:tab w:val="right" w:pos="9020"/>
      </w:tabs>
    </w:pPr>
    <w:r>
      <w:tab/>
    </w:r>
    <w:r>
      <w:tab/>
    </w:r>
  </w:p>
  <w:p w:rsidR="007400B5" w:rsidRDefault="007400B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8C8" w:rsidRDefault="00C978C8">
      <w:r>
        <w:separator/>
      </w:r>
    </w:p>
  </w:footnote>
  <w:footnote w:type="continuationSeparator" w:id="0">
    <w:p w:rsidR="00C978C8" w:rsidRDefault="00C978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22" w:type="dxa"/>
      <w:tblInd w:w="57" w:type="dxa"/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881"/>
      <w:gridCol w:w="5266"/>
      <w:gridCol w:w="2875"/>
    </w:tblGrid>
    <w:tr w:rsidR="007400B5">
      <w:trPr>
        <w:cantSplit/>
        <w:trHeight w:hRule="exact" w:val="711"/>
      </w:trPr>
      <w:tc>
        <w:tcPr>
          <w:tcW w:w="881" w:type="dxa"/>
          <w:tcBorders>
            <w:bottom w:val="single" w:sz="6" w:space="0" w:color="auto"/>
          </w:tcBorders>
        </w:tcPr>
        <w:p w:rsidR="007400B5" w:rsidRDefault="007400B5" w:rsidP="005B6477">
          <w:pPr>
            <w:spacing w:beforeLines="10" w:before="24"/>
          </w:pPr>
          <w:r>
            <w:rPr>
              <w:noProof/>
            </w:rPr>
            <w:drawing>
              <wp:inline distT="0" distB="0" distL="0" distR="0">
                <wp:extent cx="405130" cy="393065"/>
                <wp:effectExtent l="0" t="0" r="0" b="6985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696" cy="393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400B5" w:rsidRDefault="007400B5" w:rsidP="005B6477">
          <w:pPr>
            <w:spacing w:beforeLines="10" w:before="24"/>
          </w:pPr>
        </w:p>
      </w:tc>
      <w:tc>
        <w:tcPr>
          <w:tcW w:w="5266" w:type="dxa"/>
          <w:tcBorders>
            <w:bottom w:val="single" w:sz="6" w:space="0" w:color="auto"/>
          </w:tcBorders>
          <w:vAlign w:val="bottom"/>
        </w:tcPr>
        <w:p w:rsidR="007400B5" w:rsidRDefault="007400B5">
          <w:pPr>
            <w:pStyle w:val="ae"/>
            <w:jc w:val="left"/>
          </w:pPr>
          <w:r>
            <w:rPr>
              <w:sz w:val="32"/>
              <w:szCs w:val="32"/>
            </w:rPr>
            <w:t>上海影创信息科技有限公司</w:t>
          </w:r>
        </w:p>
        <w:p w:rsidR="007400B5" w:rsidRDefault="007400B5">
          <w:pPr>
            <w:pStyle w:val="ae"/>
            <w:jc w:val="left"/>
          </w:pPr>
        </w:p>
      </w:tc>
      <w:tc>
        <w:tcPr>
          <w:tcW w:w="2875" w:type="dxa"/>
          <w:tcBorders>
            <w:bottom w:val="single" w:sz="6" w:space="0" w:color="auto"/>
          </w:tcBorders>
          <w:vAlign w:val="bottom"/>
        </w:tcPr>
        <w:p w:rsidR="007400B5" w:rsidRDefault="007400B5">
          <w:pPr>
            <w:pStyle w:val="ae"/>
            <w:jc w:val="right"/>
          </w:pPr>
        </w:p>
      </w:tc>
    </w:tr>
  </w:tbl>
  <w:p w:rsidR="007400B5" w:rsidRDefault="007400B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FFFFFF80"/>
    <w:lvl w:ilvl="0">
      <w:start w:val="1"/>
      <w:numFmt w:val="bullet"/>
      <w:pStyle w:val="a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2">
    <w:nsid w:val="0346435F"/>
    <w:multiLevelType w:val="singleLevel"/>
    <w:tmpl w:val="0346435F"/>
    <w:lvl w:ilvl="0">
      <w:start w:val="1"/>
      <w:numFmt w:val="decimal"/>
      <w:pStyle w:val="a1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>
    <w:nsid w:val="08606C0C"/>
    <w:multiLevelType w:val="singleLevel"/>
    <w:tmpl w:val="08606C0C"/>
    <w:lvl w:ilvl="0">
      <w:start w:val="1"/>
      <w:numFmt w:val="decimal"/>
      <w:pStyle w:val="tabledescription"/>
      <w:lvlText w:val="Table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4">
    <w:nsid w:val="167B1BFE"/>
    <w:multiLevelType w:val="singleLevel"/>
    <w:tmpl w:val="167B1BFE"/>
    <w:lvl w:ilvl="0">
      <w:start w:val="1"/>
      <w:numFmt w:val="bullet"/>
      <w:pStyle w:val="itemlist"/>
      <w:lvlText w:val=""/>
      <w:lvlJc w:val="left"/>
      <w:pPr>
        <w:tabs>
          <w:tab w:val="left" w:pos="425"/>
        </w:tabs>
        <w:ind w:left="425" w:hanging="425"/>
      </w:pPr>
      <w:rPr>
        <w:rFonts w:ascii="Symbol" w:hAnsi="Symbol" w:hint="default"/>
      </w:rPr>
    </w:lvl>
  </w:abstractNum>
  <w:abstractNum w:abstractNumId="5">
    <w:nsid w:val="314E374A"/>
    <w:multiLevelType w:val="singleLevel"/>
    <w:tmpl w:val="314E374A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6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2"/>
      <w:suff w:val="space"/>
      <w:lvlText w:val="图%8"/>
      <w:lvlJc w:val="center"/>
      <w:pPr>
        <w:ind w:left="3969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3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6AF4192"/>
    <w:multiLevelType w:val="multilevel"/>
    <w:tmpl w:val="56AF4192"/>
    <w:lvl w:ilvl="0">
      <w:start w:val="1"/>
      <w:numFmt w:val="decimal"/>
      <w:pStyle w:val="1"/>
      <w:lvlText w:val="%1"/>
      <w:lvlJc w:val="left"/>
      <w:pPr>
        <w:tabs>
          <w:tab w:val="left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lvlText w:val="%1.%2.%3.%4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4">
      <w:start w:val="1"/>
      <w:numFmt w:val="bullet"/>
      <w:pStyle w:val="5"/>
      <w:lvlText w:val=""/>
      <w:lvlJc w:val="left"/>
      <w:pPr>
        <w:tabs>
          <w:tab w:val="left" w:pos="765"/>
        </w:tabs>
        <w:ind w:left="1134" w:hanging="680"/>
      </w:pPr>
      <w:rPr>
        <w:rFonts w:ascii="Symbol" w:hAnsi="Symbol" w:hint="default"/>
        <w:color w:val="auto"/>
      </w:rPr>
    </w:lvl>
    <w:lvl w:ilvl="5">
      <w:start w:val="1"/>
      <w:numFmt w:val="decimal"/>
      <w:pStyle w:val="6"/>
      <w:lvlText w:val="%6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6">
      <w:start w:val="1"/>
      <w:numFmt w:val="none"/>
      <w:pStyle w:val="7"/>
      <w:lvlText w:val="%7"/>
      <w:lvlJc w:val="left"/>
      <w:pPr>
        <w:tabs>
          <w:tab w:val="left" w:pos="1134"/>
        </w:tabs>
        <w:ind w:left="1134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782"/>
        </w:tabs>
        <w:ind w:left="1782" w:hanging="1584"/>
      </w:pPr>
      <w:rPr>
        <w:rFonts w:hint="eastAsia"/>
      </w:rPr>
    </w:lvl>
  </w:abstractNum>
  <w:abstractNum w:abstractNumId="8">
    <w:nsid w:val="5F5168E4"/>
    <w:multiLevelType w:val="multilevel"/>
    <w:tmpl w:val="5F5168E4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-788"/>
        </w:tabs>
        <w:ind w:left="0" w:firstLine="0"/>
      </w:pPr>
      <w:rPr>
        <w:rFonts w:hint="eastAsia"/>
      </w:rPr>
    </w:lvl>
    <w:lvl w:ilvl="3">
      <w:numFmt w:val="none"/>
      <w:lvlText w:val=""/>
      <w:lvlJc w:val="left"/>
      <w:pPr>
        <w:tabs>
          <w:tab w:val="left" w:pos="360"/>
        </w:tabs>
      </w:pPr>
    </w:lvl>
    <w:lvl w:ilvl="4">
      <w:numFmt w:val="none"/>
      <w:lvlText w:val=""/>
      <w:lvlJc w:val="left"/>
      <w:pPr>
        <w:tabs>
          <w:tab w:val="left" w:pos="360"/>
        </w:tabs>
      </w:pPr>
    </w:lvl>
    <w:lvl w:ilvl="5">
      <w:numFmt w:val="none"/>
      <w:lvlText w:val=""/>
      <w:lvlJc w:val="left"/>
      <w:pPr>
        <w:tabs>
          <w:tab w:val="left" w:pos="360"/>
        </w:tabs>
      </w:pPr>
    </w:lvl>
    <w:lvl w:ilvl="6">
      <w:numFmt w:val="none"/>
      <w:lvlText w:val=""/>
      <w:lvlJc w:val="left"/>
      <w:pPr>
        <w:tabs>
          <w:tab w:val="left" w:pos="360"/>
        </w:tabs>
      </w:pPr>
    </w:lvl>
    <w:lvl w:ilvl="7">
      <w:numFmt w:val="none"/>
      <w:pStyle w:val="abc"/>
      <w:lvlText w:val=""/>
      <w:lvlJc w:val="left"/>
      <w:pPr>
        <w:tabs>
          <w:tab w:val="left" w:pos="360"/>
        </w:tabs>
      </w:pPr>
    </w:lvl>
    <w:lvl w:ilvl="8">
      <w:numFmt w:val="none"/>
      <w:lvlText w:val=""/>
      <w:lvlJc w:val="left"/>
      <w:pPr>
        <w:tabs>
          <w:tab w:val="left" w:pos="360"/>
        </w:tabs>
      </w:pPr>
    </w:lvl>
  </w:abstractNum>
  <w:abstractNum w:abstractNumId="9">
    <w:nsid w:val="77EB321A"/>
    <w:multiLevelType w:val="singleLevel"/>
    <w:tmpl w:val="77EB321A"/>
    <w:lvl w:ilvl="0">
      <w:start w:val="1"/>
      <w:numFmt w:val="decimal"/>
      <w:pStyle w:val="figuredescription"/>
      <w:lvlText w:val="Figure %1 "/>
      <w:lvlJc w:val="left"/>
      <w:pPr>
        <w:tabs>
          <w:tab w:val="left" w:pos="1080"/>
        </w:tabs>
        <w:ind w:left="0" w:firstLine="0"/>
      </w:pPr>
      <w:rPr>
        <w:rFonts w:ascii="Times New Roman" w:hAnsi="Times New Roman" w:hint="default"/>
      </w:rPr>
    </w:lvl>
  </w:abstractNum>
  <w:abstractNum w:abstractNumId="10">
    <w:nsid w:val="7BA7062B"/>
    <w:multiLevelType w:val="singleLevel"/>
    <w:tmpl w:val="7BA7062B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9"/>
  </w:num>
  <w:num w:numId="11">
    <w:abstractNumId w:val="0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2"/>
    </w:lvlOverride>
    <w:lvlOverride w:ilvl="1">
      <w:startOverride w:val="4"/>
    </w:lvlOverride>
    <w:lvlOverride w:ilvl="2">
      <w:startOverride w:val="2"/>
    </w:lvlOverride>
  </w:num>
  <w:num w:numId="15">
    <w:abstractNumId w:val="7"/>
    <w:lvlOverride w:ilvl="0">
      <w:startOverride w:val="2"/>
    </w:lvlOverride>
    <w:lvlOverride w:ilvl="1">
      <w:startOverride w:val="4"/>
    </w:lvlOverride>
    <w:lvlOverride w:ilvl="2">
      <w:startOverride w:val="2"/>
    </w:lvlOverride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04"/>
  <w:doNotUseMarginsForDrawingGridOrigin/>
  <w:drawingGridHorizontalOrigin w:val="1800"/>
  <w:drawingGridVerticalOrigin w:val="144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828"/>
    <w:rsid w:val="000017FF"/>
    <w:rsid w:val="00001BDF"/>
    <w:rsid w:val="00004E18"/>
    <w:rsid w:val="00005C8A"/>
    <w:rsid w:val="00006380"/>
    <w:rsid w:val="00006A3E"/>
    <w:rsid w:val="00006B80"/>
    <w:rsid w:val="000102FC"/>
    <w:rsid w:val="0001101F"/>
    <w:rsid w:val="0001144D"/>
    <w:rsid w:val="00011703"/>
    <w:rsid w:val="0001224F"/>
    <w:rsid w:val="00012DEA"/>
    <w:rsid w:val="00013B07"/>
    <w:rsid w:val="00014008"/>
    <w:rsid w:val="0001532E"/>
    <w:rsid w:val="0001576D"/>
    <w:rsid w:val="000163C4"/>
    <w:rsid w:val="0001789B"/>
    <w:rsid w:val="000208B2"/>
    <w:rsid w:val="00020CB2"/>
    <w:rsid w:val="0002113F"/>
    <w:rsid w:val="000213D5"/>
    <w:rsid w:val="000237E6"/>
    <w:rsid w:val="00024CC7"/>
    <w:rsid w:val="000255D1"/>
    <w:rsid w:val="00026469"/>
    <w:rsid w:val="00027099"/>
    <w:rsid w:val="000304A6"/>
    <w:rsid w:val="00030D96"/>
    <w:rsid w:val="000311A9"/>
    <w:rsid w:val="00031AA3"/>
    <w:rsid w:val="00031E97"/>
    <w:rsid w:val="00033D65"/>
    <w:rsid w:val="000345D6"/>
    <w:rsid w:val="00037232"/>
    <w:rsid w:val="0004052D"/>
    <w:rsid w:val="000428ED"/>
    <w:rsid w:val="00042B4D"/>
    <w:rsid w:val="000432E7"/>
    <w:rsid w:val="00044F63"/>
    <w:rsid w:val="00045388"/>
    <w:rsid w:val="00047479"/>
    <w:rsid w:val="0004787B"/>
    <w:rsid w:val="000478DE"/>
    <w:rsid w:val="00050E25"/>
    <w:rsid w:val="00051787"/>
    <w:rsid w:val="00054F87"/>
    <w:rsid w:val="0005675A"/>
    <w:rsid w:val="000569A0"/>
    <w:rsid w:val="00057AD0"/>
    <w:rsid w:val="000601EC"/>
    <w:rsid w:val="00062215"/>
    <w:rsid w:val="00063126"/>
    <w:rsid w:val="00063BAE"/>
    <w:rsid w:val="00065316"/>
    <w:rsid w:val="000659B3"/>
    <w:rsid w:val="00066859"/>
    <w:rsid w:val="000671D3"/>
    <w:rsid w:val="0006763A"/>
    <w:rsid w:val="00072AE2"/>
    <w:rsid w:val="00073033"/>
    <w:rsid w:val="00073ACD"/>
    <w:rsid w:val="00074344"/>
    <w:rsid w:val="00074690"/>
    <w:rsid w:val="00075AF9"/>
    <w:rsid w:val="00076269"/>
    <w:rsid w:val="00076433"/>
    <w:rsid w:val="00076E29"/>
    <w:rsid w:val="000770FB"/>
    <w:rsid w:val="00077170"/>
    <w:rsid w:val="0007750F"/>
    <w:rsid w:val="000804CC"/>
    <w:rsid w:val="00083BB1"/>
    <w:rsid w:val="00084B48"/>
    <w:rsid w:val="0008629F"/>
    <w:rsid w:val="000907ED"/>
    <w:rsid w:val="00091C86"/>
    <w:rsid w:val="0009244E"/>
    <w:rsid w:val="00092837"/>
    <w:rsid w:val="00093335"/>
    <w:rsid w:val="0009483E"/>
    <w:rsid w:val="00094D2F"/>
    <w:rsid w:val="00095422"/>
    <w:rsid w:val="00097B06"/>
    <w:rsid w:val="000A1702"/>
    <w:rsid w:val="000A1D6B"/>
    <w:rsid w:val="000A280E"/>
    <w:rsid w:val="000A2BCA"/>
    <w:rsid w:val="000A33F7"/>
    <w:rsid w:val="000A4A50"/>
    <w:rsid w:val="000A4E58"/>
    <w:rsid w:val="000A5A63"/>
    <w:rsid w:val="000A7023"/>
    <w:rsid w:val="000A7624"/>
    <w:rsid w:val="000A7AFA"/>
    <w:rsid w:val="000B0D56"/>
    <w:rsid w:val="000B12BF"/>
    <w:rsid w:val="000B1B4A"/>
    <w:rsid w:val="000B2561"/>
    <w:rsid w:val="000B2E66"/>
    <w:rsid w:val="000B398E"/>
    <w:rsid w:val="000B58ED"/>
    <w:rsid w:val="000B5FAD"/>
    <w:rsid w:val="000B60F1"/>
    <w:rsid w:val="000B6B70"/>
    <w:rsid w:val="000B6C85"/>
    <w:rsid w:val="000B726C"/>
    <w:rsid w:val="000B757F"/>
    <w:rsid w:val="000B7C73"/>
    <w:rsid w:val="000C04F6"/>
    <w:rsid w:val="000C37D2"/>
    <w:rsid w:val="000C50A6"/>
    <w:rsid w:val="000C6002"/>
    <w:rsid w:val="000C7A4B"/>
    <w:rsid w:val="000C7E37"/>
    <w:rsid w:val="000C7EDD"/>
    <w:rsid w:val="000D160C"/>
    <w:rsid w:val="000D1DB4"/>
    <w:rsid w:val="000D2329"/>
    <w:rsid w:val="000D318A"/>
    <w:rsid w:val="000D381F"/>
    <w:rsid w:val="000D581F"/>
    <w:rsid w:val="000D646E"/>
    <w:rsid w:val="000E050A"/>
    <w:rsid w:val="000E0657"/>
    <w:rsid w:val="000E0FA8"/>
    <w:rsid w:val="000E1D10"/>
    <w:rsid w:val="000E25D2"/>
    <w:rsid w:val="000E26F9"/>
    <w:rsid w:val="000E3214"/>
    <w:rsid w:val="000E50C2"/>
    <w:rsid w:val="000E56AE"/>
    <w:rsid w:val="000E7853"/>
    <w:rsid w:val="000F066A"/>
    <w:rsid w:val="000F0B39"/>
    <w:rsid w:val="000F0D42"/>
    <w:rsid w:val="000F0F09"/>
    <w:rsid w:val="000F2917"/>
    <w:rsid w:val="000F32E4"/>
    <w:rsid w:val="000F3706"/>
    <w:rsid w:val="000F3945"/>
    <w:rsid w:val="000F420A"/>
    <w:rsid w:val="000F4487"/>
    <w:rsid w:val="000F4F37"/>
    <w:rsid w:val="000F5804"/>
    <w:rsid w:val="000F6B1A"/>
    <w:rsid w:val="000F72E6"/>
    <w:rsid w:val="000F74F3"/>
    <w:rsid w:val="0010107D"/>
    <w:rsid w:val="0010190E"/>
    <w:rsid w:val="00101DF1"/>
    <w:rsid w:val="0010350D"/>
    <w:rsid w:val="00103A0D"/>
    <w:rsid w:val="00103EDB"/>
    <w:rsid w:val="00104344"/>
    <w:rsid w:val="0010510B"/>
    <w:rsid w:val="00105828"/>
    <w:rsid w:val="00105A77"/>
    <w:rsid w:val="00105E10"/>
    <w:rsid w:val="00110576"/>
    <w:rsid w:val="001109BD"/>
    <w:rsid w:val="00110D21"/>
    <w:rsid w:val="0011178A"/>
    <w:rsid w:val="0011265E"/>
    <w:rsid w:val="0011280A"/>
    <w:rsid w:val="00112BC2"/>
    <w:rsid w:val="00114BF1"/>
    <w:rsid w:val="001157C0"/>
    <w:rsid w:val="00115BE8"/>
    <w:rsid w:val="00115DC0"/>
    <w:rsid w:val="001173CA"/>
    <w:rsid w:val="0011773F"/>
    <w:rsid w:val="00121DDB"/>
    <w:rsid w:val="00122F6A"/>
    <w:rsid w:val="00123425"/>
    <w:rsid w:val="00123B48"/>
    <w:rsid w:val="00124C18"/>
    <w:rsid w:val="001252A2"/>
    <w:rsid w:val="001254AA"/>
    <w:rsid w:val="00126BC5"/>
    <w:rsid w:val="001270EE"/>
    <w:rsid w:val="00127FED"/>
    <w:rsid w:val="00130330"/>
    <w:rsid w:val="00131424"/>
    <w:rsid w:val="001314B0"/>
    <w:rsid w:val="00131571"/>
    <w:rsid w:val="00131595"/>
    <w:rsid w:val="00132DC9"/>
    <w:rsid w:val="0013433F"/>
    <w:rsid w:val="00134457"/>
    <w:rsid w:val="001348F2"/>
    <w:rsid w:val="00134E83"/>
    <w:rsid w:val="00134EF4"/>
    <w:rsid w:val="0013525D"/>
    <w:rsid w:val="00135F5A"/>
    <w:rsid w:val="00136FE4"/>
    <w:rsid w:val="00137265"/>
    <w:rsid w:val="00140D62"/>
    <w:rsid w:val="0014137E"/>
    <w:rsid w:val="00141767"/>
    <w:rsid w:val="00141B81"/>
    <w:rsid w:val="00143268"/>
    <w:rsid w:val="00143297"/>
    <w:rsid w:val="00143A5C"/>
    <w:rsid w:val="0014426B"/>
    <w:rsid w:val="00144A1B"/>
    <w:rsid w:val="00144C64"/>
    <w:rsid w:val="0014675B"/>
    <w:rsid w:val="00147A1A"/>
    <w:rsid w:val="00152767"/>
    <w:rsid w:val="00152B26"/>
    <w:rsid w:val="0015429B"/>
    <w:rsid w:val="00154C5E"/>
    <w:rsid w:val="00154F21"/>
    <w:rsid w:val="00155911"/>
    <w:rsid w:val="00160B95"/>
    <w:rsid w:val="00162A12"/>
    <w:rsid w:val="00163682"/>
    <w:rsid w:val="001636FA"/>
    <w:rsid w:val="00163B87"/>
    <w:rsid w:val="0016446D"/>
    <w:rsid w:val="00164664"/>
    <w:rsid w:val="00164F18"/>
    <w:rsid w:val="001656A4"/>
    <w:rsid w:val="001667F3"/>
    <w:rsid w:val="00166EA3"/>
    <w:rsid w:val="00167E5C"/>
    <w:rsid w:val="00171B24"/>
    <w:rsid w:val="00171BF9"/>
    <w:rsid w:val="00172C23"/>
    <w:rsid w:val="001737D9"/>
    <w:rsid w:val="001756BA"/>
    <w:rsid w:val="00175A7D"/>
    <w:rsid w:val="00175FA8"/>
    <w:rsid w:val="00177145"/>
    <w:rsid w:val="00177DDA"/>
    <w:rsid w:val="0018010F"/>
    <w:rsid w:val="0018088F"/>
    <w:rsid w:val="0018123A"/>
    <w:rsid w:val="0018272B"/>
    <w:rsid w:val="001843F2"/>
    <w:rsid w:val="001867CE"/>
    <w:rsid w:val="00186D74"/>
    <w:rsid w:val="00187532"/>
    <w:rsid w:val="001902E6"/>
    <w:rsid w:val="00191F9B"/>
    <w:rsid w:val="001934DC"/>
    <w:rsid w:val="0019376C"/>
    <w:rsid w:val="001944FA"/>
    <w:rsid w:val="001945E0"/>
    <w:rsid w:val="00194B2A"/>
    <w:rsid w:val="00195497"/>
    <w:rsid w:val="00196E9B"/>
    <w:rsid w:val="001A0577"/>
    <w:rsid w:val="001A0D02"/>
    <w:rsid w:val="001A1404"/>
    <w:rsid w:val="001A32E2"/>
    <w:rsid w:val="001A47EA"/>
    <w:rsid w:val="001A490C"/>
    <w:rsid w:val="001A4B97"/>
    <w:rsid w:val="001A5816"/>
    <w:rsid w:val="001A5A7F"/>
    <w:rsid w:val="001A6B90"/>
    <w:rsid w:val="001A6D0B"/>
    <w:rsid w:val="001A6F5C"/>
    <w:rsid w:val="001A7FF1"/>
    <w:rsid w:val="001B0833"/>
    <w:rsid w:val="001B0920"/>
    <w:rsid w:val="001B208B"/>
    <w:rsid w:val="001B403E"/>
    <w:rsid w:val="001B4B1E"/>
    <w:rsid w:val="001B4F0B"/>
    <w:rsid w:val="001B5329"/>
    <w:rsid w:val="001B56E5"/>
    <w:rsid w:val="001B5967"/>
    <w:rsid w:val="001B6E9A"/>
    <w:rsid w:val="001B7734"/>
    <w:rsid w:val="001B7AD3"/>
    <w:rsid w:val="001C00A3"/>
    <w:rsid w:val="001C0C55"/>
    <w:rsid w:val="001C0DA0"/>
    <w:rsid w:val="001C29F3"/>
    <w:rsid w:val="001C2E80"/>
    <w:rsid w:val="001C32A1"/>
    <w:rsid w:val="001C4A51"/>
    <w:rsid w:val="001C560E"/>
    <w:rsid w:val="001C6E1B"/>
    <w:rsid w:val="001D052B"/>
    <w:rsid w:val="001D13BF"/>
    <w:rsid w:val="001D169D"/>
    <w:rsid w:val="001D1BF8"/>
    <w:rsid w:val="001D1D71"/>
    <w:rsid w:val="001D27C1"/>
    <w:rsid w:val="001D2F89"/>
    <w:rsid w:val="001D3D3F"/>
    <w:rsid w:val="001D4473"/>
    <w:rsid w:val="001D450A"/>
    <w:rsid w:val="001D6419"/>
    <w:rsid w:val="001E03DB"/>
    <w:rsid w:val="001E1374"/>
    <w:rsid w:val="001E1C8D"/>
    <w:rsid w:val="001E3053"/>
    <w:rsid w:val="001E3867"/>
    <w:rsid w:val="001E398A"/>
    <w:rsid w:val="001E4046"/>
    <w:rsid w:val="001E6387"/>
    <w:rsid w:val="001E67DC"/>
    <w:rsid w:val="001F04C5"/>
    <w:rsid w:val="001F3B2B"/>
    <w:rsid w:val="001F4E3E"/>
    <w:rsid w:val="001F4FAB"/>
    <w:rsid w:val="001F6537"/>
    <w:rsid w:val="001F6637"/>
    <w:rsid w:val="001F6B36"/>
    <w:rsid w:val="001F6CA6"/>
    <w:rsid w:val="001F747C"/>
    <w:rsid w:val="001F7E5E"/>
    <w:rsid w:val="00200D9A"/>
    <w:rsid w:val="00201B19"/>
    <w:rsid w:val="00201B6A"/>
    <w:rsid w:val="0020307F"/>
    <w:rsid w:val="00203192"/>
    <w:rsid w:val="00203E80"/>
    <w:rsid w:val="00205304"/>
    <w:rsid w:val="00205FEC"/>
    <w:rsid w:val="002063A3"/>
    <w:rsid w:val="00206B17"/>
    <w:rsid w:val="00207E0E"/>
    <w:rsid w:val="00210077"/>
    <w:rsid w:val="002110CA"/>
    <w:rsid w:val="00211A25"/>
    <w:rsid w:val="0021370A"/>
    <w:rsid w:val="002149F1"/>
    <w:rsid w:val="00215818"/>
    <w:rsid w:val="00217843"/>
    <w:rsid w:val="0022045F"/>
    <w:rsid w:val="00220850"/>
    <w:rsid w:val="00220CE9"/>
    <w:rsid w:val="00221AB6"/>
    <w:rsid w:val="002223AC"/>
    <w:rsid w:val="00225400"/>
    <w:rsid w:val="00227900"/>
    <w:rsid w:val="00227E69"/>
    <w:rsid w:val="002322F9"/>
    <w:rsid w:val="00233E4A"/>
    <w:rsid w:val="0023444A"/>
    <w:rsid w:val="00234A13"/>
    <w:rsid w:val="002352A4"/>
    <w:rsid w:val="00235A87"/>
    <w:rsid w:val="00236FDD"/>
    <w:rsid w:val="00240166"/>
    <w:rsid w:val="00240684"/>
    <w:rsid w:val="00240FF3"/>
    <w:rsid w:val="002439AF"/>
    <w:rsid w:val="00244A1C"/>
    <w:rsid w:val="00246FA1"/>
    <w:rsid w:val="00250BA6"/>
    <w:rsid w:val="00252D0C"/>
    <w:rsid w:val="002533CB"/>
    <w:rsid w:val="00253908"/>
    <w:rsid w:val="002544DC"/>
    <w:rsid w:val="002549B1"/>
    <w:rsid w:val="00256EE3"/>
    <w:rsid w:val="00257990"/>
    <w:rsid w:val="0026038C"/>
    <w:rsid w:val="00260417"/>
    <w:rsid w:val="0026045A"/>
    <w:rsid w:val="00261B3D"/>
    <w:rsid w:val="00261F8E"/>
    <w:rsid w:val="00262CB6"/>
    <w:rsid w:val="00262CD5"/>
    <w:rsid w:val="00262ED5"/>
    <w:rsid w:val="00266285"/>
    <w:rsid w:val="002666C5"/>
    <w:rsid w:val="00266968"/>
    <w:rsid w:val="00270B1E"/>
    <w:rsid w:val="00272667"/>
    <w:rsid w:val="00274536"/>
    <w:rsid w:val="002748FF"/>
    <w:rsid w:val="0027551C"/>
    <w:rsid w:val="002757EB"/>
    <w:rsid w:val="00276C09"/>
    <w:rsid w:val="00277274"/>
    <w:rsid w:val="00277A97"/>
    <w:rsid w:val="00280A5D"/>
    <w:rsid w:val="0028121E"/>
    <w:rsid w:val="0028257F"/>
    <w:rsid w:val="002828AF"/>
    <w:rsid w:val="00282C84"/>
    <w:rsid w:val="0028346F"/>
    <w:rsid w:val="00283B9B"/>
    <w:rsid w:val="00283BB0"/>
    <w:rsid w:val="00284B34"/>
    <w:rsid w:val="00285293"/>
    <w:rsid w:val="002863BE"/>
    <w:rsid w:val="00286EEC"/>
    <w:rsid w:val="002901D5"/>
    <w:rsid w:val="002901D8"/>
    <w:rsid w:val="00290269"/>
    <w:rsid w:val="002919D1"/>
    <w:rsid w:val="00292929"/>
    <w:rsid w:val="0029295A"/>
    <w:rsid w:val="00293709"/>
    <w:rsid w:val="0029499A"/>
    <w:rsid w:val="00294A1F"/>
    <w:rsid w:val="0029615A"/>
    <w:rsid w:val="002969B5"/>
    <w:rsid w:val="002975B9"/>
    <w:rsid w:val="00297F78"/>
    <w:rsid w:val="002A08AC"/>
    <w:rsid w:val="002A08DB"/>
    <w:rsid w:val="002A0F75"/>
    <w:rsid w:val="002A1357"/>
    <w:rsid w:val="002A62DA"/>
    <w:rsid w:val="002A6E44"/>
    <w:rsid w:val="002A7DEB"/>
    <w:rsid w:val="002B0EC6"/>
    <w:rsid w:val="002B1421"/>
    <w:rsid w:val="002B2253"/>
    <w:rsid w:val="002B25E8"/>
    <w:rsid w:val="002B299E"/>
    <w:rsid w:val="002B3AEF"/>
    <w:rsid w:val="002B4958"/>
    <w:rsid w:val="002B4B76"/>
    <w:rsid w:val="002B54BB"/>
    <w:rsid w:val="002B5E84"/>
    <w:rsid w:val="002B634D"/>
    <w:rsid w:val="002B7253"/>
    <w:rsid w:val="002C03CE"/>
    <w:rsid w:val="002C0617"/>
    <w:rsid w:val="002C09E9"/>
    <w:rsid w:val="002C0A0D"/>
    <w:rsid w:val="002C3B19"/>
    <w:rsid w:val="002C5729"/>
    <w:rsid w:val="002C6BF1"/>
    <w:rsid w:val="002C6E0A"/>
    <w:rsid w:val="002C7338"/>
    <w:rsid w:val="002C7E4B"/>
    <w:rsid w:val="002D0252"/>
    <w:rsid w:val="002D0D3F"/>
    <w:rsid w:val="002D17A1"/>
    <w:rsid w:val="002D1E01"/>
    <w:rsid w:val="002D227F"/>
    <w:rsid w:val="002D36F8"/>
    <w:rsid w:val="002D38BA"/>
    <w:rsid w:val="002D3E20"/>
    <w:rsid w:val="002D45D9"/>
    <w:rsid w:val="002D4E6F"/>
    <w:rsid w:val="002D5EE8"/>
    <w:rsid w:val="002D6099"/>
    <w:rsid w:val="002D60F2"/>
    <w:rsid w:val="002D6F66"/>
    <w:rsid w:val="002D77F7"/>
    <w:rsid w:val="002E0ECF"/>
    <w:rsid w:val="002E1560"/>
    <w:rsid w:val="002E1915"/>
    <w:rsid w:val="002E1FD6"/>
    <w:rsid w:val="002E48CA"/>
    <w:rsid w:val="002E749F"/>
    <w:rsid w:val="002E7BEA"/>
    <w:rsid w:val="002F122D"/>
    <w:rsid w:val="002F1721"/>
    <w:rsid w:val="002F1757"/>
    <w:rsid w:val="002F1DF6"/>
    <w:rsid w:val="002F2F98"/>
    <w:rsid w:val="002F34E3"/>
    <w:rsid w:val="002F3F49"/>
    <w:rsid w:val="002F5526"/>
    <w:rsid w:val="002F599E"/>
    <w:rsid w:val="002F64DF"/>
    <w:rsid w:val="002F689B"/>
    <w:rsid w:val="002F6C73"/>
    <w:rsid w:val="002F708C"/>
    <w:rsid w:val="002F73A6"/>
    <w:rsid w:val="002F782E"/>
    <w:rsid w:val="002F7843"/>
    <w:rsid w:val="00300276"/>
    <w:rsid w:val="0030055A"/>
    <w:rsid w:val="00300BF7"/>
    <w:rsid w:val="00301955"/>
    <w:rsid w:val="00301A59"/>
    <w:rsid w:val="00301CD4"/>
    <w:rsid w:val="003047AB"/>
    <w:rsid w:val="00304BCC"/>
    <w:rsid w:val="00304E8E"/>
    <w:rsid w:val="00305669"/>
    <w:rsid w:val="003058C6"/>
    <w:rsid w:val="00305D13"/>
    <w:rsid w:val="0030623B"/>
    <w:rsid w:val="00306E2B"/>
    <w:rsid w:val="00306F27"/>
    <w:rsid w:val="00307DF6"/>
    <w:rsid w:val="0031050D"/>
    <w:rsid w:val="0031187F"/>
    <w:rsid w:val="00312322"/>
    <w:rsid w:val="003140AC"/>
    <w:rsid w:val="00314AC9"/>
    <w:rsid w:val="00314ECF"/>
    <w:rsid w:val="00315977"/>
    <w:rsid w:val="003167DB"/>
    <w:rsid w:val="00316F80"/>
    <w:rsid w:val="0032058F"/>
    <w:rsid w:val="00320648"/>
    <w:rsid w:val="003219DC"/>
    <w:rsid w:val="0032212A"/>
    <w:rsid w:val="00322225"/>
    <w:rsid w:val="00322848"/>
    <w:rsid w:val="00322E2F"/>
    <w:rsid w:val="0032314B"/>
    <w:rsid w:val="003239B1"/>
    <w:rsid w:val="00324164"/>
    <w:rsid w:val="00324292"/>
    <w:rsid w:val="00324752"/>
    <w:rsid w:val="00324A42"/>
    <w:rsid w:val="00326C47"/>
    <w:rsid w:val="00327A78"/>
    <w:rsid w:val="00330D41"/>
    <w:rsid w:val="0033114B"/>
    <w:rsid w:val="003312DB"/>
    <w:rsid w:val="00332416"/>
    <w:rsid w:val="0033245A"/>
    <w:rsid w:val="00332B18"/>
    <w:rsid w:val="00334828"/>
    <w:rsid w:val="00334898"/>
    <w:rsid w:val="00334BF3"/>
    <w:rsid w:val="0033564C"/>
    <w:rsid w:val="00336AA5"/>
    <w:rsid w:val="003372A7"/>
    <w:rsid w:val="00342A89"/>
    <w:rsid w:val="003434C5"/>
    <w:rsid w:val="00343540"/>
    <w:rsid w:val="00344894"/>
    <w:rsid w:val="003450BA"/>
    <w:rsid w:val="00345418"/>
    <w:rsid w:val="00346EB4"/>
    <w:rsid w:val="00347838"/>
    <w:rsid w:val="00347E7B"/>
    <w:rsid w:val="00350B20"/>
    <w:rsid w:val="00350F40"/>
    <w:rsid w:val="003528D1"/>
    <w:rsid w:val="0035295E"/>
    <w:rsid w:val="00354719"/>
    <w:rsid w:val="00354F59"/>
    <w:rsid w:val="003553B9"/>
    <w:rsid w:val="00356800"/>
    <w:rsid w:val="00356F90"/>
    <w:rsid w:val="003570C5"/>
    <w:rsid w:val="00357318"/>
    <w:rsid w:val="00361DAF"/>
    <w:rsid w:val="003641F4"/>
    <w:rsid w:val="00364AC4"/>
    <w:rsid w:val="003650EC"/>
    <w:rsid w:val="0036540E"/>
    <w:rsid w:val="00365741"/>
    <w:rsid w:val="003664C2"/>
    <w:rsid w:val="00367E5C"/>
    <w:rsid w:val="00370BD1"/>
    <w:rsid w:val="003710C3"/>
    <w:rsid w:val="0037356D"/>
    <w:rsid w:val="00373897"/>
    <w:rsid w:val="00373C97"/>
    <w:rsid w:val="00373E93"/>
    <w:rsid w:val="0037484A"/>
    <w:rsid w:val="00374B28"/>
    <w:rsid w:val="00375CAB"/>
    <w:rsid w:val="003768ED"/>
    <w:rsid w:val="00376A9D"/>
    <w:rsid w:val="0037722B"/>
    <w:rsid w:val="003776D3"/>
    <w:rsid w:val="003819A2"/>
    <w:rsid w:val="0038433B"/>
    <w:rsid w:val="00385DC4"/>
    <w:rsid w:val="00385F6E"/>
    <w:rsid w:val="003864B5"/>
    <w:rsid w:val="003864FA"/>
    <w:rsid w:val="003866D8"/>
    <w:rsid w:val="00386B34"/>
    <w:rsid w:val="00387F16"/>
    <w:rsid w:val="00390686"/>
    <w:rsid w:val="00391725"/>
    <w:rsid w:val="003920B6"/>
    <w:rsid w:val="003928E7"/>
    <w:rsid w:val="0039309C"/>
    <w:rsid w:val="00393954"/>
    <w:rsid w:val="0039416D"/>
    <w:rsid w:val="0039425E"/>
    <w:rsid w:val="0039631B"/>
    <w:rsid w:val="00396B74"/>
    <w:rsid w:val="00397203"/>
    <w:rsid w:val="00397343"/>
    <w:rsid w:val="003A07B7"/>
    <w:rsid w:val="003A0DB2"/>
    <w:rsid w:val="003A1B08"/>
    <w:rsid w:val="003A1BD8"/>
    <w:rsid w:val="003A265E"/>
    <w:rsid w:val="003A34D0"/>
    <w:rsid w:val="003A355D"/>
    <w:rsid w:val="003A3A08"/>
    <w:rsid w:val="003A4278"/>
    <w:rsid w:val="003A448F"/>
    <w:rsid w:val="003A4B7A"/>
    <w:rsid w:val="003A4E18"/>
    <w:rsid w:val="003A547B"/>
    <w:rsid w:val="003A560D"/>
    <w:rsid w:val="003A5EE2"/>
    <w:rsid w:val="003A5F6C"/>
    <w:rsid w:val="003A690D"/>
    <w:rsid w:val="003A6C10"/>
    <w:rsid w:val="003A6D5A"/>
    <w:rsid w:val="003A70B0"/>
    <w:rsid w:val="003A76C4"/>
    <w:rsid w:val="003A7E9F"/>
    <w:rsid w:val="003B05F1"/>
    <w:rsid w:val="003B0978"/>
    <w:rsid w:val="003B0FB1"/>
    <w:rsid w:val="003B1DD2"/>
    <w:rsid w:val="003B357B"/>
    <w:rsid w:val="003B3E1F"/>
    <w:rsid w:val="003B3E6B"/>
    <w:rsid w:val="003B42A3"/>
    <w:rsid w:val="003B47C2"/>
    <w:rsid w:val="003B4A7C"/>
    <w:rsid w:val="003B61E7"/>
    <w:rsid w:val="003B6502"/>
    <w:rsid w:val="003C0C60"/>
    <w:rsid w:val="003C4310"/>
    <w:rsid w:val="003C47D2"/>
    <w:rsid w:val="003D1737"/>
    <w:rsid w:val="003D2633"/>
    <w:rsid w:val="003D2BDE"/>
    <w:rsid w:val="003D4C8E"/>
    <w:rsid w:val="003D4D3B"/>
    <w:rsid w:val="003E02F7"/>
    <w:rsid w:val="003E08A7"/>
    <w:rsid w:val="003E1781"/>
    <w:rsid w:val="003E24D0"/>
    <w:rsid w:val="003E42DF"/>
    <w:rsid w:val="003E497C"/>
    <w:rsid w:val="003E4DEB"/>
    <w:rsid w:val="003E7AD9"/>
    <w:rsid w:val="003E7BA4"/>
    <w:rsid w:val="003E7C6E"/>
    <w:rsid w:val="003F1408"/>
    <w:rsid w:val="003F157B"/>
    <w:rsid w:val="003F2BC8"/>
    <w:rsid w:val="003F3166"/>
    <w:rsid w:val="003F4A3F"/>
    <w:rsid w:val="003F4ABF"/>
    <w:rsid w:val="003F6631"/>
    <w:rsid w:val="004011F6"/>
    <w:rsid w:val="00401283"/>
    <w:rsid w:val="00401554"/>
    <w:rsid w:val="0040217D"/>
    <w:rsid w:val="00403B53"/>
    <w:rsid w:val="004054BC"/>
    <w:rsid w:val="0040592F"/>
    <w:rsid w:val="004069B4"/>
    <w:rsid w:val="00407263"/>
    <w:rsid w:val="00407CDA"/>
    <w:rsid w:val="00411F55"/>
    <w:rsid w:val="00412841"/>
    <w:rsid w:val="00412A96"/>
    <w:rsid w:val="004130B5"/>
    <w:rsid w:val="00413482"/>
    <w:rsid w:val="004135FC"/>
    <w:rsid w:val="00414C90"/>
    <w:rsid w:val="00414CDF"/>
    <w:rsid w:val="00414EF5"/>
    <w:rsid w:val="004162AF"/>
    <w:rsid w:val="0041680F"/>
    <w:rsid w:val="00416901"/>
    <w:rsid w:val="00420ED5"/>
    <w:rsid w:val="00421372"/>
    <w:rsid w:val="004217F4"/>
    <w:rsid w:val="0042203E"/>
    <w:rsid w:val="00422539"/>
    <w:rsid w:val="00424383"/>
    <w:rsid w:val="004246E6"/>
    <w:rsid w:val="0042504E"/>
    <w:rsid w:val="00425172"/>
    <w:rsid w:val="004253D4"/>
    <w:rsid w:val="004256B1"/>
    <w:rsid w:val="00431363"/>
    <w:rsid w:val="00431E92"/>
    <w:rsid w:val="00432367"/>
    <w:rsid w:val="00432AEA"/>
    <w:rsid w:val="004336FE"/>
    <w:rsid w:val="00433B2A"/>
    <w:rsid w:val="00435E23"/>
    <w:rsid w:val="0043650A"/>
    <w:rsid w:val="00436B40"/>
    <w:rsid w:val="00440F07"/>
    <w:rsid w:val="004411E3"/>
    <w:rsid w:val="0044204D"/>
    <w:rsid w:val="004422F8"/>
    <w:rsid w:val="0044684C"/>
    <w:rsid w:val="00450A8F"/>
    <w:rsid w:val="00450E40"/>
    <w:rsid w:val="00452115"/>
    <w:rsid w:val="004523C0"/>
    <w:rsid w:val="004523EF"/>
    <w:rsid w:val="00452735"/>
    <w:rsid w:val="00453018"/>
    <w:rsid w:val="00453E2F"/>
    <w:rsid w:val="004543DB"/>
    <w:rsid w:val="00454A06"/>
    <w:rsid w:val="00456328"/>
    <w:rsid w:val="004568EF"/>
    <w:rsid w:val="00456CCE"/>
    <w:rsid w:val="0046038B"/>
    <w:rsid w:val="004605D0"/>
    <w:rsid w:val="0046099F"/>
    <w:rsid w:val="00460BB8"/>
    <w:rsid w:val="004629F7"/>
    <w:rsid w:val="00462F80"/>
    <w:rsid w:val="004635B1"/>
    <w:rsid w:val="004639FC"/>
    <w:rsid w:val="004653DB"/>
    <w:rsid w:val="004654EE"/>
    <w:rsid w:val="0046667D"/>
    <w:rsid w:val="0046682F"/>
    <w:rsid w:val="00466A63"/>
    <w:rsid w:val="004700C4"/>
    <w:rsid w:val="004703B7"/>
    <w:rsid w:val="0047054B"/>
    <w:rsid w:val="00470C6D"/>
    <w:rsid w:val="00470F27"/>
    <w:rsid w:val="00470F57"/>
    <w:rsid w:val="00471C27"/>
    <w:rsid w:val="00473551"/>
    <w:rsid w:val="0047359C"/>
    <w:rsid w:val="0047406B"/>
    <w:rsid w:val="0047594A"/>
    <w:rsid w:val="00475A20"/>
    <w:rsid w:val="00475F0A"/>
    <w:rsid w:val="00476812"/>
    <w:rsid w:val="004801F7"/>
    <w:rsid w:val="0048098D"/>
    <w:rsid w:val="00480D6A"/>
    <w:rsid w:val="004822D0"/>
    <w:rsid w:val="0048371E"/>
    <w:rsid w:val="0048427B"/>
    <w:rsid w:val="0048476B"/>
    <w:rsid w:val="00484B75"/>
    <w:rsid w:val="00485A64"/>
    <w:rsid w:val="004865B6"/>
    <w:rsid w:val="004871E9"/>
    <w:rsid w:val="00487339"/>
    <w:rsid w:val="004903E1"/>
    <w:rsid w:val="004905E2"/>
    <w:rsid w:val="004908D4"/>
    <w:rsid w:val="00491490"/>
    <w:rsid w:val="00491499"/>
    <w:rsid w:val="004931EF"/>
    <w:rsid w:val="004952F0"/>
    <w:rsid w:val="00497527"/>
    <w:rsid w:val="00497A2E"/>
    <w:rsid w:val="004A03AB"/>
    <w:rsid w:val="004A04A1"/>
    <w:rsid w:val="004A0D27"/>
    <w:rsid w:val="004A1A1B"/>
    <w:rsid w:val="004A1AD6"/>
    <w:rsid w:val="004A1CE6"/>
    <w:rsid w:val="004A37F2"/>
    <w:rsid w:val="004A49D5"/>
    <w:rsid w:val="004A65C2"/>
    <w:rsid w:val="004A69ED"/>
    <w:rsid w:val="004A6CAA"/>
    <w:rsid w:val="004A73B8"/>
    <w:rsid w:val="004A7CB7"/>
    <w:rsid w:val="004B026E"/>
    <w:rsid w:val="004B03F9"/>
    <w:rsid w:val="004B0612"/>
    <w:rsid w:val="004B0E21"/>
    <w:rsid w:val="004B1237"/>
    <w:rsid w:val="004B1F4F"/>
    <w:rsid w:val="004B20A3"/>
    <w:rsid w:val="004B23B4"/>
    <w:rsid w:val="004B2CC7"/>
    <w:rsid w:val="004B2F8B"/>
    <w:rsid w:val="004B30FA"/>
    <w:rsid w:val="004B36F8"/>
    <w:rsid w:val="004B5F42"/>
    <w:rsid w:val="004B6016"/>
    <w:rsid w:val="004B603F"/>
    <w:rsid w:val="004B65DB"/>
    <w:rsid w:val="004B67DB"/>
    <w:rsid w:val="004B730B"/>
    <w:rsid w:val="004C0290"/>
    <w:rsid w:val="004C08EE"/>
    <w:rsid w:val="004C129E"/>
    <w:rsid w:val="004C2FD3"/>
    <w:rsid w:val="004C3318"/>
    <w:rsid w:val="004C3D78"/>
    <w:rsid w:val="004C3DD7"/>
    <w:rsid w:val="004C4D43"/>
    <w:rsid w:val="004C613A"/>
    <w:rsid w:val="004C6DEC"/>
    <w:rsid w:val="004C701B"/>
    <w:rsid w:val="004C72BD"/>
    <w:rsid w:val="004C78A7"/>
    <w:rsid w:val="004C78AD"/>
    <w:rsid w:val="004C7E5A"/>
    <w:rsid w:val="004D1335"/>
    <w:rsid w:val="004D2421"/>
    <w:rsid w:val="004D33A0"/>
    <w:rsid w:val="004D5167"/>
    <w:rsid w:val="004D53D9"/>
    <w:rsid w:val="004D5A15"/>
    <w:rsid w:val="004D5FA0"/>
    <w:rsid w:val="004D635C"/>
    <w:rsid w:val="004D6570"/>
    <w:rsid w:val="004D725E"/>
    <w:rsid w:val="004E10C1"/>
    <w:rsid w:val="004E13A7"/>
    <w:rsid w:val="004E191E"/>
    <w:rsid w:val="004E394E"/>
    <w:rsid w:val="004E3F66"/>
    <w:rsid w:val="004E4A50"/>
    <w:rsid w:val="004E4EB7"/>
    <w:rsid w:val="004E5684"/>
    <w:rsid w:val="004E6DD7"/>
    <w:rsid w:val="004E6EC2"/>
    <w:rsid w:val="004F0246"/>
    <w:rsid w:val="004F0262"/>
    <w:rsid w:val="004F0CC8"/>
    <w:rsid w:val="004F0EBA"/>
    <w:rsid w:val="004F1C49"/>
    <w:rsid w:val="004F23C0"/>
    <w:rsid w:val="004F2908"/>
    <w:rsid w:val="004F2B91"/>
    <w:rsid w:val="004F3B0B"/>
    <w:rsid w:val="004F3F56"/>
    <w:rsid w:val="004F4A5A"/>
    <w:rsid w:val="004F4BDF"/>
    <w:rsid w:val="00501654"/>
    <w:rsid w:val="00501E1A"/>
    <w:rsid w:val="00502437"/>
    <w:rsid w:val="00502A4D"/>
    <w:rsid w:val="00502AE7"/>
    <w:rsid w:val="005059BA"/>
    <w:rsid w:val="005069CB"/>
    <w:rsid w:val="00510786"/>
    <w:rsid w:val="0051306C"/>
    <w:rsid w:val="00513ADD"/>
    <w:rsid w:val="00514D47"/>
    <w:rsid w:val="005159A1"/>
    <w:rsid w:val="00516419"/>
    <w:rsid w:val="00516E30"/>
    <w:rsid w:val="005174FC"/>
    <w:rsid w:val="00517611"/>
    <w:rsid w:val="005178D6"/>
    <w:rsid w:val="005201A2"/>
    <w:rsid w:val="00521130"/>
    <w:rsid w:val="00521AE3"/>
    <w:rsid w:val="00523FAD"/>
    <w:rsid w:val="0052482E"/>
    <w:rsid w:val="00524CAF"/>
    <w:rsid w:val="00524EF7"/>
    <w:rsid w:val="00525E95"/>
    <w:rsid w:val="00527CFD"/>
    <w:rsid w:val="005300A9"/>
    <w:rsid w:val="005319AA"/>
    <w:rsid w:val="00532846"/>
    <w:rsid w:val="00533B0B"/>
    <w:rsid w:val="00535409"/>
    <w:rsid w:val="005354B8"/>
    <w:rsid w:val="005354F3"/>
    <w:rsid w:val="00535FDA"/>
    <w:rsid w:val="0053630D"/>
    <w:rsid w:val="005369A9"/>
    <w:rsid w:val="0054039C"/>
    <w:rsid w:val="005408BC"/>
    <w:rsid w:val="0054145A"/>
    <w:rsid w:val="00541F03"/>
    <w:rsid w:val="00542005"/>
    <w:rsid w:val="00544F33"/>
    <w:rsid w:val="00545C75"/>
    <w:rsid w:val="00545EC0"/>
    <w:rsid w:val="005472D4"/>
    <w:rsid w:val="0054780B"/>
    <w:rsid w:val="0055239B"/>
    <w:rsid w:val="0055390B"/>
    <w:rsid w:val="005556B3"/>
    <w:rsid w:val="00555987"/>
    <w:rsid w:val="00555B16"/>
    <w:rsid w:val="00556F88"/>
    <w:rsid w:val="00557201"/>
    <w:rsid w:val="005576B5"/>
    <w:rsid w:val="00557A11"/>
    <w:rsid w:val="0056058A"/>
    <w:rsid w:val="00560DE7"/>
    <w:rsid w:val="00560E29"/>
    <w:rsid w:val="005610BD"/>
    <w:rsid w:val="00561CEA"/>
    <w:rsid w:val="005627E1"/>
    <w:rsid w:val="005628A0"/>
    <w:rsid w:val="00562F66"/>
    <w:rsid w:val="0056322C"/>
    <w:rsid w:val="005638E6"/>
    <w:rsid w:val="005648C2"/>
    <w:rsid w:val="005661FE"/>
    <w:rsid w:val="00566567"/>
    <w:rsid w:val="005675FF"/>
    <w:rsid w:val="00567FCF"/>
    <w:rsid w:val="00571715"/>
    <w:rsid w:val="00572245"/>
    <w:rsid w:val="005735DE"/>
    <w:rsid w:val="005735E4"/>
    <w:rsid w:val="005743A7"/>
    <w:rsid w:val="00574916"/>
    <w:rsid w:val="00574F80"/>
    <w:rsid w:val="00576EAC"/>
    <w:rsid w:val="0057788C"/>
    <w:rsid w:val="005807B5"/>
    <w:rsid w:val="0058081F"/>
    <w:rsid w:val="005815AF"/>
    <w:rsid w:val="00582124"/>
    <w:rsid w:val="0058231F"/>
    <w:rsid w:val="00583CD0"/>
    <w:rsid w:val="00586573"/>
    <w:rsid w:val="00586D46"/>
    <w:rsid w:val="00586F2E"/>
    <w:rsid w:val="00591A5C"/>
    <w:rsid w:val="00593113"/>
    <w:rsid w:val="00593366"/>
    <w:rsid w:val="00593916"/>
    <w:rsid w:val="0059592C"/>
    <w:rsid w:val="005A0775"/>
    <w:rsid w:val="005A19AB"/>
    <w:rsid w:val="005A1F1C"/>
    <w:rsid w:val="005A40A4"/>
    <w:rsid w:val="005A4425"/>
    <w:rsid w:val="005A448F"/>
    <w:rsid w:val="005A50C1"/>
    <w:rsid w:val="005A6483"/>
    <w:rsid w:val="005A6581"/>
    <w:rsid w:val="005A6B19"/>
    <w:rsid w:val="005A7A97"/>
    <w:rsid w:val="005A7BB7"/>
    <w:rsid w:val="005B01BF"/>
    <w:rsid w:val="005B160D"/>
    <w:rsid w:val="005B18F0"/>
    <w:rsid w:val="005B1AE8"/>
    <w:rsid w:val="005B22B0"/>
    <w:rsid w:val="005B2C47"/>
    <w:rsid w:val="005B3044"/>
    <w:rsid w:val="005B35AF"/>
    <w:rsid w:val="005B3B45"/>
    <w:rsid w:val="005B3D29"/>
    <w:rsid w:val="005B6477"/>
    <w:rsid w:val="005B6C8A"/>
    <w:rsid w:val="005C1F77"/>
    <w:rsid w:val="005C2559"/>
    <w:rsid w:val="005C2B97"/>
    <w:rsid w:val="005C4213"/>
    <w:rsid w:val="005C4FD8"/>
    <w:rsid w:val="005C5817"/>
    <w:rsid w:val="005C591D"/>
    <w:rsid w:val="005C6C45"/>
    <w:rsid w:val="005C6D33"/>
    <w:rsid w:val="005C74EA"/>
    <w:rsid w:val="005D0CE5"/>
    <w:rsid w:val="005D16A1"/>
    <w:rsid w:val="005D1B0B"/>
    <w:rsid w:val="005D1F7F"/>
    <w:rsid w:val="005D268F"/>
    <w:rsid w:val="005D34A4"/>
    <w:rsid w:val="005D356B"/>
    <w:rsid w:val="005D35A9"/>
    <w:rsid w:val="005D3F25"/>
    <w:rsid w:val="005D54FF"/>
    <w:rsid w:val="005D606A"/>
    <w:rsid w:val="005D6C8B"/>
    <w:rsid w:val="005D75DA"/>
    <w:rsid w:val="005E17B4"/>
    <w:rsid w:val="005E1B01"/>
    <w:rsid w:val="005E1B9E"/>
    <w:rsid w:val="005E1DCB"/>
    <w:rsid w:val="005E2137"/>
    <w:rsid w:val="005E2371"/>
    <w:rsid w:val="005E2B49"/>
    <w:rsid w:val="005E2DEF"/>
    <w:rsid w:val="005E49E3"/>
    <w:rsid w:val="005E4AFC"/>
    <w:rsid w:val="005E5D2C"/>
    <w:rsid w:val="005E6054"/>
    <w:rsid w:val="005F00E0"/>
    <w:rsid w:val="005F059D"/>
    <w:rsid w:val="005F09BF"/>
    <w:rsid w:val="005F0D52"/>
    <w:rsid w:val="005F12A4"/>
    <w:rsid w:val="005F1467"/>
    <w:rsid w:val="005F1952"/>
    <w:rsid w:val="005F1EBE"/>
    <w:rsid w:val="005F26F3"/>
    <w:rsid w:val="005F4426"/>
    <w:rsid w:val="005F4C63"/>
    <w:rsid w:val="005F5406"/>
    <w:rsid w:val="005F557A"/>
    <w:rsid w:val="005F6BC3"/>
    <w:rsid w:val="005F74AC"/>
    <w:rsid w:val="0060088B"/>
    <w:rsid w:val="00601B1C"/>
    <w:rsid w:val="00601BAF"/>
    <w:rsid w:val="00601F7F"/>
    <w:rsid w:val="006058FA"/>
    <w:rsid w:val="00612D52"/>
    <w:rsid w:val="006134C1"/>
    <w:rsid w:val="00614AF0"/>
    <w:rsid w:val="00614C24"/>
    <w:rsid w:val="00616257"/>
    <w:rsid w:val="0062029B"/>
    <w:rsid w:val="00622E1C"/>
    <w:rsid w:val="00623240"/>
    <w:rsid w:val="00623E79"/>
    <w:rsid w:val="00623F69"/>
    <w:rsid w:val="006242F1"/>
    <w:rsid w:val="00624B57"/>
    <w:rsid w:val="00625C26"/>
    <w:rsid w:val="00627253"/>
    <w:rsid w:val="00627305"/>
    <w:rsid w:val="00627779"/>
    <w:rsid w:val="00630042"/>
    <w:rsid w:val="006302BB"/>
    <w:rsid w:val="00630666"/>
    <w:rsid w:val="00630D62"/>
    <w:rsid w:val="00631AAB"/>
    <w:rsid w:val="006329A7"/>
    <w:rsid w:val="00633436"/>
    <w:rsid w:val="006345DD"/>
    <w:rsid w:val="006359FF"/>
    <w:rsid w:val="00635BB8"/>
    <w:rsid w:val="006362C1"/>
    <w:rsid w:val="006368DF"/>
    <w:rsid w:val="006371B2"/>
    <w:rsid w:val="00637C58"/>
    <w:rsid w:val="00637EB6"/>
    <w:rsid w:val="00642F4B"/>
    <w:rsid w:val="006448E8"/>
    <w:rsid w:val="00644EAA"/>
    <w:rsid w:val="006461C9"/>
    <w:rsid w:val="006461D9"/>
    <w:rsid w:val="00650701"/>
    <w:rsid w:val="0065444F"/>
    <w:rsid w:val="00654601"/>
    <w:rsid w:val="006548D2"/>
    <w:rsid w:val="006573ED"/>
    <w:rsid w:val="00657B68"/>
    <w:rsid w:val="00657C05"/>
    <w:rsid w:val="00660C10"/>
    <w:rsid w:val="00661646"/>
    <w:rsid w:val="0066197C"/>
    <w:rsid w:val="00661C40"/>
    <w:rsid w:val="00662E64"/>
    <w:rsid w:val="00662EE7"/>
    <w:rsid w:val="00663C0A"/>
    <w:rsid w:val="00663EC7"/>
    <w:rsid w:val="00664BE3"/>
    <w:rsid w:val="00664F86"/>
    <w:rsid w:val="006677BE"/>
    <w:rsid w:val="006722A7"/>
    <w:rsid w:val="006723D8"/>
    <w:rsid w:val="006741DB"/>
    <w:rsid w:val="006749B0"/>
    <w:rsid w:val="00675104"/>
    <w:rsid w:val="00675972"/>
    <w:rsid w:val="00677C07"/>
    <w:rsid w:val="00680A82"/>
    <w:rsid w:val="00680EC0"/>
    <w:rsid w:val="00681C01"/>
    <w:rsid w:val="00681EB0"/>
    <w:rsid w:val="006827C8"/>
    <w:rsid w:val="0068360A"/>
    <w:rsid w:val="00683734"/>
    <w:rsid w:val="00683838"/>
    <w:rsid w:val="006845E9"/>
    <w:rsid w:val="0068583F"/>
    <w:rsid w:val="00685C9B"/>
    <w:rsid w:val="0068618D"/>
    <w:rsid w:val="0068706E"/>
    <w:rsid w:val="00687433"/>
    <w:rsid w:val="00690BC6"/>
    <w:rsid w:val="006925FF"/>
    <w:rsid w:val="006926EC"/>
    <w:rsid w:val="00692A26"/>
    <w:rsid w:val="00692EEE"/>
    <w:rsid w:val="006950AE"/>
    <w:rsid w:val="006956FA"/>
    <w:rsid w:val="0069762D"/>
    <w:rsid w:val="006A0F7E"/>
    <w:rsid w:val="006A1B7B"/>
    <w:rsid w:val="006A2F29"/>
    <w:rsid w:val="006A3797"/>
    <w:rsid w:val="006A417D"/>
    <w:rsid w:val="006A4ED0"/>
    <w:rsid w:val="006A56A3"/>
    <w:rsid w:val="006A71E1"/>
    <w:rsid w:val="006A75F8"/>
    <w:rsid w:val="006A7F86"/>
    <w:rsid w:val="006B0A08"/>
    <w:rsid w:val="006B2F16"/>
    <w:rsid w:val="006B4582"/>
    <w:rsid w:val="006B5A8A"/>
    <w:rsid w:val="006B783F"/>
    <w:rsid w:val="006B7C66"/>
    <w:rsid w:val="006B7E25"/>
    <w:rsid w:val="006C1A8D"/>
    <w:rsid w:val="006C3708"/>
    <w:rsid w:val="006C4727"/>
    <w:rsid w:val="006C4CD7"/>
    <w:rsid w:val="006C539A"/>
    <w:rsid w:val="006C5B24"/>
    <w:rsid w:val="006C6350"/>
    <w:rsid w:val="006C6381"/>
    <w:rsid w:val="006C67EB"/>
    <w:rsid w:val="006C7C13"/>
    <w:rsid w:val="006D066C"/>
    <w:rsid w:val="006D0DD4"/>
    <w:rsid w:val="006D1388"/>
    <w:rsid w:val="006D2F41"/>
    <w:rsid w:val="006D4E2B"/>
    <w:rsid w:val="006D6556"/>
    <w:rsid w:val="006D680E"/>
    <w:rsid w:val="006D6842"/>
    <w:rsid w:val="006D6B6C"/>
    <w:rsid w:val="006E24AE"/>
    <w:rsid w:val="006E31F8"/>
    <w:rsid w:val="006E38B1"/>
    <w:rsid w:val="006E52C4"/>
    <w:rsid w:val="006E6A82"/>
    <w:rsid w:val="006F1655"/>
    <w:rsid w:val="006F2168"/>
    <w:rsid w:val="006F23FB"/>
    <w:rsid w:val="006F2659"/>
    <w:rsid w:val="006F26B8"/>
    <w:rsid w:val="006F3991"/>
    <w:rsid w:val="006F4105"/>
    <w:rsid w:val="006F4B0C"/>
    <w:rsid w:val="006F4C86"/>
    <w:rsid w:val="006F55F1"/>
    <w:rsid w:val="006F5A04"/>
    <w:rsid w:val="006F69C9"/>
    <w:rsid w:val="00701486"/>
    <w:rsid w:val="00701EE5"/>
    <w:rsid w:val="00702379"/>
    <w:rsid w:val="0070300C"/>
    <w:rsid w:val="007034EF"/>
    <w:rsid w:val="007037F3"/>
    <w:rsid w:val="0070412E"/>
    <w:rsid w:val="0070438A"/>
    <w:rsid w:val="00704BE4"/>
    <w:rsid w:val="00704E62"/>
    <w:rsid w:val="00704E6F"/>
    <w:rsid w:val="00705D19"/>
    <w:rsid w:val="00706A60"/>
    <w:rsid w:val="007077D6"/>
    <w:rsid w:val="0071104A"/>
    <w:rsid w:val="00711303"/>
    <w:rsid w:val="00713352"/>
    <w:rsid w:val="00713365"/>
    <w:rsid w:val="00715CA9"/>
    <w:rsid w:val="007166AD"/>
    <w:rsid w:val="00716F77"/>
    <w:rsid w:val="007179A7"/>
    <w:rsid w:val="00721284"/>
    <w:rsid w:val="007213EE"/>
    <w:rsid w:val="00721469"/>
    <w:rsid w:val="00721693"/>
    <w:rsid w:val="0072348A"/>
    <w:rsid w:val="00725271"/>
    <w:rsid w:val="00726285"/>
    <w:rsid w:val="00726DBF"/>
    <w:rsid w:val="0072755F"/>
    <w:rsid w:val="0073073B"/>
    <w:rsid w:val="00731ED5"/>
    <w:rsid w:val="00732745"/>
    <w:rsid w:val="0073321D"/>
    <w:rsid w:val="0073336C"/>
    <w:rsid w:val="00734313"/>
    <w:rsid w:val="007344D5"/>
    <w:rsid w:val="007348E7"/>
    <w:rsid w:val="0073668C"/>
    <w:rsid w:val="00736D45"/>
    <w:rsid w:val="00737BE9"/>
    <w:rsid w:val="007400B5"/>
    <w:rsid w:val="007401AF"/>
    <w:rsid w:val="00740376"/>
    <w:rsid w:val="00741084"/>
    <w:rsid w:val="007416AB"/>
    <w:rsid w:val="007418D1"/>
    <w:rsid w:val="00742800"/>
    <w:rsid w:val="00742A31"/>
    <w:rsid w:val="00742F99"/>
    <w:rsid w:val="00743EEB"/>
    <w:rsid w:val="00743F74"/>
    <w:rsid w:val="00744E33"/>
    <w:rsid w:val="007450D9"/>
    <w:rsid w:val="00746254"/>
    <w:rsid w:val="00747B53"/>
    <w:rsid w:val="0075074D"/>
    <w:rsid w:val="007515AB"/>
    <w:rsid w:val="007516AD"/>
    <w:rsid w:val="00751C08"/>
    <w:rsid w:val="00751FBF"/>
    <w:rsid w:val="00752C06"/>
    <w:rsid w:val="0075311A"/>
    <w:rsid w:val="00753C50"/>
    <w:rsid w:val="00753D85"/>
    <w:rsid w:val="00756571"/>
    <w:rsid w:val="00756A1B"/>
    <w:rsid w:val="007572AF"/>
    <w:rsid w:val="007608B8"/>
    <w:rsid w:val="007637F9"/>
    <w:rsid w:val="00763EA8"/>
    <w:rsid w:val="0076498A"/>
    <w:rsid w:val="00765506"/>
    <w:rsid w:val="007675FC"/>
    <w:rsid w:val="0077082D"/>
    <w:rsid w:val="00770ACC"/>
    <w:rsid w:val="00771D55"/>
    <w:rsid w:val="0077206E"/>
    <w:rsid w:val="00772531"/>
    <w:rsid w:val="00772EB9"/>
    <w:rsid w:val="007751FE"/>
    <w:rsid w:val="00775218"/>
    <w:rsid w:val="007759E6"/>
    <w:rsid w:val="00776330"/>
    <w:rsid w:val="007767C7"/>
    <w:rsid w:val="00776869"/>
    <w:rsid w:val="007769A8"/>
    <w:rsid w:val="00780705"/>
    <w:rsid w:val="00780BE2"/>
    <w:rsid w:val="00782AB8"/>
    <w:rsid w:val="00783138"/>
    <w:rsid w:val="00783981"/>
    <w:rsid w:val="007906B4"/>
    <w:rsid w:val="00791CF6"/>
    <w:rsid w:val="007939AA"/>
    <w:rsid w:val="00795973"/>
    <w:rsid w:val="007963FE"/>
    <w:rsid w:val="007964E6"/>
    <w:rsid w:val="00796BD6"/>
    <w:rsid w:val="00797672"/>
    <w:rsid w:val="00797F73"/>
    <w:rsid w:val="007A0D6E"/>
    <w:rsid w:val="007A3F7B"/>
    <w:rsid w:val="007A4630"/>
    <w:rsid w:val="007A69CC"/>
    <w:rsid w:val="007A7C50"/>
    <w:rsid w:val="007B156A"/>
    <w:rsid w:val="007B263B"/>
    <w:rsid w:val="007B2DCC"/>
    <w:rsid w:val="007B3220"/>
    <w:rsid w:val="007B49FB"/>
    <w:rsid w:val="007B4E6A"/>
    <w:rsid w:val="007B60EA"/>
    <w:rsid w:val="007B645F"/>
    <w:rsid w:val="007B7A38"/>
    <w:rsid w:val="007C0BE5"/>
    <w:rsid w:val="007C1596"/>
    <w:rsid w:val="007C1E62"/>
    <w:rsid w:val="007C4AC7"/>
    <w:rsid w:val="007C4E71"/>
    <w:rsid w:val="007C59DC"/>
    <w:rsid w:val="007C609B"/>
    <w:rsid w:val="007D0A00"/>
    <w:rsid w:val="007D283B"/>
    <w:rsid w:val="007D2850"/>
    <w:rsid w:val="007D2A08"/>
    <w:rsid w:val="007D3933"/>
    <w:rsid w:val="007D3A56"/>
    <w:rsid w:val="007D4FF0"/>
    <w:rsid w:val="007D58EE"/>
    <w:rsid w:val="007D5996"/>
    <w:rsid w:val="007D61ED"/>
    <w:rsid w:val="007D710B"/>
    <w:rsid w:val="007E0A96"/>
    <w:rsid w:val="007E171F"/>
    <w:rsid w:val="007E17F3"/>
    <w:rsid w:val="007E1CC4"/>
    <w:rsid w:val="007E269D"/>
    <w:rsid w:val="007E33CC"/>
    <w:rsid w:val="007E4075"/>
    <w:rsid w:val="007E6DBB"/>
    <w:rsid w:val="007E6FCC"/>
    <w:rsid w:val="007E7393"/>
    <w:rsid w:val="007F01AE"/>
    <w:rsid w:val="007F0BEA"/>
    <w:rsid w:val="007F15A4"/>
    <w:rsid w:val="007F2229"/>
    <w:rsid w:val="007F3410"/>
    <w:rsid w:val="007F6514"/>
    <w:rsid w:val="007F7FFE"/>
    <w:rsid w:val="00800C9B"/>
    <w:rsid w:val="00801C6F"/>
    <w:rsid w:val="0080266E"/>
    <w:rsid w:val="00802A3E"/>
    <w:rsid w:val="00802BF5"/>
    <w:rsid w:val="00803DB9"/>
    <w:rsid w:val="00804873"/>
    <w:rsid w:val="00804ACC"/>
    <w:rsid w:val="00804E9E"/>
    <w:rsid w:val="00805453"/>
    <w:rsid w:val="008058A3"/>
    <w:rsid w:val="0080606D"/>
    <w:rsid w:val="00806262"/>
    <w:rsid w:val="00806F5F"/>
    <w:rsid w:val="00807638"/>
    <w:rsid w:val="00807B8A"/>
    <w:rsid w:val="0081107F"/>
    <w:rsid w:val="00811EE1"/>
    <w:rsid w:val="0081225E"/>
    <w:rsid w:val="00812D73"/>
    <w:rsid w:val="0081339A"/>
    <w:rsid w:val="00813A3F"/>
    <w:rsid w:val="00813ADD"/>
    <w:rsid w:val="008150E2"/>
    <w:rsid w:val="0081547F"/>
    <w:rsid w:val="0081581E"/>
    <w:rsid w:val="008170A7"/>
    <w:rsid w:val="00817F42"/>
    <w:rsid w:val="008217A9"/>
    <w:rsid w:val="00821B91"/>
    <w:rsid w:val="00821BFA"/>
    <w:rsid w:val="008224CF"/>
    <w:rsid w:val="00822E3D"/>
    <w:rsid w:val="008235BE"/>
    <w:rsid w:val="0082392F"/>
    <w:rsid w:val="008254FB"/>
    <w:rsid w:val="00825982"/>
    <w:rsid w:val="00827658"/>
    <w:rsid w:val="0083073B"/>
    <w:rsid w:val="00830B60"/>
    <w:rsid w:val="00831056"/>
    <w:rsid w:val="008316E9"/>
    <w:rsid w:val="00831FF5"/>
    <w:rsid w:val="008326AE"/>
    <w:rsid w:val="00834665"/>
    <w:rsid w:val="00834C75"/>
    <w:rsid w:val="00835800"/>
    <w:rsid w:val="008358C4"/>
    <w:rsid w:val="00835D29"/>
    <w:rsid w:val="00836FCE"/>
    <w:rsid w:val="008433F9"/>
    <w:rsid w:val="00843805"/>
    <w:rsid w:val="00843E3F"/>
    <w:rsid w:val="008442EF"/>
    <w:rsid w:val="00844CB3"/>
    <w:rsid w:val="008456DB"/>
    <w:rsid w:val="008464E1"/>
    <w:rsid w:val="00846CC5"/>
    <w:rsid w:val="00850C54"/>
    <w:rsid w:val="00851C05"/>
    <w:rsid w:val="00852AFD"/>
    <w:rsid w:val="00854062"/>
    <w:rsid w:val="00854E6A"/>
    <w:rsid w:val="0085579F"/>
    <w:rsid w:val="00855D79"/>
    <w:rsid w:val="00855EFB"/>
    <w:rsid w:val="00857547"/>
    <w:rsid w:val="0086015E"/>
    <w:rsid w:val="0086051D"/>
    <w:rsid w:val="0086209E"/>
    <w:rsid w:val="008624F5"/>
    <w:rsid w:val="0086254E"/>
    <w:rsid w:val="008631FC"/>
    <w:rsid w:val="008635E4"/>
    <w:rsid w:val="00864263"/>
    <w:rsid w:val="00864BB6"/>
    <w:rsid w:val="00866A41"/>
    <w:rsid w:val="00866B25"/>
    <w:rsid w:val="00867C62"/>
    <w:rsid w:val="00870614"/>
    <w:rsid w:val="00871C16"/>
    <w:rsid w:val="00871F82"/>
    <w:rsid w:val="00872FD8"/>
    <w:rsid w:val="00873539"/>
    <w:rsid w:val="00873663"/>
    <w:rsid w:val="0087573B"/>
    <w:rsid w:val="00875A5F"/>
    <w:rsid w:val="00876012"/>
    <w:rsid w:val="008776FD"/>
    <w:rsid w:val="00882118"/>
    <w:rsid w:val="00882833"/>
    <w:rsid w:val="00882AF5"/>
    <w:rsid w:val="00882F8B"/>
    <w:rsid w:val="00883592"/>
    <w:rsid w:val="008839F0"/>
    <w:rsid w:val="00883AC4"/>
    <w:rsid w:val="008848CE"/>
    <w:rsid w:val="00885028"/>
    <w:rsid w:val="00885387"/>
    <w:rsid w:val="00885A45"/>
    <w:rsid w:val="0088671D"/>
    <w:rsid w:val="00887927"/>
    <w:rsid w:val="00887D9D"/>
    <w:rsid w:val="00890424"/>
    <w:rsid w:val="008906E2"/>
    <w:rsid w:val="00891682"/>
    <w:rsid w:val="008917EF"/>
    <w:rsid w:val="00892B5E"/>
    <w:rsid w:val="00892FC4"/>
    <w:rsid w:val="0089354F"/>
    <w:rsid w:val="008948FF"/>
    <w:rsid w:val="008951A5"/>
    <w:rsid w:val="008A05A9"/>
    <w:rsid w:val="008A18C8"/>
    <w:rsid w:val="008A2300"/>
    <w:rsid w:val="008A2C9A"/>
    <w:rsid w:val="008A37AA"/>
    <w:rsid w:val="008A3FD0"/>
    <w:rsid w:val="008A4E98"/>
    <w:rsid w:val="008A6DBE"/>
    <w:rsid w:val="008B022B"/>
    <w:rsid w:val="008B0CE5"/>
    <w:rsid w:val="008B174E"/>
    <w:rsid w:val="008B26C6"/>
    <w:rsid w:val="008B3338"/>
    <w:rsid w:val="008B4E66"/>
    <w:rsid w:val="008B5192"/>
    <w:rsid w:val="008B6391"/>
    <w:rsid w:val="008B6680"/>
    <w:rsid w:val="008C01FA"/>
    <w:rsid w:val="008C06FA"/>
    <w:rsid w:val="008C08A2"/>
    <w:rsid w:val="008C0C3F"/>
    <w:rsid w:val="008C1460"/>
    <w:rsid w:val="008C200D"/>
    <w:rsid w:val="008C2ED7"/>
    <w:rsid w:val="008C30E4"/>
    <w:rsid w:val="008C3614"/>
    <w:rsid w:val="008C40FD"/>
    <w:rsid w:val="008C5B81"/>
    <w:rsid w:val="008C6314"/>
    <w:rsid w:val="008C673A"/>
    <w:rsid w:val="008C76F6"/>
    <w:rsid w:val="008C7CD0"/>
    <w:rsid w:val="008D0E35"/>
    <w:rsid w:val="008D0EA0"/>
    <w:rsid w:val="008D20EF"/>
    <w:rsid w:val="008D249E"/>
    <w:rsid w:val="008D3E3D"/>
    <w:rsid w:val="008D3EFD"/>
    <w:rsid w:val="008D44A6"/>
    <w:rsid w:val="008D5BCA"/>
    <w:rsid w:val="008E0786"/>
    <w:rsid w:val="008E229E"/>
    <w:rsid w:val="008E4772"/>
    <w:rsid w:val="008E4BB4"/>
    <w:rsid w:val="008E5310"/>
    <w:rsid w:val="008E5577"/>
    <w:rsid w:val="008E5F5F"/>
    <w:rsid w:val="008E6CD3"/>
    <w:rsid w:val="008E7449"/>
    <w:rsid w:val="008E7D15"/>
    <w:rsid w:val="008F039F"/>
    <w:rsid w:val="008F03CB"/>
    <w:rsid w:val="008F1597"/>
    <w:rsid w:val="008F33AF"/>
    <w:rsid w:val="008F600F"/>
    <w:rsid w:val="008F6062"/>
    <w:rsid w:val="008F7360"/>
    <w:rsid w:val="008F7983"/>
    <w:rsid w:val="0090098B"/>
    <w:rsid w:val="00900FC9"/>
    <w:rsid w:val="0090172D"/>
    <w:rsid w:val="009018CF"/>
    <w:rsid w:val="009027B2"/>
    <w:rsid w:val="00902F59"/>
    <w:rsid w:val="00903E28"/>
    <w:rsid w:val="00903FC2"/>
    <w:rsid w:val="00903FFA"/>
    <w:rsid w:val="00905E0D"/>
    <w:rsid w:val="00906142"/>
    <w:rsid w:val="009069AD"/>
    <w:rsid w:val="00906C95"/>
    <w:rsid w:val="00907594"/>
    <w:rsid w:val="0091000E"/>
    <w:rsid w:val="0091093B"/>
    <w:rsid w:val="00910D79"/>
    <w:rsid w:val="00911729"/>
    <w:rsid w:val="00912558"/>
    <w:rsid w:val="00912D80"/>
    <w:rsid w:val="0091302F"/>
    <w:rsid w:val="00914CEB"/>
    <w:rsid w:val="00914F51"/>
    <w:rsid w:val="00915413"/>
    <w:rsid w:val="00915B33"/>
    <w:rsid w:val="00915E15"/>
    <w:rsid w:val="0091606B"/>
    <w:rsid w:val="0091647F"/>
    <w:rsid w:val="00916724"/>
    <w:rsid w:val="00920C10"/>
    <w:rsid w:val="00920F13"/>
    <w:rsid w:val="00922472"/>
    <w:rsid w:val="00922835"/>
    <w:rsid w:val="00922AAB"/>
    <w:rsid w:val="00923E2C"/>
    <w:rsid w:val="00925EB2"/>
    <w:rsid w:val="009263BB"/>
    <w:rsid w:val="0092649B"/>
    <w:rsid w:val="00926D34"/>
    <w:rsid w:val="009275CE"/>
    <w:rsid w:val="0093096B"/>
    <w:rsid w:val="00930CD2"/>
    <w:rsid w:val="0093138D"/>
    <w:rsid w:val="00931DBE"/>
    <w:rsid w:val="00936F0B"/>
    <w:rsid w:val="009409A6"/>
    <w:rsid w:val="00940B00"/>
    <w:rsid w:val="00942666"/>
    <w:rsid w:val="00944E99"/>
    <w:rsid w:val="00944F73"/>
    <w:rsid w:val="00945338"/>
    <w:rsid w:val="00946543"/>
    <w:rsid w:val="00946975"/>
    <w:rsid w:val="009473EF"/>
    <w:rsid w:val="009500AB"/>
    <w:rsid w:val="00951960"/>
    <w:rsid w:val="00952D5F"/>
    <w:rsid w:val="009555B7"/>
    <w:rsid w:val="00956395"/>
    <w:rsid w:val="00966813"/>
    <w:rsid w:val="00967E7A"/>
    <w:rsid w:val="0097227F"/>
    <w:rsid w:val="00973EC5"/>
    <w:rsid w:val="009741F9"/>
    <w:rsid w:val="009762FC"/>
    <w:rsid w:val="00976A90"/>
    <w:rsid w:val="00980A40"/>
    <w:rsid w:val="009815AB"/>
    <w:rsid w:val="009833BB"/>
    <w:rsid w:val="0098387D"/>
    <w:rsid w:val="009849D0"/>
    <w:rsid w:val="00985201"/>
    <w:rsid w:val="0098637C"/>
    <w:rsid w:val="00986BC2"/>
    <w:rsid w:val="00986EED"/>
    <w:rsid w:val="00987903"/>
    <w:rsid w:val="009900EB"/>
    <w:rsid w:val="00990641"/>
    <w:rsid w:val="0099107D"/>
    <w:rsid w:val="00993B6E"/>
    <w:rsid w:val="009947D2"/>
    <w:rsid w:val="009954CB"/>
    <w:rsid w:val="009955AA"/>
    <w:rsid w:val="00995899"/>
    <w:rsid w:val="00997450"/>
    <w:rsid w:val="009A0100"/>
    <w:rsid w:val="009A0F78"/>
    <w:rsid w:val="009A1F92"/>
    <w:rsid w:val="009A2D9A"/>
    <w:rsid w:val="009A358C"/>
    <w:rsid w:val="009A3F11"/>
    <w:rsid w:val="009A47A7"/>
    <w:rsid w:val="009A5997"/>
    <w:rsid w:val="009A6217"/>
    <w:rsid w:val="009A6933"/>
    <w:rsid w:val="009A6963"/>
    <w:rsid w:val="009A6B2B"/>
    <w:rsid w:val="009A6E00"/>
    <w:rsid w:val="009B1C89"/>
    <w:rsid w:val="009B290F"/>
    <w:rsid w:val="009B2D55"/>
    <w:rsid w:val="009B3AF2"/>
    <w:rsid w:val="009B7853"/>
    <w:rsid w:val="009B7944"/>
    <w:rsid w:val="009C0FBB"/>
    <w:rsid w:val="009C1189"/>
    <w:rsid w:val="009C185E"/>
    <w:rsid w:val="009C1929"/>
    <w:rsid w:val="009C2387"/>
    <w:rsid w:val="009C2589"/>
    <w:rsid w:val="009C2CF2"/>
    <w:rsid w:val="009C3B28"/>
    <w:rsid w:val="009C4B45"/>
    <w:rsid w:val="009C4C98"/>
    <w:rsid w:val="009C6B32"/>
    <w:rsid w:val="009C7783"/>
    <w:rsid w:val="009D08A1"/>
    <w:rsid w:val="009D09EA"/>
    <w:rsid w:val="009D20F5"/>
    <w:rsid w:val="009D3F6A"/>
    <w:rsid w:val="009D5077"/>
    <w:rsid w:val="009D50A7"/>
    <w:rsid w:val="009D6BCE"/>
    <w:rsid w:val="009D6F5F"/>
    <w:rsid w:val="009E2616"/>
    <w:rsid w:val="009E4E03"/>
    <w:rsid w:val="009F00BF"/>
    <w:rsid w:val="009F0751"/>
    <w:rsid w:val="009F23C0"/>
    <w:rsid w:val="009F34E1"/>
    <w:rsid w:val="009F3525"/>
    <w:rsid w:val="009F4C1F"/>
    <w:rsid w:val="009F5D92"/>
    <w:rsid w:val="009F666F"/>
    <w:rsid w:val="009F680A"/>
    <w:rsid w:val="009F694D"/>
    <w:rsid w:val="009F78A5"/>
    <w:rsid w:val="00A001F0"/>
    <w:rsid w:val="00A01DF2"/>
    <w:rsid w:val="00A0216A"/>
    <w:rsid w:val="00A02FED"/>
    <w:rsid w:val="00A03481"/>
    <w:rsid w:val="00A04689"/>
    <w:rsid w:val="00A05419"/>
    <w:rsid w:val="00A054C0"/>
    <w:rsid w:val="00A05C7E"/>
    <w:rsid w:val="00A06CD5"/>
    <w:rsid w:val="00A06F23"/>
    <w:rsid w:val="00A10242"/>
    <w:rsid w:val="00A11396"/>
    <w:rsid w:val="00A12027"/>
    <w:rsid w:val="00A124FD"/>
    <w:rsid w:val="00A13717"/>
    <w:rsid w:val="00A139E4"/>
    <w:rsid w:val="00A147E8"/>
    <w:rsid w:val="00A16A75"/>
    <w:rsid w:val="00A16C65"/>
    <w:rsid w:val="00A173CB"/>
    <w:rsid w:val="00A20187"/>
    <w:rsid w:val="00A213BB"/>
    <w:rsid w:val="00A2162F"/>
    <w:rsid w:val="00A21D44"/>
    <w:rsid w:val="00A235E5"/>
    <w:rsid w:val="00A24153"/>
    <w:rsid w:val="00A24719"/>
    <w:rsid w:val="00A2553F"/>
    <w:rsid w:val="00A26EA1"/>
    <w:rsid w:val="00A27274"/>
    <w:rsid w:val="00A27E8D"/>
    <w:rsid w:val="00A303A7"/>
    <w:rsid w:val="00A30AA8"/>
    <w:rsid w:val="00A31D6B"/>
    <w:rsid w:val="00A32777"/>
    <w:rsid w:val="00A32E6D"/>
    <w:rsid w:val="00A33B66"/>
    <w:rsid w:val="00A34A3E"/>
    <w:rsid w:val="00A34EFF"/>
    <w:rsid w:val="00A34F09"/>
    <w:rsid w:val="00A36973"/>
    <w:rsid w:val="00A36D72"/>
    <w:rsid w:val="00A422F2"/>
    <w:rsid w:val="00A42676"/>
    <w:rsid w:val="00A42C1C"/>
    <w:rsid w:val="00A43A45"/>
    <w:rsid w:val="00A4479C"/>
    <w:rsid w:val="00A500D9"/>
    <w:rsid w:val="00A51B54"/>
    <w:rsid w:val="00A51BC1"/>
    <w:rsid w:val="00A51E93"/>
    <w:rsid w:val="00A5386A"/>
    <w:rsid w:val="00A53BDF"/>
    <w:rsid w:val="00A53E86"/>
    <w:rsid w:val="00A54063"/>
    <w:rsid w:val="00A542CE"/>
    <w:rsid w:val="00A543D0"/>
    <w:rsid w:val="00A5472B"/>
    <w:rsid w:val="00A57990"/>
    <w:rsid w:val="00A57E28"/>
    <w:rsid w:val="00A6088A"/>
    <w:rsid w:val="00A62E1C"/>
    <w:rsid w:val="00A63E7B"/>
    <w:rsid w:val="00A662F0"/>
    <w:rsid w:val="00A66975"/>
    <w:rsid w:val="00A66C68"/>
    <w:rsid w:val="00A67B12"/>
    <w:rsid w:val="00A70290"/>
    <w:rsid w:val="00A708EF"/>
    <w:rsid w:val="00A7307F"/>
    <w:rsid w:val="00A74418"/>
    <w:rsid w:val="00A74964"/>
    <w:rsid w:val="00A75550"/>
    <w:rsid w:val="00A75AFA"/>
    <w:rsid w:val="00A7635C"/>
    <w:rsid w:val="00A76752"/>
    <w:rsid w:val="00A7682E"/>
    <w:rsid w:val="00A76919"/>
    <w:rsid w:val="00A76DFE"/>
    <w:rsid w:val="00A7704F"/>
    <w:rsid w:val="00A77BFC"/>
    <w:rsid w:val="00A77C2C"/>
    <w:rsid w:val="00A77DBB"/>
    <w:rsid w:val="00A80280"/>
    <w:rsid w:val="00A81062"/>
    <w:rsid w:val="00A822D2"/>
    <w:rsid w:val="00A8295F"/>
    <w:rsid w:val="00A83003"/>
    <w:rsid w:val="00A837D9"/>
    <w:rsid w:val="00A84283"/>
    <w:rsid w:val="00A84B79"/>
    <w:rsid w:val="00A85C9F"/>
    <w:rsid w:val="00A861A6"/>
    <w:rsid w:val="00A86ED7"/>
    <w:rsid w:val="00A87180"/>
    <w:rsid w:val="00A8772C"/>
    <w:rsid w:val="00A87DBA"/>
    <w:rsid w:val="00A90914"/>
    <w:rsid w:val="00A916D4"/>
    <w:rsid w:val="00A91FB8"/>
    <w:rsid w:val="00A951C2"/>
    <w:rsid w:val="00A95C37"/>
    <w:rsid w:val="00A9684A"/>
    <w:rsid w:val="00A96BFF"/>
    <w:rsid w:val="00A97467"/>
    <w:rsid w:val="00A97CF9"/>
    <w:rsid w:val="00AA2184"/>
    <w:rsid w:val="00AA45BF"/>
    <w:rsid w:val="00AA5100"/>
    <w:rsid w:val="00AA5264"/>
    <w:rsid w:val="00AA5BBF"/>
    <w:rsid w:val="00AA6B6C"/>
    <w:rsid w:val="00AA70A7"/>
    <w:rsid w:val="00AA76BB"/>
    <w:rsid w:val="00AB0D5D"/>
    <w:rsid w:val="00AB165E"/>
    <w:rsid w:val="00AB26D7"/>
    <w:rsid w:val="00AB28CD"/>
    <w:rsid w:val="00AB29E7"/>
    <w:rsid w:val="00AB2CBF"/>
    <w:rsid w:val="00AB32B0"/>
    <w:rsid w:val="00AB3B61"/>
    <w:rsid w:val="00AB4C39"/>
    <w:rsid w:val="00AB5BCD"/>
    <w:rsid w:val="00AC0BF1"/>
    <w:rsid w:val="00AC2ABA"/>
    <w:rsid w:val="00AC2BAF"/>
    <w:rsid w:val="00AC4F15"/>
    <w:rsid w:val="00AC5F19"/>
    <w:rsid w:val="00AC6131"/>
    <w:rsid w:val="00AC61F1"/>
    <w:rsid w:val="00AC6C3A"/>
    <w:rsid w:val="00AC6D22"/>
    <w:rsid w:val="00AC6D68"/>
    <w:rsid w:val="00AD0863"/>
    <w:rsid w:val="00AD09F0"/>
    <w:rsid w:val="00AD11A3"/>
    <w:rsid w:val="00AD253A"/>
    <w:rsid w:val="00AD33D5"/>
    <w:rsid w:val="00AD34B2"/>
    <w:rsid w:val="00AD4A42"/>
    <w:rsid w:val="00AD68AC"/>
    <w:rsid w:val="00AE134C"/>
    <w:rsid w:val="00AE1CBF"/>
    <w:rsid w:val="00AE2F74"/>
    <w:rsid w:val="00AE321B"/>
    <w:rsid w:val="00AE3387"/>
    <w:rsid w:val="00AE33B8"/>
    <w:rsid w:val="00AE37B5"/>
    <w:rsid w:val="00AE390C"/>
    <w:rsid w:val="00AE44AF"/>
    <w:rsid w:val="00AE4BD0"/>
    <w:rsid w:val="00AE5545"/>
    <w:rsid w:val="00AE5D49"/>
    <w:rsid w:val="00AE6C80"/>
    <w:rsid w:val="00AE6F82"/>
    <w:rsid w:val="00AF1CB5"/>
    <w:rsid w:val="00AF2892"/>
    <w:rsid w:val="00AF3783"/>
    <w:rsid w:val="00AF3A3F"/>
    <w:rsid w:val="00AF4F85"/>
    <w:rsid w:val="00AF5015"/>
    <w:rsid w:val="00AF5D74"/>
    <w:rsid w:val="00AF5DC0"/>
    <w:rsid w:val="00AF6344"/>
    <w:rsid w:val="00AF7CFD"/>
    <w:rsid w:val="00B00A4B"/>
    <w:rsid w:val="00B02333"/>
    <w:rsid w:val="00B02494"/>
    <w:rsid w:val="00B03EF8"/>
    <w:rsid w:val="00B04231"/>
    <w:rsid w:val="00B04483"/>
    <w:rsid w:val="00B04942"/>
    <w:rsid w:val="00B04F9C"/>
    <w:rsid w:val="00B05F10"/>
    <w:rsid w:val="00B05FA9"/>
    <w:rsid w:val="00B0618F"/>
    <w:rsid w:val="00B0673E"/>
    <w:rsid w:val="00B07A00"/>
    <w:rsid w:val="00B07A4E"/>
    <w:rsid w:val="00B10453"/>
    <w:rsid w:val="00B104D2"/>
    <w:rsid w:val="00B126F1"/>
    <w:rsid w:val="00B12864"/>
    <w:rsid w:val="00B12D66"/>
    <w:rsid w:val="00B14362"/>
    <w:rsid w:val="00B14423"/>
    <w:rsid w:val="00B14CAD"/>
    <w:rsid w:val="00B15933"/>
    <w:rsid w:val="00B15AAE"/>
    <w:rsid w:val="00B1653C"/>
    <w:rsid w:val="00B17513"/>
    <w:rsid w:val="00B20059"/>
    <w:rsid w:val="00B22471"/>
    <w:rsid w:val="00B2253B"/>
    <w:rsid w:val="00B2333A"/>
    <w:rsid w:val="00B23B13"/>
    <w:rsid w:val="00B2691F"/>
    <w:rsid w:val="00B33FFC"/>
    <w:rsid w:val="00B34600"/>
    <w:rsid w:val="00B35554"/>
    <w:rsid w:val="00B3571C"/>
    <w:rsid w:val="00B360A6"/>
    <w:rsid w:val="00B36F39"/>
    <w:rsid w:val="00B36FF1"/>
    <w:rsid w:val="00B40D2C"/>
    <w:rsid w:val="00B40E94"/>
    <w:rsid w:val="00B41ADA"/>
    <w:rsid w:val="00B42BA3"/>
    <w:rsid w:val="00B43093"/>
    <w:rsid w:val="00B4321B"/>
    <w:rsid w:val="00B43710"/>
    <w:rsid w:val="00B439BE"/>
    <w:rsid w:val="00B442A9"/>
    <w:rsid w:val="00B44DCC"/>
    <w:rsid w:val="00B513F1"/>
    <w:rsid w:val="00B51B43"/>
    <w:rsid w:val="00B521B8"/>
    <w:rsid w:val="00B52344"/>
    <w:rsid w:val="00B526FD"/>
    <w:rsid w:val="00B54B2B"/>
    <w:rsid w:val="00B5516E"/>
    <w:rsid w:val="00B5797B"/>
    <w:rsid w:val="00B62802"/>
    <w:rsid w:val="00B634DB"/>
    <w:rsid w:val="00B63D96"/>
    <w:rsid w:val="00B6494A"/>
    <w:rsid w:val="00B650A9"/>
    <w:rsid w:val="00B659C6"/>
    <w:rsid w:val="00B65CC6"/>
    <w:rsid w:val="00B6736A"/>
    <w:rsid w:val="00B67C1D"/>
    <w:rsid w:val="00B72913"/>
    <w:rsid w:val="00B748E7"/>
    <w:rsid w:val="00B750EF"/>
    <w:rsid w:val="00B75246"/>
    <w:rsid w:val="00B75C62"/>
    <w:rsid w:val="00B75CFC"/>
    <w:rsid w:val="00B7619A"/>
    <w:rsid w:val="00B76256"/>
    <w:rsid w:val="00B76500"/>
    <w:rsid w:val="00B82818"/>
    <w:rsid w:val="00B84A75"/>
    <w:rsid w:val="00B85B8E"/>
    <w:rsid w:val="00B90A97"/>
    <w:rsid w:val="00B91380"/>
    <w:rsid w:val="00B91496"/>
    <w:rsid w:val="00B9293B"/>
    <w:rsid w:val="00B943F6"/>
    <w:rsid w:val="00B94858"/>
    <w:rsid w:val="00B959F4"/>
    <w:rsid w:val="00B96943"/>
    <w:rsid w:val="00B96A3F"/>
    <w:rsid w:val="00B97AFE"/>
    <w:rsid w:val="00BA0903"/>
    <w:rsid w:val="00BA1080"/>
    <w:rsid w:val="00BA1D46"/>
    <w:rsid w:val="00BA37D1"/>
    <w:rsid w:val="00BA38AA"/>
    <w:rsid w:val="00BA3AFC"/>
    <w:rsid w:val="00BA3C25"/>
    <w:rsid w:val="00BA43F5"/>
    <w:rsid w:val="00BA55ED"/>
    <w:rsid w:val="00BA5CB5"/>
    <w:rsid w:val="00BA75DA"/>
    <w:rsid w:val="00BB06F6"/>
    <w:rsid w:val="00BB07F6"/>
    <w:rsid w:val="00BB09C6"/>
    <w:rsid w:val="00BB143F"/>
    <w:rsid w:val="00BB1475"/>
    <w:rsid w:val="00BB333C"/>
    <w:rsid w:val="00BB33FA"/>
    <w:rsid w:val="00BB477A"/>
    <w:rsid w:val="00BB5447"/>
    <w:rsid w:val="00BB6216"/>
    <w:rsid w:val="00BB6CC4"/>
    <w:rsid w:val="00BB79C5"/>
    <w:rsid w:val="00BC1555"/>
    <w:rsid w:val="00BC175B"/>
    <w:rsid w:val="00BC1E73"/>
    <w:rsid w:val="00BC2093"/>
    <w:rsid w:val="00BC26C8"/>
    <w:rsid w:val="00BC2B7C"/>
    <w:rsid w:val="00BC2FB5"/>
    <w:rsid w:val="00BC430D"/>
    <w:rsid w:val="00BC4EF3"/>
    <w:rsid w:val="00BC5483"/>
    <w:rsid w:val="00BC666A"/>
    <w:rsid w:val="00BC6BEB"/>
    <w:rsid w:val="00BC6FBF"/>
    <w:rsid w:val="00BD058C"/>
    <w:rsid w:val="00BD1360"/>
    <w:rsid w:val="00BD15D8"/>
    <w:rsid w:val="00BD32D2"/>
    <w:rsid w:val="00BD3547"/>
    <w:rsid w:val="00BD430E"/>
    <w:rsid w:val="00BD6850"/>
    <w:rsid w:val="00BD6AB2"/>
    <w:rsid w:val="00BE1511"/>
    <w:rsid w:val="00BE2B05"/>
    <w:rsid w:val="00BE3872"/>
    <w:rsid w:val="00BE47C2"/>
    <w:rsid w:val="00BE4961"/>
    <w:rsid w:val="00BE4C6E"/>
    <w:rsid w:val="00BE5750"/>
    <w:rsid w:val="00BE68F2"/>
    <w:rsid w:val="00BE69E0"/>
    <w:rsid w:val="00BE767C"/>
    <w:rsid w:val="00BE7E95"/>
    <w:rsid w:val="00BF0418"/>
    <w:rsid w:val="00BF1455"/>
    <w:rsid w:val="00BF2D9D"/>
    <w:rsid w:val="00BF6483"/>
    <w:rsid w:val="00BF793A"/>
    <w:rsid w:val="00BF7E1C"/>
    <w:rsid w:val="00C004B7"/>
    <w:rsid w:val="00C01E62"/>
    <w:rsid w:val="00C01F45"/>
    <w:rsid w:val="00C01FE8"/>
    <w:rsid w:val="00C0272A"/>
    <w:rsid w:val="00C02A42"/>
    <w:rsid w:val="00C030DB"/>
    <w:rsid w:val="00C03DD4"/>
    <w:rsid w:val="00C03E72"/>
    <w:rsid w:val="00C0469F"/>
    <w:rsid w:val="00C047C4"/>
    <w:rsid w:val="00C06128"/>
    <w:rsid w:val="00C06D29"/>
    <w:rsid w:val="00C072C8"/>
    <w:rsid w:val="00C0746E"/>
    <w:rsid w:val="00C07C32"/>
    <w:rsid w:val="00C11452"/>
    <w:rsid w:val="00C11E2A"/>
    <w:rsid w:val="00C1238B"/>
    <w:rsid w:val="00C1486D"/>
    <w:rsid w:val="00C153DA"/>
    <w:rsid w:val="00C16F84"/>
    <w:rsid w:val="00C17D5C"/>
    <w:rsid w:val="00C17F9F"/>
    <w:rsid w:val="00C20364"/>
    <w:rsid w:val="00C220B4"/>
    <w:rsid w:val="00C22257"/>
    <w:rsid w:val="00C22914"/>
    <w:rsid w:val="00C22BBF"/>
    <w:rsid w:val="00C22D94"/>
    <w:rsid w:val="00C236BF"/>
    <w:rsid w:val="00C2401B"/>
    <w:rsid w:val="00C24067"/>
    <w:rsid w:val="00C2545F"/>
    <w:rsid w:val="00C255ED"/>
    <w:rsid w:val="00C25EED"/>
    <w:rsid w:val="00C26011"/>
    <w:rsid w:val="00C26E4F"/>
    <w:rsid w:val="00C30055"/>
    <w:rsid w:val="00C30B91"/>
    <w:rsid w:val="00C31A99"/>
    <w:rsid w:val="00C31AAE"/>
    <w:rsid w:val="00C31F13"/>
    <w:rsid w:val="00C32189"/>
    <w:rsid w:val="00C3219F"/>
    <w:rsid w:val="00C32292"/>
    <w:rsid w:val="00C348F1"/>
    <w:rsid w:val="00C35C9B"/>
    <w:rsid w:val="00C35CFE"/>
    <w:rsid w:val="00C36B31"/>
    <w:rsid w:val="00C37478"/>
    <w:rsid w:val="00C37AB4"/>
    <w:rsid w:val="00C40C6A"/>
    <w:rsid w:val="00C41579"/>
    <w:rsid w:val="00C427C3"/>
    <w:rsid w:val="00C42EFA"/>
    <w:rsid w:val="00C4386C"/>
    <w:rsid w:val="00C4395B"/>
    <w:rsid w:val="00C43993"/>
    <w:rsid w:val="00C448FC"/>
    <w:rsid w:val="00C45570"/>
    <w:rsid w:val="00C45724"/>
    <w:rsid w:val="00C45DD1"/>
    <w:rsid w:val="00C46D9F"/>
    <w:rsid w:val="00C46E80"/>
    <w:rsid w:val="00C474CE"/>
    <w:rsid w:val="00C502EE"/>
    <w:rsid w:val="00C507A9"/>
    <w:rsid w:val="00C50EDF"/>
    <w:rsid w:val="00C514BC"/>
    <w:rsid w:val="00C53019"/>
    <w:rsid w:val="00C53306"/>
    <w:rsid w:val="00C53E02"/>
    <w:rsid w:val="00C562B8"/>
    <w:rsid w:val="00C567C7"/>
    <w:rsid w:val="00C56C5B"/>
    <w:rsid w:val="00C56E24"/>
    <w:rsid w:val="00C56E6F"/>
    <w:rsid w:val="00C60DF6"/>
    <w:rsid w:val="00C6150A"/>
    <w:rsid w:val="00C61CB9"/>
    <w:rsid w:val="00C61CE6"/>
    <w:rsid w:val="00C62937"/>
    <w:rsid w:val="00C632EA"/>
    <w:rsid w:val="00C64480"/>
    <w:rsid w:val="00C65FFD"/>
    <w:rsid w:val="00C6613E"/>
    <w:rsid w:val="00C66302"/>
    <w:rsid w:val="00C664A6"/>
    <w:rsid w:val="00C676CD"/>
    <w:rsid w:val="00C678BD"/>
    <w:rsid w:val="00C67EB4"/>
    <w:rsid w:val="00C7081C"/>
    <w:rsid w:val="00C7260B"/>
    <w:rsid w:val="00C73A16"/>
    <w:rsid w:val="00C75844"/>
    <w:rsid w:val="00C75B0D"/>
    <w:rsid w:val="00C77DCB"/>
    <w:rsid w:val="00C81B4E"/>
    <w:rsid w:val="00C82EB7"/>
    <w:rsid w:val="00C83B4C"/>
    <w:rsid w:val="00C85D32"/>
    <w:rsid w:val="00C87848"/>
    <w:rsid w:val="00C87A1C"/>
    <w:rsid w:val="00C9005E"/>
    <w:rsid w:val="00C907FD"/>
    <w:rsid w:val="00C916BE"/>
    <w:rsid w:val="00C91727"/>
    <w:rsid w:val="00C93669"/>
    <w:rsid w:val="00C938DA"/>
    <w:rsid w:val="00C95E5D"/>
    <w:rsid w:val="00C96751"/>
    <w:rsid w:val="00C96811"/>
    <w:rsid w:val="00C96D17"/>
    <w:rsid w:val="00C9750E"/>
    <w:rsid w:val="00C978C8"/>
    <w:rsid w:val="00C97EF4"/>
    <w:rsid w:val="00CA0554"/>
    <w:rsid w:val="00CA05B6"/>
    <w:rsid w:val="00CA3CEE"/>
    <w:rsid w:val="00CA40A6"/>
    <w:rsid w:val="00CA515A"/>
    <w:rsid w:val="00CA5F38"/>
    <w:rsid w:val="00CA7E3B"/>
    <w:rsid w:val="00CB053B"/>
    <w:rsid w:val="00CB163D"/>
    <w:rsid w:val="00CB1AA3"/>
    <w:rsid w:val="00CB3346"/>
    <w:rsid w:val="00CB47BC"/>
    <w:rsid w:val="00CB4D5B"/>
    <w:rsid w:val="00CB4DF3"/>
    <w:rsid w:val="00CB4F60"/>
    <w:rsid w:val="00CB5102"/>
    <w:rsid w:val="00CC106D"/>
    <w:rsid w:val="00CC1315"/>
    <w:rsid w:val="00CC2DFE"/>
    <w:rsid w:val="00CC353F"/>
    <w:rsid w:val="00CC3EEC"/>
    <w:rsid w:val="00CC47D2"/>
    <w:rsid w:val="00CC4AB7"/>
    <w:rsid w:val="00CC4D24"/>
    <w:rsid w:val="00CC5EF6"/>
    <w:rsid w:val="00CC6706"/>
    <w:rsid w:val="00CC68AA"/>
    <w:rsid w:val="00CC7A87"/>
    <w:rsid w:val="00CD1B85"/>
    <w:rsid w:val="00CD1C84"/>
    <w:rsid w:val="00CD1CF0"/>
    <w:rsid w:val="00CD1F7A"/>
    <w:rsid w:val="00CD29EF"/>
    <w:rsid w:val="00CD4F34"/>
    <w:rsid w:val="00CD52E5"/>
    <w:rsid w:val="00CD56B8"/>
    <w:rsid w:val="00CD638E"/>
    <w:rsid w:val="00CD6963"/>
    <w:rsid w:val="00CD7706"/>
    <w:rsid w:val="00CE14FF"/>
    <w:rsid w:val="00CE29F2"/>
    <w:rsid w:val="00CE32CF"/>
    <w:rsid w:val="00CE3CD1"/>
    <w:rsid w:val="00CE3E7C"/>
    <w:rsid w:val="00CE4243"/>
    <w:rsid w:val="00CE6D42"/>
    <w:rsid w:val="00CF12B4"/>
    <w:rsid w:val="00CF1458"/>
    <w:rsid w:val="00CF1FA5"/>
    <w:rsid w:val="00CF3431"/>
    <w:rsid w:val="00CF4868"/>
    <w:rsid w:val="00CF5DA0"/>
    <w:rsid w:val="00CF61EA"/>
    <w:rsid w:val="00CF6C30"/>
    <w:rsid w:val="00CF7AB7"/>
    <w:rsid w:val="00CF7BEB"/>
    <w:rsid w:val="00D00060"/>
    <w:rsid w:val="00D00855"/>
    <w:rsid w:val="00D00A8B"/>
    <w:rsid w:val="00D01021"/>
    <w:rsid w:val="00D01915"/>
    <w:rsid w:val="00D01ACC"/>
    <w:rsid w:val="00D01E31"/>
    <w:rsid w:val="00D022E0"/>
    <w:rsid w:val="00D024D5"/>
    <w:rsid w:val="00D04409"/>
    <w:rsid w:val="00D047E3"/>
    <w:rsid w:val="00D0486E"/>
    <w:rsid w:val="00D049C3"/>
    <w:rsid w:val="00D050FA"/>
    <w:rsid w:val="00D05E24"/>
    <w:rsid w:val="00D06C2F"/>
    <w:rsid w:val="00D06DE3"/>
    <w:rsid w:val="00D07250"/>
    <w:rsid w:val="00D075D0"/>
    <w:rsid w:val="00D07762"/>
    <w:rsid w:val="00D07DAB"/>
    <w:rsid w:val="00D07EB0"/>
    <w:rsid w:val="00D10234"/>
    <w:rsid w:val="00D1068E"/>
    <w:rsid w:val="00D11CBF"/>
    <w:rsid w:val="00D140AE"/>
    <w:rsid w:val="00D16A64"/>
    <w:rsid w:val="00D17254"/>
    <w:rsid w:val="00D17989"/>
    <w:rsid w:val="00D22092"/>
    <w:rsid w:val="00D2242F"/>
    <w:rsid w:val="00D22952"/>
    <w:rsid w:val="00D22C11"/>
    <w:rsid w:val="00D23728"/>
    <w:rsid w:val="00D23A23"/>
    <w:rsid w:val="00D23E78"/>
    <w:rsid w:val="00D253CD"/>
    <w:rsid w:val="00D260CE"/>
    <w:rsid w:val="00D2675D"/>
    <w:rsid w:val="00D30972"/>
    <w:rsid w:val="00D3102F"/>
    <w:rsid w:val="00D31B0C"/>
    <w:rsid w:val="00D31E3C"/>
    <w:rsid w:val="00D31E79"/>
    <w:rsid w:val="00D32DF7"/>
    <w:rsid w:val="00D33DCA"/>
    <w:rsid w:val="00D340E8"/>
    <w:rsid w:val="00D35ACA"/>
    <w:rsid w:val="00D36526"/>
    <w:rsid w:val="00D401D7"/>
    <w:rsid w:val="00D40234"/>
    <w:rsid w:val="00D40EC1"/>
    <w:rsid w:val="00D417C8"/>
    <w:rsid w:val="00D4224C"/>
    <w:rsid w:val="00D423D3"/>
    <w:rsid w:val="00D42677"/>
    <w:rsid w:val="00D4287E"/>
    <w:rsid w:val="00D42CB2"/>
    <w:rsid w:val="00D42F72"/>
    <w:rsid w:val="00D43634"/>
    <w:rsid w:val="00D43CA0"/>
    <w:rsid w:val="00D453BB"/>
    <w:rsid w:val="00D454D2"/>
    <w:rsid w:val="00D4561F"/>
    <w:rsid w:val="00D458EF"/>
    <w:rsid w:val="00D45D53"/>
    <w:rsid w:val="00D47416"/>
    <w:rsid w:val="00D47733"/>
    <w:rsid w:val="00D47F14"/>
    <w:rsid w:val="00D503EF"/>
    <w:rsid w:val="00D50918"/>
    <w:rsid w:val="00D51D86"/>
    <w:rsid w:val="00D53856"/>
    <w:rsid w:val="00D53A47"/>
    <w:rsid w:val="00D53B7E"/>
    <w:rsid w:val="00D53FDA"/>
    <w:rsid w:val="00D54F76"/>
    <w:rsid w:val="00D55DFA"/>
    <w:rsid w:val="00D5715D"/>
    <w:rsid w:val="00D57341"/>
    <w:rsid w:val="00D574FE"/>
    <w:rsid w:val="00D57881"/>
    <w:rsid w:val="00D57995"/>
    <w:rsid w:val="00D605B2"/>
    <w:rsid w:val="00D60F04"/>
    <w:rsid w:val="00D618F3"/>
    <w:rsid w:val="00D62F51"/>
    <w:rsid w:val="00D637B3"/>
    <w:rsid w:val="00D63CDB"/>
    <w:rsid w:val="00D648A4"/>
    <w:rsid w:val="00D64DD8"/>
    <w:rsid w:val="00D6511B"/>
    <w:rsid w:val="00D66A45"/>
    <w:rsid w:val="00D67627"/>
    <w:rsid w:val="00D71C58"/>
    <w:rsid w:val="00D729CD"/>
    <w:rsid w:val="00D732C5"/>
    <w:rsid w:val="00D7398D"/>
    <w:rsid w:val="00D7466D"/>
    <w:rsid w:val="00D74C29"/>
    <w:rsid w:val="00D74E33"/>
    <w:rsid w:val="00D7538C"/>
    <w:rsid w:val="00D7624F"/>
    <w:rsid w:val="00D7682A"/>
    <w:rsid w:val="00D7709E"/>
    <w:rsid w:val="00D77281"/>
    <w:rsid w:val="00D80C92"/>
    <w:rsid w:val="00D81543"/>
    <w:rsid w:val="00D818D7"/>
    <w:rsid w:val="00D81A0D"/>
    <w:rsid w:val="00D82AD6"/>
    <w:rsid w:val="00D82C31"/>
    <w:rsid w:val="00D83648"/>
    <w:rsid w:val="00D8425A"/>
    <w:rsid w:val="00D85446"/>
    <w:rsid w:val="00D86C5F"/>
    <w:rsid w:val="00D87848"/>
    <w:rsid w:val="00D87D32"/>
    <w:rsid w:val="00D908BA"/>
    <w:rsid w:val="00D9093A"/>
    <w:rsid w:val="00D91BC9"/>
    <w:rsid w:val="00D92EC0"/>
    <w:rsid w:val="00D930E6"/>
    <w:rsid w:val="00D94126"/>
    <w:rsid w:val="00D94514"/>
    <w:rsid w:val="00D95E80"/>
    <w:rsid w:val="00D9613F"/>
    <w:rsid w:val="00D977E4"/>
    <w:rsid w:val="00DA13D8"/>
    <w:rsid w:val="00DA14C4"/>
    <w:rsid w:val="00DA1B3B"/>
    <w:rsid w:val="00DA1CE8"/>
    <w:rsid w:val="00DA29F1"/>
    <w:rsid w:val="00DA3F92"/>
    <w:rsid w:val="00DA4A7C"/>
    <w:rsid w:val="00DA4FAA"/>
    <w:rsid w:val="00DA71D8"/>
    <w:rsid w:val="00DA74E8"/>
    <w:rsid w:val="00DA770B"/>
    <w:rsid w:val="00DB0847"/>
    <w:rsid w:val="00DB1AD8"/>
    <w:rsid w:val="00DB1C95"/>
    <w:rsid w:val="00DB2383"/>
    <w:rsid w:val="00DB3DD3"/>
    <w:rsid w:val="00DB400E"/>
    <w:rsid w:val="00DB4870"/>
    <w:rsid w:val="00DB48E0"/>
    <w:rsid w:val="00DB4B87"/>
    <w:rsid w:val="00DB5601"/>
    <w:rsid w:val="00DB682B"/>
    <w:rsid w:val="00DB70CD"/>
    <w:rsid w:val="00DB75F1"/>
    <w:rsid w:val="00DC0144"/>
    <w:rsid w:val="00DC026A"/>
    <w:rsid w:val="00DC1191"/>
    <w:rsid w:val="00DC2196"/>
    <w:rsid w:val="00DC2609"/>
    <w:rsid w:val="00DC396B"/>
    <w:rsid w:val="00DC46E3"/>
    <w:rsid w:val="00DC6468"/>
    <w:rsid w:val="00DC716D"/>
    <w:rsid w:val="00DC72DC"/>
    <w:rsid w:val="00DC76EA"/>
    <w:rsid w:val="00DD1D22"/>
    <w:rsid w:val="00DD2E69"/>
    <w:rsid w:val="00DD3EA6"/>
    <w:rsid w:val="00DD4896"/>
    <w:rsid w:val="00DD50FC"/>
    <w:rsid w:val="00DD5124"/>
    <w:rsid w:val="00DD5EF5"/>
    <w:rsid w:val="00DD5F2A"/>
    <w:rsid w:val="00DD5F9C"/>
    <w:rsid w:val="00DE0680"/>
    <w:rsid w:val="00DE1240"/>
    <w:rsid w:val="00DE2AC4"/>
    <w:rsid w:val="00DE2ADB"/>
    <w:rsid w:val="00DE2C87"/>
    <w:rsid w:val="00DE348D"/>
    <w:rsid w:val="00DE3590"/>
    <w:rsid w:val="00DE3944"/>
    <w:rsid w:val="00DE3FD8"/>
    <w:rsid w:val="00DE4036"/>
    <w:rsid w:val="00DE4639"/>
    <w:rsid w:val="00DE4BD9"/>
    <w:rsid w:val="00DE5EC3"/>
    <w:rsid w:val="00DE6B73"/>
    <w:rsid w:val="00DE76D0"/>
    <w:rsid w:val="00DF0BCC"/>
    <w:rsid w:val="00DF15A7"/>
    <w:rsid w:val="00DF2919"/>
    <w:rsid w:val="00DF29EF"/>
    <w:rsid w:val="00DF2BF3"/>
    <w:rsid w:val="00DF3D71"/>
    <w:rsid w:val="00DF4376"/>
    <w:rsid w:val="00DF4CC5"/>
    <w:rsid w:val="00DF56FE"/>
    <w:rsid w:val="00DF5767"/>
    <w:rsid w:val="00DF7124"/>
    <w:rsid w:val="00DF7CC5"/>
    <w:rsid w:val="00E027DA"/>
    <w:rsid w:val="00E032F1"/>
    <w:rsid w:val="00E03BB9"/>
    <w:rsid w:val="00E06287"/>
    <w:rsid w:val="00E06A0F"/>
    <w:rsid w:val="00E06E47"/>
    <w:rsid w:val="00E07EDF"/>
    <w:rsid w:val="00E101C3"/>
    <w:rsid w:val="00E11221"/>
    <w:rsid w:val="00E12991"/>
    <w:rsid w:val="00E136CB"/>
    <w:rsid w:val="00E139D2"/>
    <w:rsid w:val="00E14879"/>
    <w:rsid w:val="00E1503F"/>
    <w:rsid w:val="00E15351"/>
    <w:rsid w:val="00E17016"/>
    <w:rsid w:val="00E17439"/>
    <w:rsid w:val="00E20E8A"/>
    <w:rsid w:val="00E22BA7"/>
    <w:rsid w:val="00E23380"/>
    <w:rsid w:val="00E2355E"/>
    <w:rsid w:val="00E23D1A"/>
    <w:rsid w:val="00E24499"/>
    <w:rsid w:val="00E24A7C"/>
    <w:rsid w:val="00E26551"/>
    <w:rsid w:val="00E26EA6"/>
    <w:rsid w:val="00E26ECF"/>
    <w:rsid w:val="00E3065A"/>
    <w:rsid w:val="00E30D62"/>
    <w:rsid w:val="00E31DB7"/>
    <w:rsid w:val="00E348A5"/>
    <w:rsid w:val="00E350D7"/>
    <w:rsid w:val="00E36057"/>
    <w:rsid w:val="00E37779"/>
    <w:rsid w:val="00E41C93"/>
    <w:rsid w:val="00E429C1"/>
    <w:rsid w:val="00E442EB"/>
    <w:rsid w:val="00E46867"/>
    <w:rsid w:val="00E513DA"/>
    <w:rsid w:val="00E51812"/>
    <w:rsid w:val="00E52022"/>
    <w:rsid w:val="00E527EA"/>
    <w:rsid w:val="00E539D6"/>
    <w:rsid w:val="00E547D8"/>
    <w:rsid w:val="00E54D03"/>
    <w:rsid w:val="00E56C8C"/>
    <w:rsid w:val="00E57AC8"/>
    <w:rsid w:val="00E61BBD"/>
    <w:rsid w:val="00E626E3"/>
    <w:rsid w:val="00E62D47"/>
    <w:rsid w:val="00E62DA2"/>
    <w:rsid w:val="00E6360E"/>
    <w:rsid w:val="00E64A5F"/>
    <w:rsid w:val="00E6585D"/>
    <w:rsid w:val="00E66134"/>
    <w:rsid w:val="00E666B4"/>
    <w:rsid w:val="00E7013A"/>
    <w:rsid w:val="00E71C3C"/>
    <w:rsid w:val="00E738BD"/>
    <w:rsid w:val="00E7390D"/>
    <w:rsid w:val="00E73BC1"/>
    <w:rsid w:val="00E755EE"/>
    <w:rsid w:val="00E757C5"/>
    <w:rsid w:val="00E75EF0"/>
    <w:rsid w:val="00E76F8E"/>
    <w:rsid w:val="00E81027"/>
    <w:rsid w:val="00E82EEC"/>
    <w:rsid w:val="00E83071"/>
    <w:rsid w:val="00E83A8D"/>
    <w:rsid w:val="00E848E5"/>
    <w:rsid w:val="00E85FED"/>
    <w:rsid w:val="00E874DC"/>
    <w:rsid w:val="00E87B11"/>
    <w:rsid w:val="00E87BCF"/>
    <w:rsid w:val="00E87BF4"/>
    <w:rsid w:val="00E90113"/>
    <w:rsid w:val="00E901FE"/>
    <w:rsid w:val="00E914A3"/>
    <w:rsid w:val="00E92D21"/>
    <w:rsid w:val="00E93893"/>
    <w:rsid w:val="00E93CCC"/>
    <w:rsid w:val="00E93D2D"/>
    <w:rsid w:val="00E95A5C"/>
    <w:rsid w:val="00E968E1"/>
    <w:rsid w:val="00E96DA2"/>
    <w:rsid w:val="00E97F32"/>
    <w:rsid w:val="00EA10DB"/>
    <w:rsid w:val="00EA1D56"/>
    <w:rsid w:val="00EA28D4"/>
    <w:rsid w:val="00EA369D"/>
    <w:rsid w:val="00EA3A8B"/>
    <w:rsid w:val="00EA3BEE"/>
    <w:rsid w:val="00EA721E"/>
    <w:rsid w:val="00EA7611"/>
    <w:rsid w:val="00EA791F"/>
    <w:rsid w:val="00EB10B8"/>
    <w:rsid w:val="00EB3075"/>
    <w:rsid w:val="00EB3640"/>
    <w:rsid w:val="00EB43CD"/>
    <w:rsid w:val="00EB5C1E"/>
    <w:rsid w:val="00EB672F"/>
    <w:rsid w:val="00EB7CA6"/>
    <w:rsid w:val="00EC04BE"/>
    <w:rsid w:val="00EC0C4F"/>
    <w:rsid w:val="00EC15E1"/>
    <w:rsid w:val="00EC237A"/>
    <w:rsid w:val="00EC2DA3"/>
    <w:rsid w:val="00EC4B38"/>
    <w:rsid w:val="00EC580D"/>
    <w:rsid w:val="00EC63C9"/>
    <w:rsid w:val="00EC643F"/>
    <w:rsid w:val="00EC7084"/>
    <w:rsid w:val="00EC7F44"/>
    <w:rsid w:val="00ED05F4"/>
    <w:rsid w:val="00ED0AC3"/>
    <w:rsid w:val="00ED20F6"/>
    <w:rsid w:val="00ED3362"/>
    <w:rsid w:val="00ED40E9"/>
    <w:rsid w:val="00ED5907"/>
    <w:rsid w:val="00ED6DEE"/>
    <w:rsid w:val="00ED7358"/>
    <w:rsid w:val="00ED7811"/>
    <w:rsid w:val="00ED7F1A"/>
    <w:rsid w:val="00EE0697"/>
    <w:rsid w:val="00EE0800"/>
    <w:rsid w:val="00EE0B12"/>
    <w:rsid w:val="00EE0DB1"/>
    <w:rsid w:val="00EE149C"/>
    <w:rsid w:val="00EE1B4C"/>
    <w:rsid w:val="00EE1B95"/>
    <w:rsid w:val="00EE3227"/>
    <w:rsid w:val="00EE35CD"/>
    <w:rsid w:val="00EE3F39"/>
    <w:rsid w:val="00EE409D"/>
    <w:rsid w:val="00EE4EA6"/>
    <w:rsid w:val="00EE4F73"/>
    <w:rsid w:val="00EE507A"/>
    <w:rsid w:val="00EE5E35"/>
    <w:rsid w:val="00EE6E64"/>
    <w:rsid w:val="00EE7DE8"/>
    <w:rsid w:val="00EF0AE6"/>
    <w:rsid w:val="00EF4CE9"/>
    <w:rsid w:val="00EF4D68"/>
    <w:rsid w:val="00EF61ED"/>
    <w:rsid w:val="00EF6511"/>
    <w:rsid w:val="00F00C52"/>
    <w:rsid w:val="00F011AF"/>
    <w:rsid w:val="00F014ED"/>
    <w:rsid w:val="00F02C51"/>
    <w:rsid w:val="00F03034"/>
    <w:rsid w:val="00F04BAF"/>
    <w:rsid w:val="00F0541F"/>
    <w:rsid w:val="00F0599A"/>
    <w:rsid w:val="00F11850"/>
    <w:rsid w:val="00F11C8F"/>
    <w:rsid w:val="00F121F2"/>
    <w:rsid w:val="00F122AB"/>
    <w:rsid w:val="00F1233F"/>
    <w:rsid w:val="00F1276C"/>
    <w:rsid w:val="00F12E61"/>
    <w:rsid w:val="00F14037"/>
    <w:rsid w:val="00F14175"/>
    <w:rsid w:val="00F1418E"/>
    <w:rsid w:val="00F14C2A"/>
    <w:rsid w:val="00F14C82"/>
    <w:rsid w:val="00F1698B"/>
    <w:rsid w:val="00F17255"/>
    <w:rsid w:val="00F17CEE"/>
    <w:rsid w:val="00F23CB5"/>
    <w:rsid w:val="00F24F7C"/>
    <w:rsid w:val="00F25001"/>
    <w:rsid w:val="00F25187"/>
    <w:rsid w:val="00F25A10"/>
    <w:rsid w:val="00F273E0"/>
    <w:rsid w:val="00F273EF"/>
    <w:rsid w:val="00F300A3"/>
    <w:rsid w:val="00F30D23"/>
    <w:rsid w:val="00F31020"/>
    <w:rsid w:val="00F31CF9"/>
    <w:rsid w:val="00F321CD"/>
    <w:rsid w:val="00F32693"/>
    <w:rsid w:val="00F3438D"/>
    <w:rsid w:val="00F34AFA"/>
    <w:rsid w:val="00F35348"/>
    <w:rsid w:val="00F370BD"/>
    <w:rsid w:val="00F40284"/>
    <w:rsid w:val="00F42E14"/>
    <w:rsid w:val="00F4307C"/>
    <w:rsid w:val="00F43F6B"/>
    <w:rsid w:val="00F449DE"/>
    <w:rsid w:val="00F44A5D"/>
    <w:rsid w:val="00F456FC"/>
    <w:rsid w:val="00F4619D"/>
    <w:rsid w:val="00F4676D"/>
    <w:rsid w:val="00F46A91"/>
    <w:rsid w:val="00F46D32"/>
    <w:rsid w:val="00F47233"/>
    <w:rsid w:val="00F475DA"/>
    <w:rsid w:val="00F5014F"/>
    <w:rsid w:val="00F5481E"/>
    <w:rsid w:val="00F54A19"/>
    <w:rsid w:val="00F551DB"/>
    <w:rsid w:val="00F57177"/>
    <w:rsid w:val="00F5798E"/>
    <w:rsid w:val="00F60EE5"/>
    <w:rsid w:val="00F61216"/>
    <w:rsid w:val="00F614B4"/>
    <w:rsid w:val="00F62D7A"/>
    <w:rsid w:val="00F6340B"/>
    <w:rsid w:val="00F63698"/>
    <w:rsid w:val="00F63760"/>
    <w:rsid w:val="00F63DB8"/>
    <w:rsid w:val="00F6664D"/>
    <w:rsid w:val="00F66F4A"/>
    <w:rsid w:val="00F66F85"/>
    <w:rsid w:val="00F678AB"/>
    <w:rsid w:val="00F67CE5"/>
    <w:rsid w:val="00F71346"/>
    <w:rsid w:val="00F71F24"/>
    <w:rsid w:val="00F72CA2"/>
    <w:rsid w:val="00F73E30"/>
    <w:rsid w:val="00F74669"/>
    <w:rsid w:val="00F74C13"/>
    <w:rsid w:val="00F7596A"/>
    <w:rsid w:val="00F75DA0"/>
    <w:rsid w:val="00F800EA"/>
    <w:rsid w:val="00F81447"/>
    <w:rsid w:val="00F8174D"/>
    <w:rsid w:val="00F83FC4"/>
    <w:rsid w:val="00F8470F"/>
    <w:rsid w:val="00F86DCF"/>
    <w:rsid w:val="00F90631"/>
    <w:rsid w:val="00F90B0F"/>
    <w:rsid w:val="00F91259"/>
    <w:rsid w:val="00F93F41"/>
    <w:rsid w:val="00F94F0A"/>
    <w:rsid w:val="00F95095"/>
    <w:rsid w:val="00F963A1"/>
    <w:rsid w:val="00F975F5"/>
    <w:rsid w:val="00F97888"/>
    <w:rsid w:val="00F97F14"/>
    <w:rsid w:val="00FA0427"/>
    <w:rsid w:val="00FA0FC8"/>
    <w:rsid w:val="00FA1082"/>
    <w:rsid w:val="00FA127E"/>
    <w:rsid w:val="00FA2992"/>
    <w:rsid w:val="00FA36EB"/>
    <w:rsid w:val="00FA38BF"/>
    <w:rsid w:val="00FA3981"/>
    <w:rsid w:val="00FA3B09"/>
    <w:rsid w:val="00FA4974"/>
    <w:rsid w:val="00FA4F48"/>
    <w:rsid w:val="00FA5035"/>
    <w:rsid w:val="00FA5AF1"/>
    <w:rsid w:val="00FA6F24"/>
    <w:rsid w:val="00FA7451"/>
    <w:rsid w:val="00FA7599"/>
    <w:rsid w:val="00FA7C84"/>
    <w:rsid w:val="00FB2757"/>
    <w:rsid w:val="00FB32AB"/>
    <w:rsid w:val="00FB3BAA"/>
    <w:rsid w:val="00FB4265"/>
    <w:rsid w:val="00FB4757"/>
    <w:rsid w:val="00FB49DF"/>
    <w:rsid w:val="00FB6989"/>
    <w:rsid w:val="00FB780D"/>
    <w:rsid w:val="00FC3916"/>
    <w:rsid w:val="00FC406C"/>
    <w:rsid w:val="00FC7F2E"/>
    <w:rsid w:val="00FC7F3B"/>
    <w:rsid w:val="00FD0540"/>
    <w:rsid w:val="00FD096A"/>
    <w:rsid w:val="00FD2DB3"/>
    <w:rsid w:val="00FD53A6"/>
    <w:rsid w:val="00FD697B"/>
    <w:rsid w:val="00FD71BC"/>
    <w:rsid w:val="00FD797C"/>
    <w:rsid w:val="00FD7E20"/>
    <w:rsid w:val="00FE0065"/>
    <w:rsid w:val="00FE08F1"/>
    <w:rsid w:val="00FE184C"/>
    <w:rsid w:val="00FE1977"/>
    <w:rsid w:val="00FE41B6"/>
    <w:rsid w:val="00FE41F2"/>
    <w:rsid w:val="00FE44AA"/>
    <w:rsid w:val="00FE50AF"/>
    <w:rsid w:val="00FE5AD5"/>
    <w:rsid w:val="00FE5FC2"/>
    <w:rsid w:val="00FE7D5E"/>
    <w:rsid w:val="00FF029C"/>
    <w:rsid w:val="00FF0775"/>
    <w:rsid w:val="00FF0977"/>
    <w:rsid w:val="00FF13B2"/>
    <w:rsid w:val="00FF1A1D"/>
    <w:rsid w:val="00FF217A"/>
    <w:rsid w:val="00FF239E"/>
    <w:rsid w:val="00FF2838"/>
    <w:rsid w:val="00FF460C"/>
    <w:rsid w:val="00FF518F"/>
    <w:rsid w:val="00FF5E16"/>
    <w:rsid w:val="00FF610B"/>
    <w:rsid w:val="00FF6F5C"/>
    <w:rsid w:val="3B271E5B"/>
    <w:rsid w:val="3BA55E7F"/>
    <w:rsid w:val="3F73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toc 4" w:uiPriority="39" w:qFormat="1"/>
    <w:lsdException w:name="toc 5" w:semiHidden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header" w:qFormat="1"/>
    <w:lsdException w:name="footer" w:qFormat="1"/>
    <w:lsdException w:name="caption" w:semiHidden="1" w:unhideWhenUsed="1" w:qFormat="1"/>
    <w:lsdException w:name="table of figures" w:semiHidden="1"/>
    <w:lsdException w:name="Title" w:qFormat="1"/>
    <w:lsdException w:name="Default Paragraph Font" w:semiHidden="1" w:uiPriority="1" w:unhideWhenUsed="1" w:qFormat="1"/>
    <w:lsdException w:name="Subtitle" w:qFormat="1"/>
    <w:lsdException w:name="Body Text First Indent" w:qFormat="1"/>
    <w:lsdException w:name="Strong" w:uiPriority="22" w:qFormat="1"/>
    <w:lsdException w:name="Emphasis" w:uiPriority="20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Preformatted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4"/>
    <w:next w:val="2"/>
    <w:link w:val="1Char"/>
    <w:qFormat/>
    <w:pPr>
      <w:widowControl/>
      <w:numPr>
        <w:numId w:val="1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4"/>
    <w:next w:val="3"/>
    <w:qFormat/>
    <w:pPr>
      <w:widowControl/>
      <w:numPr>
        <w:ilvl w:val="1"/>
        <w:numId w:val="1"/>
      </w:numPr>
      <w:tabs>
        <w:tab w:val="left" w:pos="630"/>
      </w:tabs>
      <w:adjustRightInd/>
      <w:spacing w:before="240" w:after="240"/>
      <w:jc w:val="both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4"/>
    <w:next w:val="4"/>
    <w:qFormat/>
    <w:pPr>
      <w:widowControl/>
      <w:numPr>
        <w:ilvl w:val="2"/>
        <w:numId w:val="1"/>
      </w:numPr>
      <w:tabs>
        <w:tab w:val="clear" w:pos="720"/>
        <w:tab w:val="left" w:pos="918"/>
      </w:tabs>
      <w:adjustRightInd/>
      <w:spacing w:before="240" w:after="240"/>
      <w:ind w:left="918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4"/>
    <w:next w:val="a5"/>
    <w:qFormat/>
    <w:pPr>
      <w:widowControl/>
      <w:numPr>
        <w:ilvl w:val="3"/>
        <w:numId w:val="1"/>
      </w:numPr>
      <w:adjustRightInd/>
      <w:spacing w:before="160" w:after="160"/>
      <w:jc w:val="both"/>
      <w:outlineLvl w:val="3"/>
    </w:pPr>
    <w:rPr>
      <w:rFonts w:ascii="Arial" w:eastAsia="黑体" w:hAnsi="Arial"/>
      <w:b/>
      <w:sz w:val="21"/>
      <w:szCs w:val="21"/>
    </w:rPr>
  </w:style>
  <w:style w:type="paragraph" w:styleId="5">
    <w:name w:val="heading 5"/>
    <w:basedOn w:val="a4"/>
    <w:next w:val="a5"/>
    <w:qFormat/>
    <w:pPr>
      <w:widowControl/>
      <w:numPr>
        <w:ilvl w:val="4"/>
        <w:numId w:val="1"/>
      </w:numPr>
      <w:adjustRightInd/>
      <w:spacing w:line="360" w:lineRule="auto"/>
      <w:jc w:val="both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4"/>
    <w:next w:val="a4"/>
    <w:link w:val="6Char"/>
    <w:qFormat/>
    <w:pPr>
      <w:widowControl/>
      <w:numPr>
        <w:ilvl w:val="5"/>
        <w:numId w:val="1"/>
      </w:numPr>
      <w:spacing w:line="360" w:lineRule="auto"/>
      <w:jc w:val="both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4"/>
    <w:next w:val="a4"/>
    <w:link w:val="7Char"/>
    <w:qFormat/>
    <w:pPr>
      <w:widowControl/>
      <w:numPr>
        <w:ilvl w:val="6"/>
        <w:numId w:val="1"/>
      </w:numPr>
      <w:spacing w:line="360" w:lineRule="auto"/>
      <w:jc w:val="both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4"/>
    <w:next w:val="a4"/>
    <w:qFormat/>
    <w:pPr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semiHidden/>
    <w:qFormat/>
    <w:pPr>
      <w:ind w:left="2520"/>
    </w:pPr>
  </w:style>
  <w:style w:type="paragraph" w:styleId="a0">
    <w:name w:val="List Bullet"/>
    <w:basedOn w:val="a4"/>
    <w:pPr>
      <w:numPr>
        <w:numId w:val="2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9">
    <w:name w:val="Document Map"/>
    <w:basedOn w:val="a4"/>
    <w:semiHidden/>
    <w:pPr>
      <w:shd w:val="clear" w:color="auto" w:fill="000080"/>
    </w:pPr>
  </w:style>
  <w:style w:type="paragraph" w:styleId="aa">
    <w:name w:val="annotation text"/>
    <w:basedOn w:val="a4"/>
    <w:link w:val="Char"/>
  </w:style>
  <w:style w:type="paragraph" w:styleId="ab">
    <w:name w:val="Body Text"/>
    <w:basedOn w:val="a4"/>
    <w:link w:val="Char0"/>
    <w:pPr>
      <w:spacing w:after="120"/>
    </w:pPr>
  </w:style>
  <w:style w:type="paragraph" w:styleId="50">
    <w:name w:val="toc 5"/>
    <w:basedOn w:val="a4"/>
    <w:next w:val="a4"/>
    <w:semiHidden/>
    <w:pPr>
      <w:ind w:left="1680"/>
    </w:pPr>
  </w:style>
  <w:style w:type="paragraph" w:styleId="30">
    <w:name w:val="toc 3"/>
    <w:basedOn w:val="a4"/>
    <w:next w:val="a4"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80">
    <w:name w:val="toc 8"/>
    <w:basedOn w:val="a4"/>
    <w:next w:val="a4"/>
    <w:semiHidden/>
    <w:qFormat/>
    <w:pPr>
      <w:ind w:left="2940"/>
    </w:pPr>
  </w:style>
  <w:style w:type="paragraph" w:styleId="ac">
    <w:name w:val="Balloon Text"/>
    <w:basedOn w:val="a4"/>
    <w:semiHidden/>
    <w:rPr>
      <w:sz w:val="18"/>
      <w:szCs w:val="18"/>
    </w:rPr>
  </w:style>
  <w:style w:type="paragraph" w:styleId="ad">
    <w:name w:val="footer"/>
    <w:basedOn w:val="a4"/>
    <w:qFormat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e">
    <w:name w:val="header"/>
    <w:basedOn w:val="a4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10">
    <w:name w:val="toc 1"/>
    <w:basedOn w:val="a4"/>
    <w:next w:val="a4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40">
    <w:name w:val="toc 4"/>
    <w:basedOn w:val="a4"/>
    <w:next w:val="a4"/>
    <w:uiPriority w:val="39"/>
    <w:qFormat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4"/>
    <w:next w:val="a4"/>
    <w:semiHidden/>
    <w:qFormat/>
    <w:pPr>
      <w:ind w:left="1757" w:hanging="907"/>
    </w:pPr>
    <w:rPr>
      <w:sz w:val="21"/>
    </w:rPr>
  </w:style>
  <w:style w:type="paragraph" w:styleId="af">
    <w:name w:val="table of figures"/>
    <w:basedOn w:val="10"/>
    <w:next w:val="a4"/>
    <w:semiHidden/>
    <w:pPr>
      <w:widowControl w:val="0"/>
      <w:spacing w:before="300" w:after="150" w:line="360" w:lineRule="auto"/>
      <w:jc w:val="center"/>
    </w:pPr>
  </w:style>
  <w:style w:type="paragraph" w:styleId="20">
    <w:name w:val="toc 2"/>
    <w:basedOn w:val="a4"/>
    <w:next w:val="a4"/>
    <w:uiPriority w:val="39"/>
    <w:qFormat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semiHidden/>
    <w:qFormat/>
    <w:pPr>
      <w:ind w:left="3360"/>
    </w:pPr>
  </w:style>
  <w:style w:type="paragraph" w:styleId="HTML">
    <w:name w:val="HTML Preformatted"/>
    <w:basedOn w:val="a4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paragraph" w:styleId="af0">
    <w:name w:val="Normal (Web)"/>
    <w:basedOn w:val="a4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1">
    <w:name w:val="annotation subject"/>
    <w:basedOn w:val="aa"/>
    <w:next w:val="aa"/>
    <w:link w:val="Char1"/>
    <w:rPr>
      <w:b/>
      <w:bCs/>
    </w:rPr>
  </w:style>
  <w:style w:type="table" w:styleId="af2">
    <w:name w:val="Table Grid"/>
    <w:basedOn w:val="a7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6"/>
    <w:uiPriority w:val="22"/>
    <w:qFormat/>
    <w:rPr>
      <w:b/>
      <w:bCs/>
    </w:rPr>
  </w:style>
  <w:style w:type="character" w:styleId="af4">
    <w:name w:val="page number"/>
    <w:basedOn w:val="a6"/>
  </w:style>
  <w:style w:type="character" w:styleId="af5">
    <w:name w:val="FollowedHyperlink"/>
    <w:basedOn w:val="a6"/>
    <w:rPr>
      <w:color w:val="954F72" w:themeColor="followedHyperlink"/>
      <w:u w:val="single"/>
    </w:rPr>
  </w:style>
  <w:style w:type="character" w:styleId="af6">
    <w:name w:val="Emphasis"/>
    <w:basedOn w:val="a6"/>
    <w:uiPriority w:val="20"/>
    <w:qFormat/>
    <w:rPr>
      <w:i/>
      <w:iCs/>
    </w:rPr>
  </w:style>
  <w:style w:type="character" w:styleId="af7">
    <w:name w:val="Hyperlink"/>
    <w:basedOn w:val="a6"/>
    <w:rPr>
      <w:color w:val="0000FF"/>
      <w:u w:val="single"/>
    </w:rPr>
  </w:style>
  <w:style w:type="character" w:styleId="af8">
    <w:name w:val="annotation reference"/>
    <w:basedOn w:val="a6"/>
    <w:rPr>
      <w:sz w:val="16"/>
      <w:szCs w:val="16"/>
    </w:rPr>
  </w:style>
  <w:style w:type="paragraph" w:customStyle="1" w:styleId="af9">
    <w:name w:val="表格列标题"/>
    <w:basedOn w:val="a4"/>
    <w:qFormat/>
    <w:pPr>
      <w:jc w:val="center"/>
    </w:pPr>
    <w:rPr>
      <w:b/>
      <w:sz w:val="21"/>
    </w:rPr>
  </w:style>
  <w:style w:type="paragraph" w:customStyle="1" w:styleId="afa">
    <w:name w:val="备注说明"/>
    <w:basedOn w:val="a4"/>
    <w:qFormat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b">
    <w:name w:val="章节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c">
    <w:name w:val="表号去除自动编号"/>
    <w:basedOn w:val="a4"/>
    <w:qFormat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d">
    <w:name w:val="代码样式"/>
    <w:basedOn w:val="afe"/>
    <w:qFormat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e">
    <w:name w:val="封面表格文本"/>
    <w:basedOn w:val="a4"/>
    <w:qFormat/>
    <w:pPr>
      <w:jc w:val="center"/>
    </w:pPr>
    <w:rPr>
      <w:rFonts w:ascii="Arial" w:hAnsi="Arial"/>
      <w:sz w:val="21"/>
      <w:szCs w:val="21"/>
    </w:rPr>
  </w:style>
  <w:style w:type="paragraph" w:customStyle="1" w:styleId="a1">
    <w:name w:val="参考资料清单"/>
    <w:basedOn w:val="a4"/>
    <w:qFormat/>
    <w:pPr>
      <w:numPr>
        <w:numId w:val="3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">
    <w:name w:val="图号去除自动编号"/>
    <w:basedOn w:val="a4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项目符号"/>
    <w:basedOn w:val="a4"/>
    <w:qFormat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qFormat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2">
    <w:name w:val="表头样式 Char"/>
    <w:basedOn w:val="a4"/>
    <w:link w:val="CharChar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basedOn w:val="a6"/>
    <w:link w:val="Char2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1">
    <w:name w:val="页脚样式"/>
    <w:basedOn w:val="a4"/>
    <w:pPr>
      <w:spacing w:before="90"/>
    </w:pPr>
    <w:rPr>
      <w:sz w:val="18"/>
    </w:rPr>
  </w:style>
  <w:style w:type="paragraph" w:customStyle="1" w:styleId="WordPro">
    <w:name w:val="图表目录(WordPro)"/>
    <w:basedOn w:val="a4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2">
    <w:name w:val="封面华为技术"/>
    <w:basedOn w:val="a4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3">
    <w:name w:val="脚注"/>
    <w:basedOn w:val="a4"/>
    <w:pPr>
      <w:spacing w:after="90"/>
    </w:pPr>
    <w:rPr>
      <w:sz w:val="18"/>
    </w:rPr>
  </w:style>
  <w:style w:type="paragraph" w:customStyle="1" w:styleId="aff4">
    <w:name w:val="页眉密级样式"/>
    <w:basedOn w:val="a4"/>
    <w:pPr>
      <w:jc w:val="right"/>
    </w:pPr>
    <w:rPr>
      <w:sz w:val="18"/>
    </w:rPr>
  </w:style>
  <w:style w:type="character" w:customStyle="1" w:styleId="CharChar0">
    <w:name w:val="编写建议 Char Char"/>
    <w:basedOn w:val="a6"/>
    <w:link w:val="Char3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Char3">
    <w:name w:val="编写建议 Char"/>
    <w:basedOn w:val="a4"/>
    <w:next w:val="a5"/>
    <w:link w:val="CharChar0"/>
    <w:pPr>
      <w:spacing w:line="360" w:lineRule="auto"/>
      <w:ind w:firstLineChars="200" w:firstLine="420"/>
    </w:pPr>
    <w:rPr>
      <w:rFonts w:ascii="Arial" w:hAnsi="Arial" w:cs="Arial"/>
      <w:i/>
      <w:color w:val="0000FF"/>
      <w:sz w:val="21"/>
      <w:szCs w:val="21"/>
    </w:rPr>
  </w:style>
  <w:style w:type="paragraph" w:customStyle="1" w:styleId="aff5">
    <w:name w:val="封面文档标题"/>
    <w:basedOn w:val="a4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6">
    <w:name w:val="目录页编号文本样式"/>
    <w:basedOn w:val="a4"/>
    <w:pPr>
      <w:jc w:val="right"/>
    </w:pPr>
    <w:rPr>
      <w:sz w:val="21"/>
    </w:rPr>
  </w:style>
  <w:style w:type="paragraph" w:customStyle="1" w:styleId="aff7">
    <w:name w:val="页眉文档名称样式"/>
    <w:basedOn w:val="a4"/>
    <w:rPr>
      <w:sz w:val="18"/>
    </w:rPr>
  </w:style>
  <w:style w:type="paragraph" w:customStyle="1" w:styleId="aff8">
    <w:name w:val="关键词"/>
    <w:basedOn w:val="aff9"/>
  </w:style>
  <w:style w:type="paragraph" w:customStyle="1" w:styleId="aff9">
    <w:name w:val="摘要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a">
    <w:name w:val="修订记录"/>
    <w:basedOn w:val="a4"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b">
    <w:name w:val="目录"/>
    <w:basedOn w:val="a4"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文档标题"/>
    <w:basedOn w:val="a4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d">
    <w:name w:val="表格文本"/>
    <w:basedOn w:val="a4"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e">
    <w:name w:val="缺省文本"/>
    <w:basedOn w:val="a4"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a4"/>
    <w:pPr>
      <w:numPr>
        <w:ilvl w:val="7"/>
        <w:numId w:val="5"/>
      </w:numPr>
      <w:spacing w:beforeLines="50"/>
      <w:jc w:val="both"/>
    </w:pPr>
    <w:rPr>
      <w:sz w:val="22"/>
    </w:rPr>
  </w:style>
  <w:style w:type="paragraph" w:customStyle="1" w:styleId="afff">
    <w:name w:val="点号"/>
    <w:basedOn w:val="a4"/>
    <w:pPr>
      <w:spacing w:beforeLines="50"/>
      <w:ind w:left="1231" w:hanging="284"/>
    </w:pPr>
    <w:rPr>
      <w:sz w:val="21"/>
    </w:rPr>
  </w:style>
  <w:style w:type="paragraph" w:customStyle="1" w:styleId="afff0">
    <w:name w:val="样式 参考资料清单 + 倾斜 蓝色"/>
    <w:basedOn w:val="a1"/>
    <w:rPr>
      <w:iCs/>
      <w:color w:val="000000"/>
    </w:rPr>
  </w:style>
  <w:style w:type="paragraph" w:customStyle="1" w:styleId="045">
    <w:name w:val="样式 摘要 + 左侧:  0.45 厘米"/>
    <w:basedOn w:val="aff9"/>
    <w:rPr>
      <w:rFonts w:cs="宋体"/>
    </w:rPr>
  </w:style>
  <w:style w:type="paragraph" w:customStyle="1" w:styleId="annotation">
    <w:name w:val="annotation"/>
    <w:basedOn w:val="a4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pPr>
      <w:widowControl/>
      <w:numPr>
        <w:numId w:val="6"/>
      </w:numPr>
      <w:spacing w:after="90"/>
    </w:pPr>
    <w:rPr>
      <w:sz w:val="18"/>
    </w:rPr>
  </w:style>
  <w:style w:type="paragraph" w:customStyle="1" w:styleId="code">
    <w:name w:val="code"/>
    <w:basedOn w:val="a4"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pPr>
      <w:widowControl/>
      <w:numPr>
        <w:numId w:val="7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pPr>
      <w:ind w:left="453" w:hanging="283"/>
    </w:pPr>
    <w:rPr>
      <w:sz w:val="21"/>
    </w:rPr>
  </w:style>
  <w:style w:type="paragraph" w:customStyle="1" w:styleId="catalog3">
    <w:name w:val="catalog 3"/>
    <w:basedOn w:val="a4"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pPr>
      <w:ind w:left="680"/>
    </w:pPr>
    <w:rPr>
      <w:sz w:val="21"/>
    </w:rPr>
  </w:style>
  <w:style w:type="paragraph" w:customStyle="1" w:styleId="catalog6">
    <w:name w:val="catalog 6"/>
    <w:basedOn w:val="a4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pPr>
      <w:widowControl/>
      <w:numPr>
        <w:numId w:val="8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documenttitleonheader">
    <w:name w:val="document title on header"/>
    <w:basedOn w:val="a4"/>
    <w:pPr>
      <w:widowControl/>
    </w:pPr>
    <w:rPr>
      <w:sz w:val="18"/>
    </w:rPr>
  </w:style>
  <w:style w:type="paragraph" w:customStyle="1" w:styleId="textindentation">
    <w:name w:val="text indentation"/>
    <w:basedOn w:val="a4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pPr>
      <w:keepLines/>
      <w:widowControl/>
      <w:numPr>
        <w:numId w:val="9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pPr>
      <w:widowControl/>
      <w:numPr>
        <w:numId w:val="10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pPr>
      <w:widowControl/>
      <w:spacing w:line="360" w:lineRule="auto"/>
    </w:pPr>
    <w:rPr>
      <w:sz w:val="21"/>
    </w:rPr>
  </w:style>
  <w:style w:type="paragraph" w:customStyle="1" w:styleId="a">
    <w:name w:val="参考资料清单+倾斜+蓝色"/>
    <w:basedOn w:val="a4"/>
    <w:pPr>
      <w:numPr>
        <w:numId w:val="11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1">
    <w:name w:val="注示头"/>
    <w:basedOn w:val="a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f2">
    <w:name w:val="表样式"/>
    <w:basedOn w:val="a7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f3">
    <w:name w:val="图样式"/>
    <w:basedOn w:val="a4"/>
    <w:pPr>
      <w:widowControl/>
      <w:spacing w:before="80" w:after="80" w:line="360" w:lineRule="auto"/>
      <w:jc w:val="center"/>
    </w:pPr>
  </w:style>
  <w:style w:type="paragraph" w:customStyle="1" w:styleId="afff4">
    <w:name w:val="注示文本"/>
    <w:basedOn w:val="a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21">
    <w:name w:val="样式 编写建议 + 首行缩进:  2 字符"/>
    <w:basedOn w:val="a4"/>
    <w:next w:val="a5"/>
    <w:pPr>
      <w:widowControl/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character" w:customStyle="1" w:styleId="Char0">
    <w:name w:val="正文文本 Char"/>
    <w:basedOn w:val="a6"/>
    <w:link w:val="ab"/>
  </w:style>
  <w:style w:type="paragraph" w:styleId="afff5">
    <w:name w:val="List Paragraph"/>
    <w:basedOn w:val="a4"/>
    <w:uiPriority w:val="34"/>
    <w:qFormat/>
    <w:pPr>
      <w:widowControl/>
      <w:autoSpaceDE/>
      <w:autoSpaceDN/>
      <w:adjustRightInd/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6Char">
    <w:name w:val="标题 6 Char"/>
    <w:basedOn w:val="a6"/>
    <w:link w:val="6"/>
    <w:rPr>
      <w:rFonts w:ascii="Arial" w:eastAsia="黑体" w:hAnsi="Arial"/>
      <w:sz w:val="21"/>
      <w:szCs w:val="21"/>
    </w:rPr>
  </w:style>
  <w:style w:type="character" w:customStyle="1" w:styleId="7Char">
    <w:name w:val="标题 7 Char"/>
    <w:basedOn w:val="a6"/>
    <w:link w:val="7"/>
    <w:rPr>
      <w:rFonts w:ascii="Arial" w:eastAsia="黑体" w:hAnsi="Arial"/>
      <w:sz w:val="21"/>
      <w:szCs w:val="21"/>
    </w:rPr>
  </w:style>
  <w:style w:type="character" w:customStyle="1" w:styleId="Char">
    <w:name w:val="批注文字 Char"/>
    <w:basedOn w:val="a6"/>
    <w:link w:val="aa"/>
  </w:style>
  <w:style w:type="character" w:customStyle="1" w:styleId="Char1">
    <w:name w:val="批注主题 Char"/>
    <w:basedOn w:val="Char"/>
    <w:link w:val="af1"/>
    <w:rPr>
      <w:b/>
      <w:bCs/>
    </w:rPr>
  </w:style>
  <w:style w:type="character" w:customStyle="1" w:styleId="HTMLChar">
    <w:name w:val="HTML 预设格式 Char"/>
    <w:basedOn w:val="a6"/>
    <w:link w:val="HTML"/>
    <w:uiPriority w:val="99"/>
    <w:rPr>
      <w:rFonts w:ascii="Courier New" w:eastAsia="Times New Roman" w:hAnsi="Courier New" w:cs="Courier New"/>
    </w:rPr>
  </w:style>
  <w:style w:type="character" w:customStyle="1" w:styleId="pln">
    <w:name w:val="pln"/>
    <w:basedOn w:val="a6"/>
  </w:style>
  <w:style w:type="character" w:customStyle="1" w:styleId="tag">
    <w:name w:val="tag"/>
    <w:basedOn w:val="a6"/>
    <w:qFormat/>
  </w:style>
  <w:style w:type="character" w:customStyle="1" w:styleId="atn">
    <w:name w:val="atn"/>
    <w:basedOn w:val="a6"/>
  </w:style>
  <w:style w:type="character" w:customStyle="1" w:styleId="pun">
    <w:name w:val="pun"/>
    <w:basedOn w:val="a6"/>
  </w:style>
  <w:style w:type="character" w:customStyle="1" w:styleId="atv">
    <w:name w:val="atv"/>
    <w:basedOn w:val="a6"/>
  </w:style>
  <w:style w:type="character" w:customStyle="1" w:styleId="1Char">
    <w:name w:val="标题 1 Char"/>
    <w:basedOn w:val="a6"/>
    <w:link w:val="1"/>
    <w:rsid w:val="00343540"/>
    <w:rPr>
      <w:rFonts w:ascii="Arial" w:eastAsia="黑体" w:hAnsi="Arial"/>
      <w:b/>
      <w:sz w:val="32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toc 4" w:uiPriority="39" w:qFormat="1"/>
    <w:lsdException w:name="toc 5" w:semiHidden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header" w:qFormat="1"/>
    <w:lsdException w:name="footer" w:qFormat="1"/>
    <w:lsdException w:name="caption" w:semiHidden="1" w:unhideWhenUsed="1" w:qFormat="1"/>
    <w:lsdException w:name="table of figures" w:semiHidden="1"/>
    <w:lsdException w:name="Title" w:qFormat="1"/>
    <w:lsdException w:name="Default Paragraph Font" w:semiHidden="1" w:uiPriority="1" w:unhideWhenUsed="1" w:qFormat="1"/>
    <w:lsdException w:name="Subtitle" w:qFormat="1"/>
    <w:lsdException w:name="Body Text First Indent" w:qFormat="1"/>
    <w:lsdException w:name="Strong" w:uiPriority="22" w:qFormat="1"/>
    <w:lsdException w:name="Emphasis" w:uiPriority="20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Preformatted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4"/>
    <w:next w:val="2"/>
    <w:link w:val="1Char"/>
    <w:qFormat/>
    <w:pPr>
      <w:widowControl/>
      <w:numPr>
        <w:numId w:val="1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4"/>
    <w:next w:val="3"/>
    <w:qFormat/>
    <w:pPr>
      <w:widowControl/>
      <w:numPr>
        <w:ilvl w:val="1"/>
        <w:numId w:val="1"/>
      </w:numPr>
      <w:tabs>
        <w:tab w:val="left" w:pos="630"/>
      </w:tabs>
      <w:adjustRightInd/>
      <w:spacing w:before="240" w:after="240"/>
      <w:jc w:val="both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4"/>
    <w:next w:val="4"/>
    <w:qFormat/>
    <w:pPr>
      <w:widowControl/>
      <w:numPr>
        <w:ilvl w:val="2"/>
        <w:numId w:val="1"/>
      </w:numPr>
      <w:tabs>
        <w:tab w:val="clear" w:pos="720"/>
        <w:tab w:val="left" w:pos="918"/>
      </w:tabs>
      <w:adjustRightInd/>
      <w:spacing w:before="240" w:after="240"/>
      <w:ind w:left="918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4"/>
    <w:next w:val="a5"/>
    <w:qFormat/>
    <w:pPr>
      <w:widowControl/>
      <w:numPr>
        <w:ilvl w:val="3"/>
        <w:numId w:val="1"/>
      </w:numPr>
      <w:adjustRightInd/>
      <w:spacing w:before="160" w:after="160"/>
      <w:jc w:val="both"/>
      <w:outlineLvl w:val="3"/>
    </w:pPr>
    <w:rPr>
      <w:rFonts w:ascii="Arial" w:eastAsia="黑体" w:hAnsi="Arial"/>
      <w:b/>
      <w:sz w:val="21"/>
      <w:szCs w:val="21"/>
    </w:rPr>
  </w:style>
  <w:style w:type="paragraph" w:styleId="5">
    <w:name w:val="heading 5"/>
    <w:basedOn w:val="a4"/>
    <w:next w:val="a5"/>
    <w:qFormat/>
    <w:pPr>
      <w:widowControl/>
      <w:numPr>
        <w:ilvl w:val="4"/>
        <w:numId w:val="1"/>
      </w:numPr>
      <w:adjustRightInd/>
      <w:spacing w:line="360" w:lineRule="auto"/>
      <w:jc w:val="both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4"/>
    <w:next w:val="a4"/>
    <w:link w:val="6Char"/>
    <w:qFormat/>
    <w:pPr>
      <w:widowControl/>
      <w:numPr>
        <w:ilvl w:val="5"/>
        <w:numId w:val="1"/>
      </w:numPr>
      <w:spacing w:line="360" w:lineRule="auto"/>
      <w:jc w:val="both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4"/>
    <w:next w:val="a4"/>
    <w:link w:val="7Char"/>
    <w:qFormat/>
    <w:pPr>
      <w:widowControl/>
      <w:numPr>
        <w:ilvl w:val="6"/>
        <w:numId w:val="1"/>
      </w:numPr>
      <w:spacing w:line="360" w:lineRule="auto"/>
      <w:jc w:val="both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4"/>
    <w:next w:val="a4"/>
    <w:qFormat/>
    <w:pPr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semiHidden/>
    <w:qFormat/>
    <w:pPr>
      <w:ind w:left="2520"/>
    </w:pPr>
  </w:style>
  <w:style w:type="paragraph" w:styleId="a0">
    <w:name w:val="List Bullet"/>
    <w:basedOn w:val="a4"/>
    <w:pPr>
      <w:numPr>
        <w:numId w:val="2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9">
    <w:name w:val="Document Map"/>
    <w:basedOn w:val="a4"/>
    <w:semiHidden/>
    <w:pPr>
      <w:shd w:val="clear" w:color="auto" w:fill="000080"/>
    </w:pPr>
  </w:style>
  <w:style w:type="paragraph" w:styleId="aa">
    <w:name w:val="annotation text"/>
    <w:basedOn w:val="a4"/>
    <w:link w:val="Char"/>
  </w:style>
  <w:style w:type="paragraph" w:styleId="ab">
    <w:name w:val="Body Text"/>
    <w:basedOn w:val="a4"/>
    <w:link w:val="Char0"/>
    <w:pPr>
      <w:spacing w:after="120"/>
    </w:pPr>
  </w:style>
  <w:style w:type="paragraph" w:styleId="50">
    <w:name w:val="toc 5"/>
    <w:basedOn w:val="a4"/>
    <w:next w:val="a4"/>
    <w:semiHidden/>
    <w:pPr>
      <w:ind w:left="1680"/>
    </w:pPr>
  </w:style>
  <w:style w:type="paragraph" w:styleId="30">
    <w:name w:val="toc 3"/>
    <w:basedOn w:val="a4"/>
    <w:next w:val="a4"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80">
    <w:name w:val="toc 8"/>
    <w:basedOn w:val="a4"/>
    <w:next w:val="a4"/>
    <w:semiHidden/>
    <w:qFormat/>
    <w:pPr>
      <w:ind w:left="2940"/>
    </w:pPr>
  </w:style>
  <w:style w:type="paragraph" w:styleId="ac">
    <w:name w:val="Balloon Text"/>
    <w:basedOn w:val="a4"/>
    <w:semiHidden/>
    <w:rPr>
      <w:sz w:val="18"/>
      <w:szCs w:val="18"/>
    </w:rPr>
  </w:style>
  <w:style w:type="paragraph" w:styleId="ad">
    <w:name w:val="footer"/>
    <w:basedOn w:val="a4"/>
    <w:qFormat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e">
    <w:name w:val="header"/>
    <w:basedOn w:val="a4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10">
    <w:name w:val="toc 1"/>
    <w:basedOn w:val="a4"/>
    <w:next w:val="a4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40">
    <w:name w:val="toc 4"/>
    <w:basedOn w:val="a4"/>
    <w:next w:val="a4"/>
    <w:uiPriority w:val="39"/>
    <w:qFormat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4"/>
    <w:next w:val="a4"/>
    <w:semiHidden/>
    <w:qFormat/>
    <w:pPr>
      <w:ind w:left="1757" w:hanging="907"/>
    </w:pPr>
    <w:rPr>
      <w:sz w:val="21"/>
    </w:rPr>
  </w:style>
  <w:style w:type="paragraph" w:styleId="af">
    <w:name w:val="table of figures"/>
    <w:basedOn w:val="10"/>
    <w:next w:val="a4"/>
    <w:semiHidden/>
    <w:pPr>
      <w:widowControl w:val="0"/>
      <w:spacing w:before="300" w:after="150" w:line="360" w:lineRule="auto"/>
      <w:jc w:val="center"/>
    </w:pPr>
  </w:style>
  <w:style w:type="paragraph" w:styleId="20">
    <w:name w:val="toc 2"/>
    <w:basedOn w:val="a4"/>
    <w:next w:val="a4"/>
    <w:uiPriority w:val="39"/>
    <w:qFormat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semiHidden/>
    <w:qFormat/>
    <w:pPr>
      <w:ind w:left="3360"/>
    </w:pPr>
  </w:style>
  <w:style w:type="paragraph" w:styleId="HTML">
    <w:name w:val="HTML Preformatted"/>
    <w:basedOn w:val="a4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paragraph" w:styleId="af0">
    <w:name w:val="Normal (Web)"/>
    <w:basedOn w:val="a4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1">
    <w:name w:val="annotation subject"/>
    <w:basedOn w:val="aa"/>
    <w:next w:val="aa"/>
    <w:link w:val="Char1"/>
    <w:rPr>
      <w:b/>
      <w:bCs/>
    </w:rPr>
  </w:style>
  <w:style w:type="table" w:styleId="af2">
    <w:name w:val="Table Grid"/>
    <w:basedOn w:val="a7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6"/>
    <w:uiPriority w:val="22"/>
    <w:qFormat/>
    <w:rPr>
      <w:b/>
      <w:bCs/>
    </w:rPr>
  </w:style>
  <w:style w:type="character" w:styleId="af4">
    <w:name w:val="page number"/>
    <w:basedOn w:val="a6"/>
  </w:style>
  <w:style w:type="character" w:styleId="af5">
    <w:name w:val="FollowedHyperlink"/>
    <w:basedOn w:val="a6"/>
    <w:rPr>
      <w:color w:val="954F72" w:themeColor="followedHyperlink"/>
      <w:u w:val="single"/>
    </w:rPr>
  </w:style>
  <w:style w:type="character" w:styleId="af6">
    <w:name w:val="Emphasis"/>
    <w:basedOn w:val="a6"/>
    <w:uiPriority w:val="20"/>
    <w:qFormat/>
    <w:rPr>
      <w:i/>
      <w:iCs/>
    </w:rPr>
  </w:style>
  <w:style w:type="character" w:styleId="af7">
    <w:name w:val="Hyperlink"/>
    <w:basedOn w:val="a6"/>
    <w:rPr>
      <w:color w:val="0000FF"/>
      <w:u w:val="single"/>
    </w:rPr>
  </w:style>
  <w:style w:type="character" w:styleId="af8">
    <w:name w:val="annotation reference"/>
    <w:basedOn w:val="a6"/>
    <w:rPr>
      <w:sz w:val="16"/>
      <w:szCs w:val="16"/>
    </w:rPr>
  </w:style>
  <w:style w:type="paragraph" w:customStyle="1" w:styleId="af9">
    <w:name w:val="表格列标题"/>
    <w:basedOn w:val="a4"/>
    <w:qFormat/>
    <w:pPr>
      <w:jc w:val="center"/>
    </w:pPr>
    <w:rPr>
      <w:b/>
      <w:sz w:val="21"/>
    </w:rPr>
  </w:style>
  <w:style w:type="paragraph" w:customStyle="1" w:styleId="afa">
    <w:name w:val="备注说明"/>
    <w:basedOn w:val="a4"/>
    <w:qFormat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b">
    <w:name w:val="章节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c">
    <w:name w:val="表号去除自动编号"/>
    <w:basedOn w:val="a4"/>
    <w:qFormat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d">
    <w:name w:val="代码样式"/>
    <w:basedOn w:val="afe"/>
    <w:qFormat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e">
    <w:name w:val="封面表格文本"/>
    <w:basedOn w:val="a4"/>
    <w:qFormat/>
    <w:pPr>
      <w:jc w:val="center"/>
    </w:pPr>
    <w:rPr>
      <w:rFonts w:ascii="Arial" w:hAnsi="Arial"/>
      <w:sz w:val="21"/>
      <w:szCs w:val="21"/>
    </w:rPr>
  </w:style>
  <w:style w:type="paragraph" w:customStyle="1" w:styleId="a1">
    <w:name w:val="参考资料清单"/>
    <w:basedOn w:val="a4"/>
    <w:qFormat/>
    <w:pPr>
      <w:numPr>
        <w:numId w:val="3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">
    <w:name w:val="图号去除自动编号"/>
    <w:basedOn w:val="a4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项目符号"/>
    <w:basedOn w:val="a4"/>
    <w:qFormat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qFormat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2">
    <w:name w:val="表头样式 Char"/>
    <w:basedOn w:val="a4"/>
    <w:link w:val="CharChar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basedOn w:val="a6"/>
    <w:link w:val="Char2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1">
    <w:name w:val="页脚样式"/>
    <w:basedOn w:val="a4"/>
    <w:pPr>
      <w:spacing w:before="90"/>
    </w:pPr>
    <w:rPr>
      <w:sz w:val="18"/>
    </w:rPr>
  </w:style>
  <w:style w:type="paragraph" w:customStyle="1" w:styleId="WordPro">
    <w:name w:val="图表目录(WordPro)"/>
    <w:basedOn w:val="a4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2">
    <w:name w:val="封面华为技术"/>
    <w:basedOn w:val="a4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3">
    <w:name w:val="脚注"/>
    <w:basedOn w:val="a4"/>
    <w:pPr>
      <w:spacing w:after="90"/>
    </w:pPr>
    <w:rPr>
      <w:sz w:val="18"/>
    </w:rPr>
  </w:style>
  <w:style w:type="paragraph" w:customStyle="1" w:styleId="aff4">
    <w:name w:val="页眉密级样式"/>
    <w:basedOn w:val="a4"/>
    <w:pPr>
      <w:jc w:val="right"/>
    </w:pPr>
    <w:rPr>
      <w:sz w:val="18"/>
    </w:rPr>
  </w:style>
  <w:style w:type="character" w:customStyle="1" w:styleId="CharChar0">
    <w:name w:val="编写建议 Char Char"/>
    <w:basedOn w:val="a6"/>
    <w:link w:val="Char3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Char3">
    <w:name w:val="编写建议 Char"/>
    <w:basedOn w:val="a4"/>
    <w:next w:val="a5"/>
    <w:link w:val="CharChar0"/>
    <w:pPr>
      <w:spacing w:line="360" w:lineRule="auto"/>
      <w:ind w:firstLineChars="200" w:firstLine="420"/>
    </w:pPr>
    <w:rPr>
      <w:rFonts w:ascii="Arial" w:hAnsi="Arial" w:cs="Arial"/>
      <w:i/>
      <w:color w:val="0000FF"/>
      <w:sz w:val="21"/>
      <w:szCs w:val="21"/>
    </w:rPr>
  </w:style>
  <w:style w:type="paragraph" w:customStyle="1" w:styleId="aff5">
    <w:name w:val="封面文档标题"/>
    <w:basedOn w:val="a4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6">
    <w:name w:val="目录页编号文本样式"/>
    <w:basedOn w:val="a4"/>
    <w:pPr>
      <w:jc w:val="right"/>
    </w:pPr>
    <w:rPr>
      <w:sz w:val="21"/>
    </w:rPr>
  </w:style>
  <w:style w:type="paragraph" w:customStyle="1" w:styleId="aff7">
    <w:name w:val="页眉文档名称样式"/>
    <w:basedOn w:val="a4"/>
    <w:rPr>
      <w:sz w:val="18"/>
    </w:rPr>
  </w:style>
  <w:style w:type="paragraph" w:customStyle="1" w:styleId="aff8">
    <w:name w:val="关键词"/>
    <w:basedOn w:val="aff9"/>
  </w:style>
  <w:style w:type="paragraph" w:customStyle="1" w:styleId="aff9">
    <w:name w:val="摘要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a">
    <w:name w:val="修订记录"/>
    <w:basedOn w:val="a4"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b">
    <w:name w:val="目录"/>
    <w:basedOn w:val="a4"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文档标题"/>
    <w:basedOn w:val="a4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d">
    <w:name w:val="表格文本"/>
    <w:basedOn w:val="a4"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e">
    <w:name w:val="缺省文本"/>
    <w:basedOn w:val="a4"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a4"/>
    <w:pPr>
      <w:numPr>
        <w:ilvl w:val="7"/>
        <w:numId w:val="5"/>
      </w:numPr>
      <w:spacing w:beforeLines="50"/>
      <w:jc w:val="both"/>
    </w:pPr>
    <w:rPr>
      <w:sz w:val="22"/>
    </w:rPr>
  </w:style>
  <w:style w:type="paragraph" w:customStyle="1" w:styleId="afff">
    <w:name w:val="点号"/>
    <w:basedOn w:val="a4"/>
    <w:pPr>
      <w:spacing w:beforeLines="50"/>
      <w:ind w:left="1231" w:hanging="284"/>
    </w:pPr>
    <w:rPr>
      <w:sz w:val="21"/>
    </w:rPr>
  </w:style>
  <w:style w:type="paragraph" w:customStyle="1" w:styleId="afff0">
    <w:name w:val="样式 参考资料清单 + 倾斜 蓝色"/>
    <w:basedOn w:val="a1"/>
    <w:rPr>
      <w:iCs/>
      <w:color w:val="000000"/>
    </w:rPr>
  </w:style>
  <w:style w:type="paragraph" w:customStyle="1" w:styleId="045">
    <w:name w:val="样式 摘要 + 左侧:  0.45 厘米"/>
    <w:basedOn w:val="aff9"/>
    <w:rPr>
      <w:rFonts w:cs="宋体"/>
    </w:rPr>
  </w:style>
  <w:style w:type="paragraph" w:customStyle="1" w:styleId="annotation">
    <w:name w:val="annotation"/>
    <w:basedOn w:val="a4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pPr>
      <w:widowControl/>
      <w:numPr>
        <w:numId w:val="6"/>
      </w:numPr>
      <w:spacing w:after="90"/>
    </w:pPr>
    <w:rPr>
      <w:sz w:val="18"/>
    </w:rPr>
  </w:style>
  <w:style w:type="paragraph" w:customStyle="1" w:styleId="code">
    <w:name w:val="code"/>
    <w:basedOn w:val="a4"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pPr>
      <w:widowControl/>
      <w:numPr>
        <w:numId w:val="7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pPr>
      <w:ind w:left="453" w:hanging="283"/>
    </w:pPr>
    <w:rPr>
      <w:sz w:val="21"/>
    </w:rPr>
  </w:style>
  <w:style w:type="paragraph" w:customStyle="1" w:styleId="catalog3">
    <w:name w:val="catalog 3"/>
    <w:basedOn w:val="a4"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pPr>
      <w:ind w:left="680"/>
    </w:pPr>
    <w:rPr>
      <w:sz w:val="21"/>
    </w:rPr>
  </w:style>
  <w:style w:type="paragraph" w:customStyle="1" w:styleId="catalog6">
    <w:name w:val="catalog 6"/>
    <w:basedOn w:val="a4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pPr>
      <w:widowControl/>
      <w:numPr>
        <w:numId w:val="8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documenttitleonheader">
    <w:name w:val="document title on header"/>
    <w:basedOn w:val="a4"/>
    <w:pPr>
      <w:widowControl/>
    </w:pPr>
    <w:rPr>
      <w:sz w:val="18"/>
    </w:rPr>
  </w:style>
  <w:style w:type="paragraph" w:customStyle="1" w:styleId="textindentation">
    <w:name w:val="text indentation"/>
    <w:basedOn w:val="a4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pPr>
      <w:keepLines/>
      <w:widowControl/>
      <w:numPr>
        <w:numId w:val="9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pPr>
      <w:widowControl/>
      <w:numPr>
        <w:numId w:val="10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pPr>
      <w:widowControl/>
      <w:spacing w:line="360" w:lineRule="auto"/>
    </w:pPr>
    <w:rPr>
      <w:sz w:val="21"/>
    </w:rPr>
  </w:style>
  <w:style w:type="paragraph" w:customStyle="1" w:styleId="a">
    <w:name w:val="参考资料清单+倾斜+蓝色"/>
    <w:basedOn w:val="a4"/>
    <w:pPr>
      <w:numPr>
        <w:numId w:val="11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1">
    <w:name w:val="注示头"/>
    <w:basedOn w:val="a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f2">
    <w:name w:val="表样式"/>
    <w:basedOn w:val="a7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f3">
    <w:name w:val="图样式"/>
    <w:basedOn w:val="a4"/>
    <w:pPr>
      <w:widowControl/>
      <w:spacing w:before="80" w:after="80" w:line="360" w:lineRule="auto"/>
      <w:jc w:val="center"/>
    </w:pPr>
  </w:style>
  <w:style w:type="paragraph" w:customStyle="1" w:styleId="afff4">
    <w:name w:val="注示文本"/>
    <w:basedOn w:val="a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21">
    <w:name w:val="样式 编写建议 + 首行缩进:  2 字符"/>
    <w:basedOn w:val="a4"/>
    <w:next w:val="a5"/>
    <w:pPr>
      <w:widowControl/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character" w:customStyle="1" w:styleId="Char0">
    <w:name w:val="正文文本 Char"/>
    <w:basedOn w:val="a6"/>
    <w:link w:val="ab"/>
  </w:style>
  <w:style w:type="paragraph" w:styleId="afff5">
    <w:name w:val="List Paragraph"/>
    <w:basedOn w:val="a4"/>
    <w:uiPriority w:val="34"/>
    <w:qFormat/>
    <w:pPr>
      <w:widowControl/>
      <w:autoSpaceDE/>
      <w:autoSpaceDN/>
      <w:adjustRightInd/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6Char">
    <w:name w:val="标题 6 Char"/>
    <w:basedOn w:val="a6"/>
    <w:link w:val="6"/>
    <w:rPr>
      <w:rFonts w:ascii="Arial" w:eastAsia="黑体" w:hAnsi="Arial"/>
      <w:sz w:val="21"/>
      <w:szCs w:val="21"/>
    </w:rPr>
  </w:style>
  <w:style w:type="character" w:customStyle="1" w:styleId="7Char">
    <w:name w:val="标题 7 Char"/>
    <w:basedOn w:val="a6"/>
    <w:link w:val="7"/>
    <w:rPr>
      <w:rFonts w:ascii="Arial" w:eastAsia="黑体" w:hAnsi="Arial"/>
      <w:sz w:val="21"/>
      <w:szCs w:val="21"/>
    </w:rPr>
  </w:style>
  <w:style w:type="character" w:customStyle="1" w:styleId="Char">
    <w:name w:val="批注文字 Char"/>
    <w:basedOn w:val="a6"/>
    <w:link w:val="aa"/>
  </w:style>
  <w:style w:type="character" w:customStyle="1" w:styleId="Char1">
    <w:name w:val="批注主题 Char"/>
    <w:basedOn w:val="Char"/>
    <w:link w:val="af1"/>
    <w:rPr>
      <w:b/>
      <w:bCs/>
    </w:rPr>
  </w:style>
  <w:style w:type="character" w:customStyle="1" w:styleId="HTMLChar">
    <w:name w:val="HTML 预设格式 Char"/>
    <w:basedOn w:val="a6"/>
    <w:link w:val="HTML"/>
    <w:uiPriority w:val="99"/>
    <w:rPr>
      <w:rFonts w:ascii="Courier New" w:eastAsia="Times New Roman" w:hAnsi="Courier New" w:cs="Courier New"/>
    </w:rPr>
  </w:style>
  <w:style w:type="character" w:customStyle="1" w:styleId="pln">
    <w:name w:val="pln"/>
    <w:basedOn w:val="a6"/>
  </w:style>
  <w:style w:type="character" w:customStyle="1" w:styleId="tag">
    <w:name w:val="tag"/>
    <w:basedOn w:val="a6"/>
    <w:qFormat/>
  </w:style>
  <w:style w:type="character" w:customStyle="1" w:styleId="atn">
    <w:name w:val="atn"/>
    <w:basedOn w:val="a6"/>
  </w:style>
  <w:style w:type="character" w:customStyle="1" w:styleId="pun">
    <w:name w:val="pun"/>
    <w:basedOn w:val="a6"/>
  </w:style>
  <w:style w:type="character" w:customStyle="1" w:styleId="atv">
    <w:name w:val="atv"/>
    <w:basedOn w:val="a6"/>
  </w:style>
  <w:style w:type="character" w:customStyle="1" w:styleId="1Char">
    <w:name w:val="标题 1 Char"/>
    <w:basedOn w:val="a6"/>
    <w:link w:val="1"/>
    <w:rsid w:val="00343540"/>
    <w:rPr>
      <w:rFonts w:ascii="Arial" w:eastAsia="黑体" w:hAnsi="Arial"/>
      <w:b/>
      <w:sz w:val="3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Word&#25991;&#26723;&#27169;&#26495;&#26679;&#20363;&#65288;&#20013;&#33521;&#25991;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D4AD16-CC05-4BB0-BAB2-8766ADAEF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Word文档模板样例（中英文）.dot</Template>
  <TotalTime>817</TotalTime>
  <Pages>5</Pages>
  <Words>219</Words>
  <Characters>1251</Characters>
  <Application>Microsoft Office Word</Application>
  <DocSecurity>0</DocSecurity>
  <Lines>10</Lines>
  <Paragraphs>2</Paragraphs>
  <ScaleCrop>false</ScaleCrop>
  <Company>Huawei Technologies Co., Ltd.</Company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Huawei Technologies Co</dc:title>
  <dc:creator>huchang(C)</dc:creator>
  <cp:keywords>IPD-CMM 2.0</cp:keywords>
  <cp:lastModifiedBy>王超群</cp:lastModifiedBy>
  <cp:revision>1048</cp:revision>
  <cp:lastPrinted>2019-06-28T10:19:00Z</cp:lastPrinted>
  <dcterms:created xsi:type="dcterms:W3CDTF">2019-03-15T03:08:00Z</dcterms:created>
  <dcterms:modified xsi:type="dcterms:W3CDTF">2020-01-16T05:03:00Z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(3)+ebRrZsDCRLcrC3vmgwMYflNg8ld0iFFAs53NdO18Y7DYM9lR01pymwV3KfjFs0XNoMZWY7w
cFI7iSFp68feRL+pEktQKLDMnpkRiwnfqH3Rz01VN6qns2Qw9genAsddFEsiSJ16N2/GZl4F
SDyjITeWTwzol4pFYFM8t7zy6hVJZRDhk5gUaFN/LZTCTH2sOeNzdcq9l33BBHjCoyiaxqBB
lzk/iqVCSPI9pQBVCh</vt:lpwstr>
  </property>
  <property fmtid="{D5CDD505-2E9C-101B-9397-08002B2CF9AE}" pid="3" name="_2015_ms_pID_725343_00">
    <vt:lpwstr>_2015_ms_pID_725343</vt:lpwstr>
  </property>
  <property fmtid="{D5CDD505-2E9C-101B-9397-08002B2CF9AE}" pid="4" name="_2015_ms_pID_7253431">
    <vt:lpwstr>0PgOdhS+Id9gDd4KpjzHW7OS4CRH0AymVBweSfRkUsH9fGmu0oZrHT
bTQo7kwi3xQiQegPQdQAVYEUrG6EKCn5woXnO6bzK7Am8KpHw8F9wl+TyVpas6CznlzzKi4h
jWme0t7BVfKk90iMpgdnqTuaBU3aPcIb8sK19dRMxpSOUoKqR75QIYwJryXHqsL0Sz/WC4CS
87HeOKxaW16f4cMO5OHkTkuHkxcrMzTLSS6M</vt:lpwstr>
  </property>
  <property fmtid="{D5CDD505-2E9C-101B-9397-08002B2CF9AE}" pid="5" name="_2015_ms_pID_7253431_00">
    <vt:lpwstr>_2015_ms_pID_7253431</vt:lpwstr>
  </property>
  <property fmtid="{D5CDD505-2E9C-101B-9397-08002B2CF9AE}" pid="6" name="_2015_ms_pID_7253432">
    <vt:lpwstr>dg==</vt:lpwstr>
  </property>
  <property fmtid="{D5CDD505-2E9C-101B-9397-08002B2CF9AE}" pid="7" name="_readonly">
    <vt:lpwstr/>
  </property>
  <property fmtid="{D5CDD505-2E9C-101B-9397-08002B2CF9AE}" pid="8" name="_change">
    <vt:lpwstr/>
  </property>
  <property fmtid="{D5CDD505-2E9C-101B-9397-08002B2CF9AE}" pid="9" name="_full-control">
    <vt:lpwstr/>
  </property>
  <property fmtid="{D5CDD505-2E9C-101B-9397-08002B2CF9AE}" pid="10" name="sflag">
    <vt:lpwstr>1530088841</vt:lpwstr>
  </property>
  <property fmtid="{D5CDD505-2E9C-101B-9397-08002B2CF9AE}" pid="11" name="KSOProductBuildVer">
    <vt:lpwstr>2052-11.1.0.8515</vt:lpwstr>
  </property>
</Properties>
</file>