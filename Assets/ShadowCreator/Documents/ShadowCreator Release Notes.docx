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FF6F5C">
        <w:trPr>
          <w:cantSplit/>
          <w:trHeight w:val="269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产品名称</w:t>
            </w:r>
            <w:r w:rsidR="002401F3" w:rsidRPr="002401F3">
              <w:t>ShadowCreator</w:t>
            </w: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</w:tcPr>
          <w:p w:rsidR="00FF6F5C" w:rsidRDefault="00FF6F5C">
            <w:pPr>
              <w:pStyle w:val="afe"/>
            </w:pPr>
          </w:p>
        </w:tc>
      </w:tr>
      <w:tr w:rsidR="00FF6F5C">
        <w:trPr>
          <w:cantSplit/>
          <w:trHeight w:val="283"/>
          <w:jc w:val="center"/>
        </w:trPr>
        <w:tc>
          <w:tcPr>
            <w:tcW w:w="4379" w:type="dxa"/>
          </w:tcPr>
          <w:p w:rsidR="00FF6F5C" w:rsidRDefault="008456DB">
            <w:pPr>
              <w:pStyle w:val="afe"/>
            </w:pPr>
            <w:r>
              <w:rPr>
                <w:rFonts w:hint="eastAsia"/>
              </w:rPr>
              <w:t>产品版本</w:t>
            </w:r>
            <w:r w:rsidR="002401F3" w:rsidRPr="002401F3">
              <w:t>ShadowCreator</w:t>
            </w:r>
          </w:p>
        </w:tc>
        <w:tc>
          <w:tcPr>
            <w:tcW w:w="4598" w:type="dxa"/>
            <w:vMerge w:val="restart"/>
            <w:vAlign w:val="center"/>
          </w:tcPr>
          <w:p w:rsidR="00FF6F5C" w:rsidRDefault="008456DB" w:rsidP="002F64DF">
            <w:pPr>
              <w:pStyle w:val="afe"/>
            </w:pPr>
            <w:r>
              <w:t xml:space="preserve">Total </w:t>
            </w:r>
            <w:r w:rsidR="002F64DF">
              <w:rPr>
                <w:rFonts w:hint="eastAsia"/>
              </w:rPr>
              <w:t xml:space="preserve">5 </w:t>
            </w:r>
            <w:r>
              <w:t xml:space="preserve">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2F64DF">
              <w:rPr>
                <w:rFonts w:hint="eastAsia"/>
              </w:rPr>
              <w:t>5</w:t>
            </w:r>
            <w:r>
              <w:rPr>
                <w:rFonts w:hint="eastAsia"/>
              </w:rPr>
              <w:t>页</w:t>
            </w:r>
          </w:p>
        </w:tc>
      </w:tr>
      <w:tr w:rsidR="00FF6F5C">
        <w:trPr>
          <w:cantSplit/>
          <w:trHeight w:val="241"/>
          <w:jc w:val="center"/>
        </w:trPr>
        <w:tc>
          <w:tcPr>
            <w:tcW w:w="4379" w:type="dxa"/>
          </w:tcPr>
          <w:p w:rsidR="00FF6F5C" w:rsidRDefault="00FF6F5C">
            <w:pPr>
              <w:pStyle w:val="afe"/>
            </w:pPr>
          </w:p>
        </w:tc>
        <w:tc>
          <w:tcPr>
            <w:tcW w:w="4598" w:type="dxa"/>
            <w:vMerge/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f5"/>
      </w:pPr>
    </w:p>
    <w:p w:rsidR="00FF6F5C" w:rsidRDefault="00BB6AD6">
      <w:pPr>
        <w:pStyle w:val="aff5"/>
        <w:outlineLvl w:val="0"/>
      </w:pPr>
      <w:bookmarkStart w:id="0" w:name="文档名称"/>
      <w:r w:rsidRPr="00BB6AD6">
        <w:t>ShadowCreator</w:t>
      </w:r>
      <w:r w:rsidR="00B12D66">
        <w:rPr>
          <w:rFonts w:hint="eastAsia"/>
        </w:rPr>
        <w:t xml:space="preserve"> </w:t>
      </w:r>
      <w:r w:rsidR="000017FF" w:rsidRPr="000017FF">
        <w:t>Release Notes</w:t>
      </w:r>
      <w:r w:rsidR="008456DB">
        <w:t xml:space="preserve"> </w:t>
      </w:r>
      <w:bookmarkEnd w:id="0"/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Prepared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 w:rsidP="00C53E0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8456DB">
            <w:pPr>
              <w:pStyle w:val="afe"/>
            </w:pPr>
            <w:r>
              <w:t>201</w:t>
            </w:r>
            <w:r>
              <w:rPr>
                <w:rFonts w:hint="eastAsia"/>
              </w:rPr>
              <w:t>9/0</w:t>
            </w:r>
            <w:r w:rsidR="004D5FA0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4D5FA0">
              <w:rPr>
                <w:rFonts w:hint="eastAsia"/>
              </w:rPr>
              <w:t>1</w:t>
            </w:r>
            <w:r w:rsidR="00CC6706">
              <w:rPr>
                <w:rFonts w:hint="eastAsia"/>
              </w:rPr>
              <w:t>4</w:t>
            </w: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 xml:space="preserve">Reviewed by 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</w:tr>
      <w:tr w:rsidR="00FF6F5C">
        <w:trPr>
          <w:jc w:val="center"/>
        </w:trPr>
        <w:tc>
          <w:tcPr>
            <w:tcW w:w="1999" w:type="dxa"/>
          </w:tcPr>
          <w:p w:rsidR="00FF6F5C" w:rsidRDefault="008456DB">
            <w:pPr>
              <w:pStyle w:val="afe"/>
            </w:pPr>
            <w:r>
              <w:t>Approved by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  <w:p w:rsidR="00FF6F5C" w:rsidRDefault="00FF6F5C">
            <w:pPr>
              <w:pStyle w:val="afe"/>
            </w:pPr>
          </w:p>
        </w:tc>
        <w:tc>
          <w:tcPr>
            <w:tcW w:w="1076" w:type="dxa"/>
          </w:tcPr>
          <w:p w:rsidR="00FF6F5C" w:rsidRDefault="008456DB">
            <w:pPr>
              <w:pStyle w:val="afe"/>
            </w:pPr>
            <w:r>
              <w:t>Date</w:t>
            </w:r>
          </w:p>
          <w:p w:rsidR="00FF6F5C" w:rsidRDefault="008456DB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FF6F5C" w:rsidRDefault="00FF6F5C">
            <w:pPr>
              <w:pStyle w:val="afe"/>
            </w:pPr>
          </w:p>
        </w:tc>
      </w:tr>
    </w:tbl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e"/>
      </w:pPr>
    </w:p>
    <w:p w:rsidR="00FF6F5C" w:rsidRDefault="00FF6F5C">
      <w:pPr>
        <w:pStyle w:val="affe"/>
      </w:pPr>
    </w:p>
    <w:p w:rsidR="00FF6F5C" w:rsidRDefault="008456DB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5C" w:rsidRDefault="008456DB">
      <w:pPr>
        <w:pStyle w:val="aff2"/>
      </w:pPr>
      <w:r>
        <w:t xml:space="preserve">Shadow Creator Information Technology Co.,Ltd. </w:t>
      </w:r>
    </w:p>
    <w:p w:rsidR="00FF6F5C" w:rsidRDefault="008456DB">
      <w:pPr>
        <w:pStyle w:val="aff2"/>
      </w:pPr>
      <w:r>
        <w:t>上海影创信息科技有限公司</w:t>
      </w:r>
    </w:p>
    <w:p w:rsidR="00FF6F5C" w:rsidRDefault="008456DB">
      <w:pPr>
        <w:pStyle w:val="afe"/>
      </w:pPr>
      <w:r>
        <w:t>All rights reserved</w:t>
      </w:r>
    </w:p>
    <w:p w:rsidR="00FF6F5C" w:rsidRDefault="008456DB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FF6F5C" w:rsidRDefault="00FF6F5C">
      <w:pPr>
        <w:pStyle w:val="afe"/>
      </w:pPr>
    </w:p>
    <w:p w:rsidR="00FF6F5C" w:rsidRDefault="008456DB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984"/>
        <w:gridCol w:w="1843"/>
        <w:gridCol w:w="2268"/>
        <w:gridCol w:w="1462"/>
      </w:tblGrid>
      <w:tr w:rsidR="00FF6F5C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Date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Revision Version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Release Notes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Change Description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>
            <w:pPr>
              <w:pStyle w:val="Char2"/>
            </w:pPr>
            <w:r>
              <w:t>Author</w:t>
            </w:r>
          </w:p>
          <w:p w:rsidR="00FF6F5C" w:rsidRDefault="008456DB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4C08EE" w:rsidP="006F2659">
            <w:pPr>
              <w:pStyle w:val="affd"/>
              <w:jc w:val="center"/>
            </w:pPr>
            <w:r>
              <w:t>201</w:t>
            </w:r>
            <w:r>
              <w:rPr>
                <w:rFonts w:hint="eastAsia"/>
              </w:rPr>
              <w:t>9/06/14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24F7C" w:rsidP="006F2659">
            <w:pPr>
              <w:pStyle w:val="affd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0405E7" w:rsidP="006F2659">
            <w:pPr>
              <w:pStyle w:val="affd"/>
              <w:jc w:val="center"/>
              <w:rPr>
                <w:sz w:val="24"/>
                <w:szCs w:val="24"/>
              </w:rPr>
            </w:pPr>
            <w:r w:rsidRPr="000405E7">
              <w:t>ShadowCreator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8456DB" w:rsidP="006F2659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C53E02" w:rsidP="00C53E02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  <w:tr w:rsidR="00FF6F5C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6F5C" w:rsidRDefault="00FF6F5C">
            <w:pPr>
              <w:pStyle w:val="affd"/>
            </w:pPr>
          </w:p>
        </w:tc>
      </w:tr>
    </w:tbl>
    <w:p w:rsidR="00FF6F5C" w:rsidRDefault="008456DB">
      <w:pPr>
        <w:pStyle w:val="affb"/>
      </w:pPr>
      <w:r>
        <w:t xml:space="preserve"> </w:t>
      </w:r>
    </w:p>
    <w:p w:rsidR="00FF6F5C" w:rsidRDefault="008456DB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FF6F5C" w:rsidRPr="00E666B4" w:rsidRDefault="008456DB" w:rsidP="00E666B4">
      <w:pPr>
        <w:pStyle w:val="10"/>
        <w:tabs>
          <w:tab w:val="left" w:pos="453"/>
        </w:tabs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 w:rsidR="00E666B4"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1659B2" w:rsidRPr="001659B2">
        <w:t>ShadowCreator</w:t>
      </w:r>
      <w:r w:rsidR="00E666B4"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E45F17" w:rsidRPr="00E45F17" w:rsidRDefault="00E666B4" w:rsidP="00444317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t>1</w:t>
      </w:r>
      <w:r w:rsidR="008456DB">
        <w:t>.1</w:t>
      </w:r>
      <w:r w:rsidR="008456DB">
        <w:rPr>
          <w:rFonts w:asciiTheme="minorHAnsi" w:hAnsiTheme="minorHAnsi" w:cstheme="minorBidi"/>
          <w:sz w:val="22"/>
          <w:szCs w:val="22"/>
        </w:rPr>
        <w:tab/>
      </w:r>
      <w:r w:rsidR="00AA5100">
        <w:rPr>
          <w:rFonts w:asciiTheme="minorHAnsi" w:hAnsiTheme="minorHAnsi" w:cstheme="minorBidi" w:hint="eastAsia"/>
          <w:sz w:val="22"/>
          <w:szCs w:val="22"/>
        </w:rPr>
        <w:t>简介</w:t>
      </w:r>
      <w:r w:rsidR="008456DB">
        <w:tab/>
      </w:r>
      <w:r w:rsidR="008456DB">
        <w:rPr>
          <w:rFonts w:hint="eastAsia"/>
        </w:rPr>
        <w:t>4</w:t>
      </w:r>
    </w:p>
    <w:p w:rsidR="002E48CA" w:rsidRDefault="00E666B4" w:rsidP="002E48CA">
      <w:pPr>
        <w:pStyle w:val="10"/>
        <w:tabs>
          <w:tab w:val="left" w:pos="453"/>
        </w:tabs>
      </w:pPr>
      <w:r>
        <w:rPr>
          <w:rFonts w:hint="eastAsia"/>
        </w:rPr>
        <w:t>2</w:t>
      </w:r>
      <w:r w:rsidR="008456DB" w:rsidRPr="001F7E5E">
        <w:tab/>
      </w:r>
      <w:r w:rsidR="00996C06">
        <w:rPr>
          <w:rFonts w:hint="eastAsia"/>
        </w:rPr>
        <w:t>快速</w:t>
      </w:r>
      <w:r w:rsidR="00ED009E">
        <w:rPr>
          <w:rFonts w:hint="eastAsia"/>
        </w:rPr>
        <w:t>入门</w:t>
      </w:r>
      <w:r w:rsidR="008456DB">
        <w:tab/>
      </w:r>
      <w:r w:rsidR="001973AA">
        <w:rPr>
          <w:rFonts w:hint="eastAsia"/>
        </w:rPr>
        <w:t>5</w:t>
      </w:r>
    </w:p>
    <w:p w:rsidR="00535409" w:rsidRPr="002E48CA" w:rsidRDefault="002E48CA" w:rsidP="00953B16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1</w:t>
      </w:r>
      <w:r w:rsidRPr="001F7E5E">
        <w:tab/>
      </w:r>
      <w:r w:rsidR="00953B16">
        <w:rPr>
          <w:rFonts w:hint="eastAsia"/>
        </w:rPr>
        <w:t>简介</w:t>
      </w:r>
      <w:r>
        <w:tab/>
      </w:r>
      <w:r w:rsidR="001973AA">
        <w:rPr>
          <w:rFonts w:hint="eastAsia"/>
        </w:rPr>
        <w:t>5</w:t>
      </w:r>
    </w:p>
    <w:p w:rsidR="00444317" w:rsidRPr="00E666B4" w:rsidRDefault="008456DB" w:rsidP="00444317">
      <w:pPr>
        <w:pStyle w:val="10"/>
        <w:tabs>
          <w:tab w:val="left" w:pos="453"/>
        </w:tabs>
      </w:pPr>
      <w:r>
        <w:rPr>
          <w:b/>
          <w:bCs/>
          <w:caps/>
        </w:rPr>
        <w:fldChar w:fldCharType="end"/>
      </w:r>
      <w:r w:rsidR="00444317">
        <w:rPr>
          <w:b/>
          <w:bCs/>
          <w:caps/>
        </w:rPr>
        <w:fldChar w:fldCharType="begin"/>
      </w:r>
      <w:r w:rsidR="00444317">
        <w:rPr>
          <w:b/>
          <w:bCs/>
          <w:caps/>
        </w:rPr>
        <w:instrText xml:space="preserve"> TOC \o "2-4" \t "</w:instrText>
      </w:r>
      <w:r w:rsidR="00444317">
        <w:rPr>
          <w:b/>
          <w:bCs/>
          <w:caps/>
        </w:rPr>
        <w:instrText>标题</w:instrText>
      </w:r>
      <w:r w:rsidR="00444317">
        <w:rPr>
          <w:b/>
          <w:bCs/>
          <w:caps/>
        </w:rPr>
        <w:instrText xml:space="preserve"> 1,1" </w:instrText>
      </w:r>
      <w:r w:rsidR="00444317">
        <w:rPr>
          <w:b/>
          <w:bCs/>
          <w:caps/>
        </w:rPr>
        <w:fldChar w:fldCharType="separate"/>
      </w:r>
      <w:r w:rsidR="009865BC">
        <w:t>3</w:t>
      </w:r>
      <w:r w:rsidR="00444317">
        <w:rPr>
          <w:rFonts w:asciiTheme="minorHAnsi" w:hAnsiTheme="minorHAnsi" w:cstheme="minorBidi"/>
          <w:sz w:val="22"/>
          <w:szCs w:val="22"/>
        </w:rPr>
        <w:tab/>
      </w:r>
      <w:r w:rsidR="009865BC">
        <w:rPr>
          <w:rFonts w:hint="eastAsia"/>
        </w:rPr>
        <w:t>API</w:t>
      </w:r>
      <w:r w:rsidR="00444317">
        <w:rPr>
          <w:rFonts w:hint="eastAsia"/>
        </w:rPr>
        <w:t>简介</w:t>
      </w:r>
      <w:r w:rsidR="00444317">
        <w:tab/>
      </w:r>
      <w:r w:rsidR="001973AA">
        <w:rPr>
          <w:rFonts w:hint="eastAsia"/>
        </w:rPr>
        <w:t>5</w:t>
      </w:r>
    </w:p>
    <w:p w:rsidR="00444317" w:rsidRPr="002E48CA" w:rsidRDefault="00700EE3" w:rsidP="00B11FCE">
      <w:pPr>
        <w:pStyle w:val="20"/>
        <w:tabs>
          <w:tab w:val="left" w:pos="794"/>
          <w:tab w:val="right" w:leader="dot" w:pos="9010"/>
        </w:tabs>
        <w:ind w:leftChars="190" w:left="451" w:hangingChars="34" w:hanging="71"/>
      </w:pPr>
      <w:r>
        <w:rPr>
          <w:rFonts w:hint="eastAsia"/>
        </w:rPr>
        <w:t>3</w:t>
      </w:r>
      <w:r w:rsidR="00444317">
        <w:t>.1</w:t>
      </w:r>
      <w:r w:rsidR="00444317">
        <w:rPr>
          <w:rFonts w:asciiTheme="minorHAnsi" w:hAnsiTheme="minorHAnsi" w:cstheme="minorBidi"/>
          <w:sz w:val="22"/>
          <w:szCs w:val="22"/>
        </w:rPr>
        <w:tab/>
      </w:r>
      <w:r w:rsidR="00444317">
        <w:rPr>
          <w:rFonts w:asciiTheme="minorHAnsi" w:hAnsiTheme="minorHAnsi" w:cstheme="minorBidi" w:hint="eastAsia"/>
          <w:sz w:val="22"/>
          <w:szCs w:val="22"/>
        </w:rPr>
        <w:t>简介</w:t>
      </w:r>
      <w:r w:rsidR="00444317">
        <w:tab/>
      </w:r>
      <w:r w:rsidR="001973AA">
        <w:rPr>
          <w:rFonts w:hint="eastAsia"/>
        </w:rPr>
        <w:t>5</w:t>
      </w:r>
    </w:p>
    <w:p w:rsidR="00444317" w:rsidRPr="002E48CA" w:rsidRDefault="00444317" w:rsidP="00444317">
      <w:r>
        <w:rPr>
          <w:b/>
          <w:bCs/>
          <w:caps/>
        </w:rPr>
        <w:fldChar w:fldCharType="end"/>
      </w:r>
    </w:p>
    <w:p w:rsidR="00FF6F5C" w:rsidRDefault="00FF6F5C" w:rsidP="00711303">
      <w:pPr>
        <w:pStyle w:val="10"/>
        <w:tabs>
          <w:tab w:val="left" w:pos="453"/>
        </w:tabs>
        <w:ind w:left="0" w:firstLine="0"/>
      </w:pPr>
    </w:p>
    <w:p w:rsidR="00FF6F5C" w:rsidRDefault="008456DB">
      <w:pPr>
        <w:pStyle w:val="1"/>
      </w:pPr>
      <w:bookmarkStart w:id="1" w:name="_Toc33949675"/>
      <w:r>
        <w:br w:type="page"/>
      </w:r>
      <w:bookmarkEnd w:id="1"/>
    </w:p>
    <w:p w:rsidR="00FF6F5C" w:rsidRDefault="005B6FB6" w:rsidP="00EA1D56">
      <w:pPr>
        <w:pStyle w:val="1"/>
        <w:numPr>
          <w:ilvl w:val="0"/>
          <w:numId w:val="12"/>
        </w:numPr>
      </w:pPr>
      <w:bookmarkStart w:id="2" w:name="_Toc33949677"/>
      <w:r w:rsidRPr="001659B2">
        <w:lastRenderedPageBreak/>
        <w:t>ShadowCreator</w:t>
      </w:r>
      <w:r w:rsidR="0033245A">
        <w:rPr>
          <w:rFonts w:hint="eastAsia"/>
        </w:rPr>
        <w:t>简介</w:t>
      </w:r>
    </w:p>
    <w:p w:rsidR="00414CDF" w:rsidRDefault="00414CDF" w:rsidP="00414CDF">
      <w:pPr>
        <w:pStyle w:val="2"/>
        <w:numPr>
          <w:ilvl w:val="0"/>
          <w:numId w:val="0"/>
        </w:numPr>
        <w:ind w:left="576"/>
      </w:pPr>
    </w:p>
    <w:p w:rsidR="00FF2E00" w:rsidRPr="00FF2E00" w:rsidRDefault="00FA1082" w:rsidP="00FF2E00">
      <w:pPr>
        <w:pStyle w:val="2"/>
      </w:pPr>
      <w:r>
        <w:rPr>
          <w:rFonts w:hint="eastAsia"/>
        </w:rPr>
        <w:t>简介</w:t>
      </w:r>
    </w:p>
    <w:p w:rsidR="0014642F" w:rsidRPr="00746EE1" w:rsidRDefault="004C265D" w:rsidP="00FA1082">
      <w:pPr>
        <w:pStyle w:val="4"/>
        <w:numPr>
          <w:ilvl w:val="0"/>
          <w:numId w:val="0"/>
        </w:numPr>
        <w:rPr>
          <w:rFonts w:eastAsia="宋体"/>
          <w:b w:val="0"/>
        </w:rPr>
      </w:pPr>
      <w:r w:rsidRPr="00746EE1">
        <w:rPr>
          <w:rFonts w:eastAsia="宋体"/>
          <w:b w:val="0"/>
        </w:rPr>
        <w:t>ShadowCreator</w:t>
      </w:r>
      <w:r w:rsidR="0014642F" w:rsidRPr="00746EE1">
        <w:rPr>
          <w:rFonts w:eastAsia="宋体" w:hint="eastAsia"/>
          <w:b w:val="0"/>
        </w:rPr>
        <w:t>即影创</w:t>
      </w:r>
      <w:r w:rsidR="0014642F" w:rsidRPr="00746EE1">
        <w:rPr>
          <w:rFonts w:eastAsia="宋体" w:hint="eastAsia"/>
          <w:b w:val="0"/>
        </w:rPr>
        <w:t>SDK</w:t>
      </w:r>
      <w:r w:rsidR="005E3C0E" w:rsidRPr="00746EE1">
        <w:rPr>
          <w:rFonts w:eastAsia="宋体" w:hint="eastAsia"/>
          <w:b w:val="0"/>
        </w:rPr>
        <w:t>系统根</w:t>
      </w:r>
      <w:r w:rsidR="00252544" w:rsidRPr="00746EE1">
        <w:rPr>
          <w:rFonts w:eastAsia="宋体" w:hint="eastAsia"/>
          <w:b w:val="0"/>
        </w:rPr>
        <w:t>，</w:t>
      </w:r>
      <w:r w:rsidR="00252544" w:rsidRPr="00746EE1">
        <w:rPr>
          <w:rFonts w:eastAsia="宋体" w:hint="eastAsia"/>
          <w:b w:val="0"/>
        </w:rPr>
        <w:t>SDK</w:t>
      </w:r>
      <w:r w:rsidR="00252544" w:rsidRPr="00746EE1">
        <w:rPr>
          <w:rFonts w:eastAsia="宋体" w:hint="eastAsia"/>
          <w:b w:val="0"/>
        </w:rPr>
        <w:t>由此展开；</w:t>
      </w:r>
    </w:p>
    <w:p w:rsidR="00DF1CA1" w:rsidRPr="00746EE1" w:rsidRDefault="00AA40E0" w:rsidP="00AA40E0">
      <w:pPr>
        <w:pStyle w:val="a5"/>
        <w:ind w:firstLineChars="0" w:firstLine="0"/>
      </w:pPr>
      <w:r w:rsidRPr="00746EE1">
        <w:rPr>
          <w:rFonts w:hint="eastAsia"/>
        </w:rPr>
        <w:t>影创</w:t>
      </w:r>
      <w:r w:rsidRPr="00746EE1">
        <w:rPr>
          <w:rFonts w:hint="eastAsia"/>
        </w:rPr>
        <w:t>SDK</w:t>
      </w:r>
      <w:r w:rsidR="009834E8" w:rsidRPr="00746EE1">
        <w:rPr>
          <w:rFonts w:hint="eastAsia"/>
        </w:rPr>
        <w:t>框架设计理念即：模块化（组件化）设计</w:t>
      </w:r>
      <w:r w:rsidR="00D032DB" w:rsidRPr="00746EE1">
        <w:rPr>
          <w:rFonts w:hint="eastAsia"/>
        </w:rPr>
        <w:t>，所有一切皆模块</w:t>
      </w:r>
      <w:r w:rsidR="00DF1CA1" w:rsidRPr="00746EE1">
        <w:rPr>
          <w:rFonts w:hint="eastAsia"/>
        </w:rPr>
        <w:t>。</w:t>
      </w:r>
    </w:p>
    <w:p w:rsidR="00252544" w:rsidRPr="00746EE1" w:rsidRDefault="00DF1CA1" w:rsidP="00AA40E0">
      <w:pPr>
        <w:pStyle w:val="a5"/>
        <w:ind w:firstLineChars="0" w:firstLine="0"/>
      </w:pPr>
      <w:r w:rsidRPr="00746EE1">
        <w:rPr>
          <w:rFonts w:hint="eastAsia"/>
        </w:rPr>
        <w:t>所谓</w:t>
      </w:r>
      <w:r w:rsidR="00380F4E" w:rsidRPr="00746EE1">
        <w:rPr>
          <w:rFonts w:hint="eastAsia"/>
        </w:rPr>
        <w:t>模块是</w:t>
      </w:r>
      <w:r w:rsidR="00C965D3" w:rsidRPr="00746EE1">
        <w:rPr>
          <w:rFonts w:hint="eastAsia"/>
        </w:rPr>
        <w:t>指</w:t>
      </w:r>
      <w:r w:rsidR="00380F4E" w:rsidRPr="00746EE1">
        <w:rPr>
          <w:rFonts w:hint="eastAsia"/>
        </w:rPr>
        <w:t>一个</w:t>
      </w:r>
      <w:r w:rsidR="00963BA4" w:rsidRPr="00746EE1">
        <w:rPr>
          <w:rFonts w:hint="eastAsia"/>
        </w:rPr>
        <w:t>具有</w:t>
      </w:r>
      <w:r w:rsidR="00380F4E" w:rsidRPr="00746EE1">
        <w:rPr>
          <w:rFonts w:hint="eastAsia"/>
        </w:rPr>
        <w:t>独立功能的集合</w:t>
      </w:r>
      <w:r w:rsidR="00AF5539" w:rsidRPr="00746EE1">
        <w:rPr>
          <w:rFonts w:hint="eastAsia"/>
        </w:rPr>
        <w:t>。</w:t>
      </w:r>
    </w:p>
    <w:p w:rsidR="00753FE9" w:rsidRPr="00746EE1" w:rsidRDefault="00753FE9" w:rsidP="00AA40E0">
      <w:pPr>
        <w:pStyle w:val="a5"/>
        <w:ind w:firstLineChars="0" w:firstLine="0"/>
      </w:pPr>
    </w:p>
    <w:p w:rsidR="00753FE9" w:rsidRPr="00746EE1" w:rsidRDefault="00753FE9" w:rsidP="00AA40E0">
      <w:pPr>
        <w:pStyle w:val="a5"/>
        <w:ind w:firstLineChars="0" w:firstLine="0"/>
      </w:pPr>
      <w:r w:rsidRPr="00746EE1">
        <w:rPr>
          <w:rFonts w:hint="eastAsia"/>
        </w:rPr>
        <w:t>影创</w:t>
      </w:r>
      <w:r w:rsidRPr="00746EE1">
        <w:rPr>
          <w:rFonts w:hint="eastAsia"/>
        </w:rPr>
        <w:t>SDK</w:t>
      </w:r>
      <w:r w:rsidRPr="00746EE1">
        <w:rPr>
          <w:rFonts w:hint="eastAsia"/>
        </w:rPr>
        <w:t>框架</w:t>
      </w:r>
      <w:r w:rsidR="00014BEB" w:rsidRPr="00746EE1">
        <w:rPr>
          <w:rFonts w:hint="eastAsia"/>
        </w:rPr>
        <w:t>简图如下</w:t>
      </w:r>
      <w:r w:rsidR="00951E0A" w:rsidRPr="00746EE1">
        <w:rPr>
          <w:rFonts w:hint="eastAsia"/>
        </w:rPr>
        <w:t>淡</w:t>
      </w:r>
      <w:r w:rsidR="00EB75E3" w:rsidRPr="00746EE1">
        <w:rPr>
          <w:rFonts w:hint="eastAsia"/>
        </w:rPr>
        <w:t>蓝色部分</w:t>
      </w:r>
      <w:r w:rsidR="00014BEB" w:rsidRPr="00746EE1">
        <w:rPr>
          <w:rFonts w:hint="eastAsia"/>
        </w:rPr>
        <w:t>：</w:t>
      </w:r>
    </w:p>
    <w:p w:rsidR="00037AB4" w:rsidRPr="00252544" w:rsidRDefault="00B31F56" w:rsidP="002B5832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0" distR="0" wp14:anchorId="5A68F44E" wp14:editId="07713EE3">
            <wp:extent cx="5486400" cy="267716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5E3" w:rsidRPr="0030215B" w:rsidRDefault="00EB75E3" w:rsidP="00EB75E3">
      <w:pPr>
        <w:pStyle w:val="a5"/>
        <w:ind w:firstLineChars="0" w:firstLine="0"/>
        <w:rPr>
          <w:b/>
        </w:rPr>
      </w:pPr>
      <w:r w:rsidRPr="0030215B">
        <w:rPr>
          <w:b/>
        </w:rPr>
        <w:t>SDK</w:t>
      </w:r>
      <w:r w:rsidRPr="0030215B">
        <w:rPr>
          <w:rFonts w:hint="eastAsia"/>
          <w:b/>
        </w:rPr>
        <w:t>最小系统</w:t>
      </w:r>
      <w:r w:rsidRPr="0030215B">
        <w:rPr>
          <w:b/>
        </w:rPr>
        <w:t>:</w:t>
      </w:r>
    </w:p>
    <w:p w:rsidR="00EB75E3" w:rsidRPr="0056663C" w:rsidRDefault="00EB75E3" w:rsidP="00EB75E3">
      <w:pPr>
        <w:pStyle w:val="a5"/>
        <w:ind w:firstLineChars="0" w:firstLine="0"/>
      </w:pPr>
      <w:r w:rsidRPr="0056663C">
        <w:rPr>
          <w:rFonts w:hint="eastAsia"/>
        </w:rPr>
        <w:t>提供最轻量的应用开发功能，包含</w:t>
      </w:r>
      <w:r w:rsidRPr="0056663C">
        <w:t>SVR</w:t>
      </w:r>
      <w:r w:rsidRPr="0056663C">
        <w:rPr>
          <w:rFonts w:hint="eastAsia"/>
        </w:rPr>
        <w:t>模块，输入系统模块，后续待添加模块，代码以库（</w:t>
      </w:r>
      <w:r w:rsidRPr="0056663C">
        <w:t>dll,so,jar,aar</w:t>
      </w:r>
      <w:r w:rsidRPr="0056663C">
        <w:rPr>
          <w:rFonts w:hint="eastAsia"/>
        </w:rPr>
        <w:t>）的形式发布，提供的</w:t>
      </w:r>
      <w:r w:rsidRPr="0056663C">
        <w:t>API</w:t>
      </w:r>
      <w:r w:rsidRPr="0056663C">
        <w:rPr>
          <w:rFonts w:hint="eastAsia"/>
        </w:rPr>
        <w:t>签名及编号固定</w:t>
      </w:r>
      <w:r w:rsidR="0062738A">
        <w:rPr>
          <w:rFonts w:hint="eastAsia"/>
        </w:rPr>
        <w:t>，</w:t>
      </w:r>
      <w:r w:rsidR="0062738A">
        <w:rPr>
          <w:rFonts w:hint="eastAsia"/>
        </w:rPr>
        <w:t>API</w:t>
      </w:r>
      <w:r w:rsidR="0062738A">
        <w:rPr>
          <w:rFonts w:hint="eastAsia"/>
        </w:rPr>
        <w:t>文档见下。</w:t>
      </w:r>
    </w:p>
    <w:p w:rsidR="00EB75E3" w:rsidRPr="0030215B" w:rsidRDefault="00EB75E3" w:rsidP="00EB75E3">
      <w:pPr>
        <w:pStyle w:val="a5"/>
        <w:ind w:firstLineChars="0" w:firstLine="0"/>
        <w:rPr>
          <w:b/>
        </w:rPr>
      </w:pPr>
      <w:r w:rsidRPr="0030215B">
        <w:rPr>
          <w:b/>
        </w:rPr>
        <w:t>SDK</w:t>
      </w:r>
      <w:r w:rsidRPr="0030215B">
        <w:rPr>
          <w:rFonts w:hint="eastAsia"/>
          <w:b/>
        </w:rPr>
        <w:t>基础外围组件</w:t>
      </w:r>
      <w:r w:rsidRPr="0030215B">
        <w:rPr>
          <w:b/>
        </w:rPr>
        <w:t>:</w:t>
      </w:r>
    </w:p>
    <w:p w:rsidR="00903C06" w:rsidRPr="00BD4E72" w:rsidRDefault="00EB75E3" w:rsidP="00C144A3">
      <w:pPr>
        <w:pStyle w:val="a5"/>
        <w:ind w:firstLineChars="0" w:firstLine="0"/>
      </w:pPr>
      <w:r w:rsidRPr="0056663C">
        <w:rPr>
          <w:rFonts w:hint="eastAsia"/>
        </w:rPr>
        <w:t>封装</w:t>
      </w:r>
      <w:r w:rsidRPr="0056663C">
        <w:t>SDK</w:t>
      </w:r>
      <w:r w:rsidRPr="0056663C">
        <w:rPr>
          <w:rFonts w:hint="eastAsia"/>
        </w:rPr>
        <w:t>最小系统最常用的一些功能，提供更便捷开发形式，以源码形式存在，在</w:t>
      </w:r>
      <w:r w:rsidRPr="0056663C">
        <w:t>SDK</w:t>
      </w:r>
      <w:r w:rsidRPr="0056663C">
        <w:rPr>
          <w:rFonts w:hint="eastAsia"/>
        </w:rPr>
        <w:t>中以一个目录的形式存在</w:t>
      </w:r>
      <w:r w:rsidR="00514FD5" w:rsidRPr="0056663C">
        <w:rPr>
          <w:rFonts w:hint="eastAsia"/>
        </w:rPr>
        <w:t>，目录以</w:t>
      </w:r>
      <w:r w:rsidR="00514FD5" w:rsidRPr="0056663C">
        <w:rPr>
          <w:rFonts w:hint="eastAsia"/>
        </w:rPr>
        <w:t>Model_Name</w:t>
      </w:r>
      <w:r w:rsidR="00514FD5" w:rsidRPr="0056663C">
        <w:rPr>
          <w:rFonts w:hint="eastAsia"/>
        </w:rPr>
        <w:t>开始</w:t>
      </w:r>
      <w:r w:rsidRPr="0056663C">
        <w:rPr>
          <w:rFonts w:hint="eastAsia"/>
        </w:rPr>
        <w:t>，</w:t>
      </w:r>
      <w:r w:rsidR="00456DDE">
        <w:rPr>
          <w:rFonts w:hint="eastAsia"/>
        </w:rPr>
        <w:t>提供相应文档及例程，</w:t>
      </w:r>
      <w:r w:rsidRPr="0056663C">
        <w:rPr>
          <w:rFonts w:hint="eastAsia"/>
        </w:rPr>
        <w:t>按影创</w:t>
      </w:r>
      <w:r w:rsidRPr="0056663C">
        <w:t>UnitySDK</w:t>
      </w:r>
      <w:r w:rsidRPr="0056663C">
        <w:rPr>
          <w:rFonts w:hint="eastAsia"/>
        </w:rPr>
        <w:t>模块开发规范来开发</w:t>
      </w:r>
      <w:bookmarkStart w:id="3" w:name="_GoBack"/>
      <w:bookmarkEnd w:id="3"/>
    </w:p>
    <w:p w:rsidR="00EB75E3" w:rsidRPr="0030215B" w:rsidRDefault="00EB75E3" w:rsidP="00EB75E3">
      <w:pPr>
        <w:pStyle w:val="a5"/>
        <w:ind w:firstLineChars="0" w:firstLine="0"/>
        <w:rPr>
          <w:b/>
        </w:rPr>
      </w:pPr>
      <w:r w:rsidRPr="0030215B">
        <w:rPr>
          <w:b/>
        </w:rPr>
        <w:t>SDK</w:t>
      </w:r>
      <w:r w:rsidRPr="0030215B">
        <w:rPr>
          <w:rFonts w:hint="eastAsia"/>
          <w:b/>
        </w:rPr>
        <w:t>非基础外围组件</w:t>
      </w:r>
      <w:r w:rsidRPr="0030215B">
        <w:rPr>
          <w:b/>
        </w:rPr>
        <w:t>:</w:t>
      </w:r>
    </w:p>
    <w:p w:rsidR="00753FE9" w:rsidRPr="00742911" w:rsidRDefault="00EB75E3" w:rsidP="003A5EE2">
      <w:pPr>
        <w:pStyle w:val="a5"/>
        <w:ind w:firstLineChars="0" w:firstLine="0"/>
      </w:pPr>
      <w:r w:rsidRPr="0056663C">
        <w:rPr>
          <w:rFonts w:hint="eastAsia"/>
        </w:rPr>
        <w:t>可以独立剥离出</w:t>
      </w:r>
      <w:r w:rsidRPr="0056663C">
        <w:t>SDK</w:t>
      </w:r>
      <w:r w:rsidRPr="0056663C">
        <w:rPr>
          <w:rFonts w:hint="eastAsia"/>
        </w:rPr>
        <w:t>，不在</w:t>
      </w:r>
      <w:r w:rsidRPr="0056663C">
        <w:t>SDK</w:t>
      </w:r>
      <w:r w:rsidRPr="0056663C">
        <w:rPr>
          <w:rFonts w:hint="eastAsia"/>
        </w:rPr>
        <w:t>中存在，以</w:t>
      </w:r>
      <w:r w:rsidRPr="0056663C">
        <w:t>unitypackage</w:t>
      </w:r>
      <w:r w:rsidRPr="0056663C">
        <w:rPr>
          <w:rFonts w:hint="eastAsia"/>
        </w:rPr>
        <w:t>的形式发布，需要则导入，导入后以一个目录的形式存在</w:t>
      </w:r>
      <w:r w:rsidR="005E5379" w:rsidRPr="0056663C">
        <w:rPr>
          <w:rFonts w:hint="eastAsia"/>
        </w:rPr>
        <w:t>，目录以</w:t>
      </w:r>
      <w:r w:rsidR="005E5379" w:rsidRPr="0056663C">
        <w:rPr>
          <w:rFonts w:hint="eastAsia"/>
        </w:rPr>
        <w:t>Model_Name</w:t>
      </w:r>
      <w:r w:rsidR="005E5379" w:rsidRPr="0056663C">
        <w:rPr>
          <w:rFonts w:hint="eastAsia"/>
        </w:rPr>
        <w:t>开始</w:t>
      </w:r>
      <w:r w:rsidR="00C2610D" w:rsidRPr="0056663C">
        <w:rPr>
          <w:rFonts w:hint="eastAsia"/>
        </w:rPr>
        <w:t>，</w:t>
      </w:r>
      <w:r w:rsidR="00C2610D">
        <w:rPr>
          <w:rFonts w:hint="eastAsia"/>
        </w:rPr>
        <w:t>提供相应文档及例程</w:t>
      </w:r>
      <w:r w:rsidRPr="0056663C">
        <w:rPr>
          <w:rFonts w:hint="eastAsia"/>
        </w:rPr>
        <w:t>，按影创</w:t>
      </w:r>
      <w:r w:rsidRPr="0056663C">
        <w:t>UnitySDK</w:t>
      </w:r>
      <w:r w:rsidRPr="0056663C">
        <w:rPr>
          <w:rFonts w:hint="eastAsia"/>
        </w:rPr>
        <w:t>模块开发规范来开发</w:t>
      </w:r>
      <w:bookmarkEnd w:id="2"/>
    </w:p>
    <w:p w:rsidR="007D283B" w:rsidRDefault="007D283B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4B5037" w:rsidRDefault="004B5037" w:rsidP="00FA1082">
      <w:pPr>
        <w:pStyle w:val="a5"/>
        <w:ind w:firstLineChars="0" w:firstLine="0"/>
        <w:rPr>
          <w:rFonts w:ascii="仿宋" w:eastAsia="仿宋" w:hAnsi="仿宋"/>
          <w:sz w:val="20"/>
          <w:szCs w:val="20"/>
        </w:rPr>
      </w:pPr>
    </w:p>
    <w:p w:rsidR="00343540" w:rsidRDefault="007B1654" w:rsidP="00343540">
      <w:pPr>
        <w:pStyle w:val="1"/>
      </w:pPr>
      <w:r>
        <w:rPr>
          <w:rFonts w:hint="eastAsia"/>
        </w:rPr>
        <w:lastRenderedPageBreak/>
        <w:t>快速</w:t>
      </w:r>
      <w:r w:rsidR="00B417B1">
        <w:rPr>
          <w:rFonts w:hint="eastAsia"/>
        </w:rPr>
        <w:t>入门</w:t>
      </w:r>
    </w:p>
    <w:p w:rsidR="00343540" w:rsidRPr="00343540" w:rsidRDefault="00343540" w:rsidP="0031050D"/>
    <w:p w:rsidR="007400B5" w:rsidRDefault="008F7E2A" w:rsidP="00DC231C">
      <w:pPr>
        <w:pStyle w:val="2"/>
      </w:pPr>
      <w:r>
        <w:rPr>
          <w:rFonts w:hint="eastAsia"/>
        </w:rPr>
        <w:t>简介</w:t>
      </w:r>
    </w:p>
    <w:p w:rsidR="00250A5A" w:rsidRDefault="00003DD8" w:rsidP="00A87408">
      <w:pPr>
        <w:pStyle w:val="a5"/>
        <w:ind w:firstLineChars="0" w:firstLine="0"/>
      </w:pPr>
      <w:r>
        <w:rPr>
          <w:rFonts w:hint="eastAsia"/>
        </w:rPr>
        <w:t>想快速入门设计一个</w:t>
      </w:r>
      <w:r>
        <w:rPr>
          <w:rFonts w:hint="eastAsia"/>
        </w:rPr>
        <w:t>APP</w:t>
      </w:r>
      <w:r>
        <w:rPr>
          <w:rFonts w:hint="eastAsia"/>
        </w:rPr>
        <w:t>并查看效果，请直接打开例程目录：</w:t>
      </w:r>
    </w:p>
    <w:p w:rsidR="00A87408" w:rsidRDefault="000D47F6" w:rsidP="00F11622">
      <w:pPr>
        <w:pStyle w:val="a5"/>
        <w:ind w:firstLineChars="0" w:firstLine="0"/>
      </w:pPr>
      <w:r>
        <w:rPr>
          <w:rFonts w:hint="eastAsia"/>
        </w:rPr>
        <w:t>从</w:t>
      </w:r>
      <w:r>
        <w:rPr>
          <w:rFonts w:hint="eastAsia"/>
        </w:rPr>
        <w:t>HelloWorld</w:t>
      </w:r>
      <w:r>
        <w:rPr>
          <w:rFonts w:hint="eastAsia"/>
        </w:rPr>
        <w:t>开始</w:t>
      </w:r>
      <w:r w:rsidR="00561AFC">
        <w:rPr>
          <w:rFonts w:hint="eastAsia"/>
        </w:rPr>
        <w:t>（内附</w:t>
      </w:r>
      <w:r w:rsidR="00531A08">
        <w:rPr>
          <w:rFonts w:hint="eastAsia"/>
        </w:rPr>
        <w:t>说明</w:t>
      </w:r>
      <w:r w:rsidR="00561AFC">
        <w:rPr>
          <w:rFonts w:hint="eastAsia"/>
        </w:rPr>
        <w:t>文档）</w:t>
      </w:r>
    </w:p>
    <w:p w:rsidR="00B403F2" w:rsidRDefault="00F212B9" w:rsidP="00F11622">
      <w:pPr>
        <w:pStyle w:val="a5"/>
        <w:ind w:firstLineChars="0" w:firstLine="0"/>
      </w:pPr>
      <w:r w:rsidRPr="00F212B9">
        <w:t>Assets\ShadowCreator\Scenes</w:t>
      </w:r>
      <w:r w:rsidR="003C3460">
        <w:rPr>
          <w:rFonts w:hint="eastAsia"/>
        </w:rPr>
        <w:t>\</w:t>
      </w:r>
      <w:r w:rsidR="003C3460" w:rsidRPr="003C3460">
        <w:t>00_HelloWorld</w:t>
      </w:r>
      <w:r w:rsidR="00D47B8A">
        <w:rPr>
          <w:rFonts w:hint="eastAsia"/>
        </w:rPr>
        <w:t>\</w:t>
      </w:r>
      <w:r w:rsidR="00D47B8A" w:rsidRPr="00D47B8A">
        <w:t>00_HelloWorld.unity</w:t>
      </w:r>
    </w:p>
    <w:p w:rsidR="00B403F2" w:rsidRDefault="00B403F2" w:rsidP="00F11622">
      <w:pPr>
        <w:pStyle w:val="a5"/>
        <w:ind w:firstLineChars="0" w:firstLine="0"/>
      </w:pPr>
    </w:p>
    <w:p w:rsidR="000A061D" w:rsidRDefault="000A061D" w:rsidP="00F11622">
      <w:pPr>
        <w:pStyle w:val="a5"/>
        <w:ind w:firstLineChars="0" w:firstLine="0"/>
      </w:pPr>
    </w:p>
    <w:p w:rsidR="00B403F2" w:rsidRDefault="00B403F2" w:rsidP="00B042D3">
      <w:pPr>
        <w:pStyle w:val="1"/>
      </w:pPr>
      <w:r>
        <w:rPr>
          <w:rFonts w:hint="eastAsia"/>
        </w:rPr>
        <w:t>API</w:t>
      </w:r>
      <w:r>
        <w:rPr>
          <w:rFonts w:hint="eastAsia"/>
        </w:rPr>
        <w:t>文档</w:t>
      </w:r>
    </w:p>
    <w:p w:rsidR="00B403F2" w:rsidRPr="00343540" w:rsidRDefault="00B403F2" w:rsidP="00B403F2"/>
    <w:p w:rsidR="00B403F2" w:rsidRDefault="00B403F2" w:rsidP="00B403F2">
      <w:pPr>
        <w:pStyle w:val="2"/>
      </w:pPr>
      <w:r>
        <w:rPr>
          <w:rFonts w:hint="eastAsia"/>
        </w:rPr>
        <w:t>简介</w:t>
      </w:r>
    </w:p>
    <w:p w:rsidR="00B403F2" w:rsidRPr="004944E9" w:rsidRDefault="00B403F2" w:rsidP="00B403F2">
      <w:pPr>
        <w:pStyle w:val="a5"/>
        <w:ind w:firstLineChars="0" w:firstLine="0"/>
      </w:pPr>
      <w:r w:rsidRPr="004944E9">
        <w:rPr>
          <w:rFonts w:hint="eastAsia"/>
        </w:rPr>
        <w:t>API</w:t>
      </w:r>
      <w:r w:rsidRPr="004944E9">
        <w:rPr>
          <w:rFonts w:hint="eastAsia"/>
        </w:rPr>
        <w:t>文档提供</w:t>
      </w:r>
      <w:r w:rsidRPr="004944E9">
        <w:rPr>
          <w:rFonts w:hint="eastAsia"/>
        </w:rPr>
        <w:t>SDK</w:t>
      </w:r>
      <w:r w:rsidRPr="004944E9">
        <w:rPr>
          <w:rFonts w:hint="eastAsia"/>
        </w:rPr>
        <w:t>最小系统（概念见</w:t>
      </w:r>
      <w:r w:rsidRPr="004944E9">
        <w:rPr>
          <w:rFonts w:hint="eastAsia"/>
        </w:rPr>
        <w:t>1.1</w:t>
      </w:r>
      <w:r w:rsidRPr="004944E9">
        <w:rPr>
          <w:rFonts w:hint="eastAsia"/>
        </w:rPr>
        <w:t>简介）中各个模块所开放的</w:t>
      </w:r>
      <w:r w:rsidRPr="004944E9">
        <w:rPr>
          <w:rFonts w:hint="eastAsia"/>
        </w:rPr>
        <w:t>API</w:t>
      </w:r>
    </w:p>
    <w:p w:rsidR="00B403F2" w:rsidRPr="004944E9" w:rsidRDefault="00B403F2" w:rsidP="00B403F2">
      <w:pPr>
        <w:pStyle w:val="a5"/>
        <w:ind w:firstLineChars="0" w:firstLine="0"/>
      </w:pPr>
      <w:r w:rsidRPr="004944E9">
        <w:rPr>
          <w:rFonts w:hint="eastAsia"/>
        </w:rPr>
        <w:t>API</w:t>
      </w:r>
      <w:r w:rsidRPr="004944E9">
        <w:rPr>
          <w:rFonts w:hint="eastAsia"/>
        </w:rPr>
        <w:t>文档路径如下：</w:t>
      </w:r>
    </w:p>
    <w:p w:rsidR="00B403F2" w:rsidRPr="00725CE5" w:rsidRDefault="00B403F2" w:rsidP="00B403F2">
      <w:pPr>
        <w:pStyle w:val="a5"/>
        <w:ind w:firstLineChars="0" w:firstLine="0"/>
        <w:rPr>
          <w:rFonts w:ascii="仿宋" w:eastAsia="仿宋" w:hAnsi="仿宋"/>
          <w:color w:val="2E74B5" w:themeColor="accent1" w:themeShade="BF"/>
          <w:sz w:val="20"/>
          <w:szCs w:val="20"/>
          <w:u w:val="single"/>
        </w:rPr>
      </w:pPr>
      <w:r w:rsidRPr="00725CE5">
        <w:rPr>
          <w:rFonts w:ascii="仿宋" w:eastAsia="仿宋" w:hAnsi="仿宋"/>
          <w:color w:val="2E74B5" w:themeColor="accent1" w:themeShade="BF"/>
          <w:sz w:val="20"/>
          <w:szCs w:val="20"/>
          <w:u w:val="single"/>
        </w:rPr>
        <w:t>Assets\ShadowCreator\API\</w:t>
      </w:r>
      <w:hyperlink r:id="rId12" w:history="1">
        <w:r w:rsidRPr="00725CE5">
          <w:rPr>
            <w:rStyle w:val="af7"/>
            <w:rFonts w:ascii="仿宋" w:eastAsia="仿宋" w:hAnsi="仿宋"/>
            <w:color w:val="2E74B5" w:themeColor="accent1" w:themeShade="BF"/>
            <w:sz w:val="20"/>
            <w:szCs w:val="20"/>
          </w:rPr>
          <w:t>Documents</w:t>
        </w:r>
        <w:r w:rsidRPr="00725CE5">
          <w:rPr>
            <w:rStyle w:val="af7"/>
            <w:rFonts w:ascii="仿宋" w:eastAsia="仿宋" w:hAnsi="仿宋" w:hint="eastAsia"/>
            <w:color w:val="2E74B5" w:themeColor="accent1" w:themeShade="BF"/>
            <w:sz w:val="20"/>
            <w:szCs w:val="20"/>
          </w:rPr>
          <w:t>\</w:t>
        </w:r>
        <w:r w:rsidR="00A914CE" w:rsidRPr="00A914CE">
          <w:rPr>
            <w:rStyle w:val="af7"/>
            <w:rFonts w:ascii="仿宋" w:eastAsia="仿宋" w:hAnsi="仿宋"/>
            <w:color w:val="2E74B5" w:themeColor="accent1" w:themeShade="BF"/>
            <w:sz w:val="20"/>
            <w:szCs w:val="20"/>
          </w:rPr>
          <w:t>API Release Notes</w:t>
        </w:r>
        <w:r w:rsidRPr="00725CE5">
          <w:rPr>
            <w:rStyle w:val="af7"/>
            <w:rFonts w:ascii="仿宋" w:eastAsia="仿宋" w:hAnsi="仿宋" w:hint="eastAsia"/>
            <w:color w:val="2E74B5" w:themeColor="accent1" w:themeShade="BF"/>
            <w:sz w:val="20"/>
            <w:szCs w:val="20"/>
          </w:rPr>
          <w:t>.</w:t>
        </w:r>
      </w:hyperlink>
      <w:r w:rsidRPr="00725CE5">
        <w:rPr>
          <w:rFonts w:ascii="仿宋" w:eastAsia="仿宋" w:hAnsi="仿宋" w:hint="eastAsia"/>
          <w:color w:val="2E74B5" w:themeColor="accent1" w:themeShade="BF"/>
          <w:sz w:val="20"/>
          <w:szCs w:val="20"/>
          <w:u w:val="single"/>
        </w:rPr>
        <w:t>docx</w:t>
      </w:r>
    </w:p>
    <w:p w:rsidR="00B403F2" w:rsidRDefault="00B403F2" w:rsidP="00B403F2">
      <w:pPr>
        <w:pStyle w:val="a5"/>
        <w:ind w:firstLineChars="0" w:firstLine="0"/>
      </w:pPr>
      <w:r>
        <w:rPr>
          <w:rFonts w:hint="eastAsia"/>
        </w:rPr>
        <w:t>备注：</w:t>
      </w:r>
      <w:r w:rsidRPr="00E27DBA">
        <w:t>SDK</w:t>
      </w:r>
      <w:r w:rsidRPr="00E27DBA">
        <w:rPr>
          <w:rFonts w:hint="eastAsia"/>
        </w:rPr>
        <w:t>基础外围组件</w:t>
      </w:r>
      <w:r w:rsidRPr="004944E9">
        <w:rPr>
          <w:rFonts w:hint="eastAsia"/>
        </w:rPr>
        <w:t>（概念见</w:t>
      </w:r>
      <w:r w:rsidRPr="004944E9">
        <w:rPr>
          <w:rFonts w:hint="eastAsia"/>
        </w:rPr>
        <w:t>1.1</w:t>
      </w:r>
      <w:r w:rsidRPr="004944E9">
        <w:rPr>
          <w:rFonts w:hint="eastAsia"/>
        </w:rPr>
        <w:t>简介）</w:t>
      </w:r>
      <w:r w:rsidRPr="00E27DBA">
        <w:rPr>
          <w:rFonts w:hint="eastAsia"/>
        </w:rPr>
        <w:t>或者</w:t>
      </w:r>
      <w:r w:rsidRPr="00E27DBA">
        <w:t>SDK</w:t>
      </w:r>
      <w:r w:rsidRPr="00E27DBA">
        <w:rPr>
          <w:rFonts w:hint="eastAsia"/>
        </w:rPr>
        <w:t>非基础外围组件</w:t>
      </w:r>
      <w:r w:rsidRPr="004944E9">
        <w:rPr>
          <w:rFonts w:hint="eastAsia"/>
        </w:rPr>
        <w:t>（概念见</w:t>
      </w:r>
      <w:r w:rsidRPr="004944E9">
        <w:rPr>
          <w:rFonts w:hint="eastAsia"/>
        </w:rPr>
        <w:t>1.1</w:t>
      </w:r>
      <w:r w:rsidRPr="004944E9">
        <w:rPr>
          <w:rFonts w:hint="eastAsia"/>
        </w:rPr>
        <w:t>简介）</w:t>
      </w:r>
      <w:r w:rsidRPr="00E27DBA">
        <w:rPr>
          <w:rFonts w:hint="eastAsia"/>
        </w:rPr>
        <w:t>等模块对应的文档在相应模块目录中的</w:t>
      </w:r>
      <w:r w:rsidRPr="00E27DBA">
        <w:rPr>
          <w:rFonts w:hint="eastAsia"/>
        </w:rPr>
        <w:t>Documents</w:t>
      </w:r>
      <w:r w:rsidRPr="00E27DBA">
        <w:rPr>
          <w:rFonts w:hint="eastAsia"/>
        </w:rPr>
        <w:t>中</w:t>
      </w:r>
    </w:p>
    <w:p w:rsidR="00B403F2" w:rsidRPr="00B403F2" w:rsidRDefault="00B403F2" w:rsidP="00F11622">
      <w:pPr>
        <w:pStyle w:val="a5"/>
        <w:ind w:firstLineChars="0" w:firstLine="0"/>
      </w:pPr>
    </w:p>
    <w:sectPr w:rsidR="00B403F2" w:rsidRPr="00B403F2">
      <w:headerReference w:type="default" r:id="rId13"/>
      <w:footerReference w:type="default" r:id="rId14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50A" w:rsidRDefault="008D350A">
      <w:r>
        <w:separator/>
      </w:r>
    </w:p>
  </w:endnote>
  <w:endnote w:type="continuationSeparator" w:id="0">
    <w:p w:rsidR="008D350A" w:rsidRDefault="008D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0B5" w:rsidRDefault="007400B5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影创机密，未经许可不得扩散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C144A3">
      <w:rPr>
        <w:noProof/>
      </w:rPr>
      <w:t>5</w:t>
    </w:r>
    <w:r>
      <w:fldChar w:fldCharType="end"/>
    </w:r>
    <w:r>
      <w:t xml:space="preserve"> , Total </w:t>
    </w:r>
    <w:r w:rsidR="008D350A">
      <w:fldChar w:fldCharType="begin"/>
    </w:r>
    <w:r w:rsidR="008D350A">
      <w:instrText>numpages  \* MERGEFORMAT</w:instrText>
    </w:r>
    <w:r w:rsidR="008D350A">
      <w:fldChar w:fldCharType="separate"/>
    </w:r>
    <w:r w:rsidR="00C144A3">
      <w:rPr>
        <w:noProof/>
      </w:rPr>
      <w:t>5</w:t>
    </w:r>
    <w:r w:rsidR="008D350A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C144A3">
      <w:rPr>
        <w:noProof/>
      </w:rPr>
      <w:t>5</w:t>
    </w:r>
    <w:r>
      <w:fldChar w:fldCharType="end"/>
    </w:r>
    <w:r>
      <w:rPr>
        <w:rFonts w:ascii="宋体" w:hint="eastAsia"/>
      </w:rPr>
      <w:t>页，共</w:t>
    </w:r>
    <w:r w:rsidR="008D350A">
      <w:fldChar w:fldCharType="begin"/>
    </w:r>
    <w:r w:rsidR="008D350A">
      <w:instrText>numpages  \* MERGEFORMAT</w:instrText>
    </w:r>
    <w:r w:rsidR="008D350A">
      <w:fldChar w:fldCharType="separate"/>
    </w:r>
    <w:r w:rsidR="00C144A3">
      <w:rPr>
        <w:noProof/>
      </w:rPr>
      <w:t>5</w:t>
    </w:r>
    <w:r w:rsidR="008D350A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7400B5" w:rsidRDefault="007400B5">
    <w:pPr>
      <w:pStyle w:val="aff1"/>
      <w:tabs>
        <w:tab w:val="center" w:pos="4510"/>
        <w:tab w:val="right" w:pos="9020"/>
      </w:tabs>
    </w:pPr>
    <w:r>
      <w:tab/>
    </w:r>
    <w:r>
      <w:tab/>
    </w:r>
  </w:p>
  <w:p w:rsidR="007400B5" w:rsidRDefault="007400B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50A" w:rsidRDefault="008D350A">
      <w:r>
        <w:separator/>
      </w:r>
    </w:p>
  </w:footnote>
  <w:footnote w:type="continuationSeparator" w:id="0">
    <w:p w:rsidR="008D350A" w:rsidRDefault="008D35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7400B5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7400B5" w:rsidRDefault="007400B5" w:rsidP="005B6477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400B5" w:rsidRDefault="007400B5" w:rsidP="005B6477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7400B5" w:rsidRDefault="007400B5">
          <w:pPr>
            <w:pStyle w:val="ae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7400B5" w:rsidRDefault="007400B5">
          <w:pPr>
            <w:pStyle w:val="ae"/>
            <w:jc w:val="right"/>
          </w:pPr>
        </w:p>
      </w:tc>
    </w:tr>
  </w:tbl>
  <w:p w:rsidR="007400B5" w:rsidRDefault="007400B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4F0CE4D8"/>
    <w:lvl w:ilvl="0">
      <w:start w:val="1"/>
      <w:numFmt w:val="decimal"/>
      <w:pStyle w:val="1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lvlText w:val="%1.%2.%3.%4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num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5">
    <w:abstractNumId w:val="7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7FF"/>
    <w:rsid w:val="00001BDF"/>
    <w:rsid w:val="00003DD8"/>
    <w:rsid w:val="00004E18"/>
    <w:rsid w:val="00005C8A"/>
    <w:rsid w:val="00006380"/>
    <w:rsid w:val="00006A3E"/>
    <w:rsid w:val="00006B80"/>
    <w:rsid w:val="000102FC"/>
    <w:rsid w:val="0001101F"/>
    <w:rsid w:val="0001144D"/>
    <w:rsid w:val="00011703"/>
    <w:rsid w:val="0001224F"/>
    <w:rsid w:val="00012DEA"/>
    <w:rsid w:val="00013B07"/>
    <w:rsid w:val="00014008"/>
    <w:rsid w:val="00014500"/>
    <w:rsid w:val="00014BEB"/>
    <w:rsid w:val="0001532E"/>
    <w:rsid w:val="0001576D"/>
    <w:rsid w:val="000163C4"/>
    <w:rsid w:val="0001789B"/>
    <w:rsid w:val="000208B2"/>
    <w:rsid w:val="00020CB2"/>
    <w:rsid w:val="0002113F"/>
    <w:rsid w:val="000213D5"/>
    <w:rsid w:val="000237E6"/>
    <w:rsid w:val="000243D6"/>
    <w:rsid w:val="00024CC7"/>
    <w:rsid w:val="000255D1"/>
    <w:rsid w:val="00026469"/>
    <w:rsid w:val="00027099"/>
    <w:rsid w:val="000304A6"/>
    <w:rsid w:val="00030D96"/>
    <w:rsid w:val="000311A9"/>
    <w:rsid w:val="00031AA3"/>
    <w:rsid w:val="00031E97"/>
    <w:rsid w:val="00033D65"/>
    <w:rsid w:val="000345D6"/>
    <w:rsid w:val="00037232"/>
    <w:rsid w:val="00037AB4"/>
    <w:rsid w:val="0004052D"/>
    <w:rsid w:val="000405E7"/>
    <w:rsid w:val="000428ED"/>
    <w:rsid w:val="00042B4D"/>
    <w:rsid w:val="000432E7"/>
    <w:rsid w:val="00044F63"/>
    <w:rsid w:val="00045388"/>
    <w:rsid w:val="00047479"/>
    <w:rsid w:val="0004787B"/>
    <w:rsid w:val="000478DE"/>
    <w:rsid w:val="00050E25"/>
    <w:rsid w:val="00051787"/>
    <w:rsid w:val="00054F87"/>
    <w:rsid w:val="0005675A"/>
    <w:rsid w:val="000569A0"/>
    <w:rsid w:val="00057AD0"/>
    <w:rsid w:val="000601EC"/>
    <w:rsid w:val="00062215"/>
    <w:rsid w:val="00063126"/>
    <w:rsid w:val="00063BAE"/>
    <w:rsid w:val="00065316"/>
    <w:rsid w:val="000659B3"/>
    <w:rsid w:val="00066859"/>
    <w:rsid w:val="000671D3"/>
    <w:rsid w:val="0006763A"/>
    <w:rsid w:val="00072AE2"/>
    <w:rsid w:val="00073033"/>
    <w:rsid w:val="00073ACD"/>
    <w:rsid w:val="00074344"/>
    <w:rsid w:val="00074690"/>
    <w:rsid w:val="00075AF9"/>
    <w:rsid w:val="00076269"/>
    <w:rsid w:val="00076433"/>
    <w:rsid w:val="00076E29"/>
    <w:rsid w:val="000770FB"/>
    <w:rsid w:val="00077170"/>
    <w:rsid w:val="0007750F"/>
    <w:rsid w:val="000804CC"/>
    <w:rsid w:val="00083BB1"/>
    <w:rsid w:val="00084B48"/>
    <w:rsid w:val="0008629F"/>
    <w:rsid w:val="000907ED"/>
    <w:rsid w:val="00091C86"/>
    <w:rsid w:val="0009244E"/>
    <w:rsid w:val="00092837"/>
    <w:rsid w:val="00092F2A"/>
    <w:rsid w:val="00093335"/>
    <w:rsid w:val="0009483E"/>
    <w:rsid w:val="00094D2F"/>
    <w:rsid w:val="00095422"/>
    <w:rsid w:val="00097B06"/>
    <w:rsid w:val="000A061D"/>
    <w:rsid w:val="000A1702"/>
    <w:rsid w:val="000A1D6B"/>
    <w:rsid w:val="000A280E"/>
    <w:rsid w:val="000A2BCA"/>
    <w:rsid w:val="000A33F7"/>
    <w:rsid w:val="000A4A50"/>
    <w:rsid w:val="000A4E58"/>
    <w:rsid w:val="000A5A63"/>
    <w:rsid w:val="000A7023"/>
    <w:rsid w:val="000A7176"/>
    <w:rsid w:val="000A7624"/>
    <w:rsid w:val="000A7AFA"/>
    <w:rsid w:val="000B0D56"/>
    <w:rsid w:val="000B12BF"/>
    <w:rsid w:val="000B1B4A"/>
    <w:rsid w:val="000B2561"/>
    <w:rsid w:val="000B2E66"/>
    <w:rsid w:val="000B398E"/>
    <w:rsid w:val="000B58ED"/>
    <w:rsid w:val="000B5FAD"/>
    <w:rsid w:val="000B60F1"/>
    <w:rsid w:val="000B6B70"/>
    <w:rsid w:val="000B6C85"/>
    <w:rsid w:val="000B726C"/>
    <w:rsid w:val="000B757F"/>
    <w:rsid w:val="000B7C73"/>
    <w:rsid w:val="000C04F6"/>
    <w:rsid w:val="000C37D2"/>
    <w:rsid w:val="000C50A6"/>
    <w:rsid w:val="000C6002"/>
    <w:rsid w:val="000C7A4B"/>
    <w:rsid w:val="000C7E37"/>
    <w:rsid w:val="000C7EDD"/>
    <w:rsid w:val="000D160C"/>
    <w:rsid w:val="000D1DB4"/>
    <w:rsid w:val="000D2329"/>
    <w:rsid w:val="000D318A"/>
    <w:rsid w:val="000D381F"/>
    <w:rsid w:val="000D47F6"/>
    <w:rsid w:val="000D581F"/>
    <w:rsid w:val="000D646E"/>
    <w:rsid w:val="000E050A"/>
    <w:rsid w:val="000E0657"/>
    <w:rsid w:val="000E0FA8"/>
    <w:rsid w:val="000E1D10"/>
    <w:rsid w:val="000E25D2"/>
    <w:rsid w:val="000E26F9"/>
    <w:rsid w:val="000E3214"/>
    <w:rsid w:val="000E50C2"/>
    <w:rsid w:val="000E56AE"/>
    <w:rsid w:val="000E7853"/>
    <w:rsid w:val="000F066A"/>
    <w:rsid w:val="000F0B39"/>
    <w:rsid w:val="000F0D42"/>
    <w:rsid w:val="000F0F09"/>
    <w:rsid w:val="000F2917"/>
    <w:rsid w:val="000F32E4"/>
    <w:rsid w:val="000F3706"/>
    <w:rsid w:val="000F3945"/>
    <w:rsid w:val="000F420A"/>
    <w:rsid w:val="000F4487"/>
    <w:rsid w:val="000F4F37"/>
    <w:rsid w:val="000F5804"/>
    <w:rsid w:val="000F6B1A"/>
    <w:rsid w:val="000F72E6"/>
    <w:rsid w:val="000F74F3"/>
    <w:rsid w:val="0010107D"/>
    <w:rsid w:val="0010190E"/>
    <w:rsid w:val="00101DF1"/>
    <w:rsid w:val="0010350D"/>
    <w:rsid w:val="00103A0D"/>
    <w:rsid w:val="00103EDB"/>
    <w:rsid w:val="00104344"/>
    <w:rsid w:val="0010510B"/>
    <w:rsid w:val="00105828"/>
    <w:rsid w:val="00105A77"/>
    <w:rsid w:val="00105E10"/>
    <w:rsid w:val="00110576"/>
    <w:rsid w:val="001109BD"/>
    <w:rsid w:val="00110D21"/>
    <w:rsid w:val="0011178A"/>
    <w:rsid w:val="0011265E"/>
    <w:rsid w:val="0011280A"/>
    <w:rsid w:val="00112BC2"/>
    <w:rsid w:val="00114BF1"/>
    <w:rsid w:val="001157C0"/>
    <w:rsid w:val="00115BE8"/>
    <w:rsid w:val="00115DC0"/>
    <w:rsid w:val="001173CA"/>
    <w:rsid w:val="0011773F"/>
    <w:rsid w:val="00121DDB"/>
    <w:rsid w:val="00122F6A"/>
    <w:rsid w:val="00123425"/>
    <w:rsid w:val="00123B48"/>
    <w:rsid w:val="00124C18"/>
    <w:rsid w:val="001252A2"/>
    <w:rsid w:val="001254AA"/>
    <w:rsid w:val="00126BC5"/>
    <w:rsid w:val="001270EE"/>
    <w:rsid w:val="00127FED"/>
    <w:rsid w:val="00130330"/>
    <w:rsid w:val="00131424"/>
    <w:rsid w:val="001314B0"/>
    <w:rsid w:val="00131571"/>
    <w:rsid w:val="00131595"/>
    <w:rsid w:val="00132DC9"/>
    <w:rsid w:val="0013433F"/>
    <w:rsid w:val="00134457"/>
    <w:rsid w:val="001348F2"/>
    <w:rsid w:val="00134E83"/>
    <w:rsid w:val="00134EF4"/>
    <w:rsid w:val="0013525D"/>
    <w:rsid w:val="00135F5A"/>
    <w:rsid w:val="00136FE4"/>
    <w:rsid w:val="00137265"/>
    <w:rsid w:val="00140D62"/>
    <w:rsid w:val="0014137E"/>
    <w:rsid w:val="00141767"/>
    <w:rsid w:val="00141B81"/>
    <w:rsid w:val="00143268"/>
    <w:rsid w:val="00143297"/>
    <w:rsid w:val="00143A5C"/>
    <w:rsid w:val="0014426B"/>
    <w:rsid w:val="00144A1B"/>
    <w:rsid w:val="00144C64"/>
    <w:rsid w:val="0014642F"/>
    <w:rsid w:val="0014675B"/>
    <w:rsid w:val="00147A1A"/>
    <w:rsid w:val="00152767"/>
    <w:rsid w:val="00152B26"/>
    <w:rsid w:val="0015429B"/>
    <w:rsid w:val="00154C5E"/>
    <w:rsid w:val="00154F21"/>
    <w:rsid w:val="00155911"/>
    <w:rsid w:val="00160B95"/>
    <w:rsid w:val="00162A12"/>
    <w:rsid w:val="00163682"/>
    <w:rsid w:val="001636FA"/>
    <w:rsid w:val="00163B87"/>
    <w:rsid w:val="0016446D"/>
    <w:rsid w:val="00164664"/>
    <w:rsid w:val="00164F18"/>
    <w:rsid w:val="001656A4"/>
    <w:rsid w:val="001659B2"/>
    <w:rsid w:val="001667F3"/>
    <w:rsid w:val="00166EA3"/>
    <w:rsid w:val="00167E5C"/>
    <w:rsid w:val="00171B24"/>
    <w:rsid w:val="00171BF9"/>
    <w:rsid w:val="00172C23"/>
    <w:rsid w:val="00172F19"/>
    <w:rsid w:val="001737D9"/>
    <w:rsid w:val="001756BA"/>
    <w:rsid w:val="00175A7D"/>
    <w:rsid w:val="00175FA8"/>
    <w:rsid w:val="00177145"/>
    <w:rsid w:val="00177DDA"/>
    <w:rsid w:val="0018010F"/>
    <w:rsid w:val="0018088F"/>
    <w:rsid w:val="0018123A"/>
    <w:rsid w:val="0018272B"/>
    <w:rsid w:val="001843F2"/>
    <w:rsid w:val="001867CE"/>
    <w:rsid w:val="00186D74"/>
    <w:rsid w:val="00187532"/>
    <w:rsid w:val="001902E6"/>
    <w:rsid w:val="00191F9B"/>
    <w:rsid w:val="001934DC"/>
    <w:rsid w:val="0019376C"/>
    <w:rsid w:val="001944FA"/>
    <w:rsid w:val="001945E0"/>
    <w:rsid w:val="00194B2A"/>
    <w:rsid w:val="00195497"/>
    <w:rsid w:val="00196E9B"/>
    <w:rsid w:val="001973AA"/>
    <w:rsid w:val="001A0577"/>
    <w:rsid w:val="001A0D02"/>
    <w:rsid w:val="001A1404"/>
    <w:rsid w:val="001A32E2"/>
    <w:rsid w:val="001A47EA"/>
    <w:rsid w:val="001A490C"/>
    <w:rsid w:val="001A4B97"/>
    <w:rsid w:val="001A5816"/>
    <w:rsid w:val="001A5A7F"/>
    <w:rsid w:val="001A6B90"/>
    <w:rsid w:val="001A6D0B"/>
    <w:rsid w:val="001A6F5C"/>
    <w:rsid w:val="001A7FF1"/>
    <w:rsid w:val="001B0833"/>
    <w:rsid w:val="001B0920"/>
    <w:rsid w:val="001B208B"/>
    <w:rsid w:val="001B403E"/>
    <w:rsid w:val="001B4B1E"/>
    <w:rsid w:val="001B4F0B"/>
    <w:rsid w:val="001B5329"/>
    <w:rsid w:val="001B56E5"/>
    <w:rsid w:val="001B5967"/>
    <w:rsid w:val="001B6E9A"/>
    <w:rsid w:val="001B7734"/>
    <w:rsid w:val="001B7AD3"/>
    <w:rsid w:val="001C00A3"/>
    <w:rsid w:val="001C0C55"/>
    <w:rsid w:val="001C0DA0"/>
    <w:rsid w:val="001C29F3"/>
    <w:rsid w:val="001C2E80"/>
    <w:rsid w:val="001C32A1"/>
    <w:rsid w:val="001C4A51"/>
    <w:rsid w:val="001C560E"/>
    <w:rsid w:val="001C6E1B"/>
    <w:rsid w:val="001D052B"/>
    <w:rsid w:val="001D13BF"/>
    <w:rsid w:val="001D169D"/>
    <w:rsid w:val="001D1BF8"/>
    <w:rsid w:val="001D1D71"/>
    <w:rsid w:val="001D27C1"/>
    <w:rsid w:val="001D2F89"/>
    <w:rsid w:val="001D3D3F"/>
    <w:rsid w:val="001D4473"/>
    <w:rsid w:val="001D450A"/>
    <w:rsid w:val="001D6419"/>
    <w:rsid w:val="001E03DB"/>
    <w:rsid w:val="001E1374"/>
    <w:rsid w:val="001E1C8D"/>
    <w:rsid w:val="001E3053"/>
    <w:rsid w:val="001E3867"/>
    <w:rsid w:val="001E398A"/>
    <w:rsid w:val="001E4046"/>
    <w:rsid w:val="001E6387"/>
    <w:rsid w:val="001E67DC"/>
    <w:rsid w:val="001F04C5"/>
    <w:rsid w:val="001F3B2B"/>
    <w:rsid w:val="001F4E3E"/>
    <w:rsid w:val="001F4FAB"/>
    <w:rsid w:val="001F6537"/>
    <w:rsid w:val="001F6637"/>
    <w:rsid w:val="001F6B36"/>
    <w:rsid w:val="001F6CA6"/>
    <w:rsid w:val="001F747C"/>
    <w:rsid w:val="001F7E5E"/>
    <w:rsid w:val="00200D9A"/>
    <w:rsid w:val="00201B19"/>
    <w:rsid w:val="00201B6A"/>
    <w:rsid w:val="0020307F"/>
    <w:rsid w:val="00203192"/>
    <w:rsid w:val="00203E80"/>
    <w:rsid w:val="00205304"/>
    <w:rsid w:val="00205FEC"/>
    <w:rsid w:val="002063A3"/>
    <w:rsid w:val="00206B17"/>
    <w:rsid w:val="00207E0E"/>
    <w:rsid w:val="00210077"/>
    <w:rsid w:val="002110CA"/>
    <w:rsid w:val="00211A25"/>
    <w:rsid w:val="0021370A"/>
    <w:rsid w:val="002149F1"/>
    <w:rsid w:val="00215818"/>
    <w:rsid w:val="00217843"/>
    <w:rsid w:val="0022045F"/>
    <w:rsid w:val="00220850"/>
    <w:rsid w:val="00220CE9"/>
    <w:rsid w:val="00221AB6"/>
    <w:rsid w:val="002223AC"/>
    <w:rsid w:val="00225400"/>
    <w:rsid w:val="00227900"/>
    <w:rsid w:val="00227E69"/>
    <w:rsid w:val="002322F9"/>
    <w:rsid w:val="00232EDB"/>
    <w:rsid w:val="00233E4A"/>
    <w:rsid w:val="0023444A"/>
    <w:rsid w:val="00234504"/>
    <w:rsid w:val="00234A13"/>
    <w:rsid w:val="002352A4"/>
    <w:rsid w:val="00235A87"/>
    <w:rsid w:val="00236FDD"/>
    <w:rsid w:val="00240166"/>
    <w:rsid w:val="002401F3"/>
    <w:rsid w:val="00240684"/>
    <w:rsid w:val="00240FF3"/>
    <w:rsid w:val="002439AF"/>
    <w:rsid w:val="00244A1C"/>
    <w:rsid w:val="00245FA6"/>
    <w:rsid w:val="00246FA1"/>
    <w:rsid w:val="00250A5A"/>
    <w:rsid w:val="00250BA6"/>
    <w:rsid w:val="00252544"/>
    <w:rsid w:val="00252D0C"/>
    <w:rsid w:val="002533CB"/>
    <w:rsid w:val="00253908"/>
    <w:rsid w:val="002544DC"/>
    <w:rsid w:val="002549B1"/>
    <w:rsid w:val="00256EE3"/>
    <w:rsid w:val="00257990"/>
    <w:rsid w:val="0026038C"/>
    <w:rsid w:val="00260417"/>
    <w:rsid w:val="0026045A"/>
    <w:rsid w:val="00261B3D"/>
    <w:rsid w:val="00261F8E"/>
    <w:rsid w:val="00262CB6"/>
    <w:rsid w:val="00262CD5"/>
    <w:rsid w:val="00262ED5"/>
    <w:rsid w:val="00266285"/>
    <w:rsid w:val="002666C5"/>
    <w:rsid w:val="00266968"/>
    <w:rsid w:val="00270B1E"/>
    <w:rsid w:val="00272667"/>
    <w:rsid w:val="00274536"/>
    <w:rsid w:val="002748FF"/>
    <w:rsid w:val="0027551C"/>
    <w:rsid w:val="002757EB"/>
    <w:rsid w:val="00276C09"/>
    <w:rsid w:val="00277274"/>
    <w:rsid w:val="00277A97"/>
    <w:rsid w:val="00280A5D"/>
    <w:rsid w:val="0028121E"/>
    <w:rsid w:val="0028257F"/>
    <w:rsid w:val="002828AF"/>
    <w:rsid w:val="00282C84"/>
    <w:rsid w:val="0028346F"/>
    <w:rsid w:val="00283B9B"/>
    <w:rsid w:val="00283BB0"/>
    <w:rsid w:val="00284B34"/>
    <w:rsid w:val="00285293"/>
    <w:rsid w:val="002863BE"/>
    <w:rsid w:val="00286EEC"/>
    <w:rsid w:val="00287A25"/>
    <w:rsid w:val="002901D5"/>
    <w:rsid w:val="002901D8"/>
    <w:rsid w:val="00290269"/>
    <w:rsid w:val="002919D1"/>
    <w:rsid w:val="00292929"/>
    <w:rsid w:val="0029295A"/>
    <w:rsid w:val="00293709"/>
    <w:rsid w:val="0029499A"/>
    <w:rsid w:val="00294A1F"/>
    <w:rsid w:val="0029615A"/>
    <w:rsid w:val="002969B5"/>
    <w:rsid w:val="002975B9"/>
    <w:rsid w:val="00297F78"/>
    <w:rsid w:val="002A08AC"/>
    <w:rsid w:val="002A08DB"/>
    <w:rsid w:val="002A0F75"/>
    <w:rsid w:val="002A1357"/>
    <w:rsid w:val="002A62DA"/>
    <w:rsid w:val="002A6E44"/>
    <w:rsid w:val="002A7DEB"/>
    <w:rsid w:val="002B0EC6"/>
    <w:rsid w:val="002B1421"/>
    <w:rsid w:val="002B2253"/>
    <w:rsid w:val="002B22B8"/>
    <w:rsid w:val="002B25E8"/>
    <w:rsid w:val="002B299E"/>
    <w:rsid w:val="002B3AEF"/>
    <w:rsid w:val="002B4958"/>
    <w:rsid w:val="002B4B76"/>
    <w:rsid w:val="002B54BB"/>
    <w:rsid w:val="002B5832"/>
    <w:rsid w:val="002B5E84"/>
    <w:rsid w:val="002B634D"/>
    <w:rsid w:val="002B7253"/>
    <w:rsid w:val="002C03CE"/>
    <w:rsid w:val="002C0617"/>
    <w:rsid w:val="002C09E9"/>
    <w:rsid w:val="002C0A0D"/>
    <w:rsid w:val="002C3B19"/>
    <w:rsid w:val="002C5729"/>
    <w:rsid w:val="002C6BF1"/>
    <w:rsid w:val="002C6E0A"/>
    <w:rsid w:val="002C7338"/>
    <w:rsid w:val="002C7E4B"/>
    <w:rsid w:val="002D0252"/>
    <w:rsid w:val="002D0D3F"/>
    <w:rsid w:val="002D17A1"/>
    <w:rsid w:val="002D1E01"/>
    <w:rsid w:val="002D227F"/>
    <w:rsid w:val="002D36F8"/>
    <w:rsid w:val="002D38BA"/>
    <w:rsid w:val="002D3E20"/>
    <w:rsid w:val="002D45D9"/>
    <w:rsid w:val="002D4E6F"/>
    <w:rsid w:val="002D5EE8"/>
    <w:rsid w:val="002D6099"/>
    <w:rsid w:val="002D60F2"/>
    <w:rsid w:val="002D6F66"/>
    <w:rsid w:val="002D77F7"/>
    <w:rsid w:val="002E0ECF"/>
    <w:rsid w:val="002E1560"/>
    <w:rsid w:val="002E1915"/>
    <w:rsid w:val="002E1FD6"/>
    <w:rsid w:val="002E48CA"/>
    <w:rsid w:val="002E749F"/>
    <w:rsid w:val="002E7BEA"/>
    <w:rsid w:val="002F122D"/>
    <w:rsid w:val="002F1721"/>
    <w:rsid w:val="002F1757"/>
    <w:rsid w:val="002F1DF6"/>
    <w:rsid w:val="002F2F98"/>
    <w:rsid w:val="002F34E3"/>
    <w:rsid w:val="002F3F49"/>
    <w:rsid w:val="002F5526"/>
    <w:rsid w:val="002F599E"/>
    <w:rsid w:val="002F64DF"/>
    <w:rsid w:val="002F689B"/>
    <w:rsid w:val="002F6C73"/>
    <w:rsid w:val="002F708C"/>
    <w:rsid w:val="002F73A6"/>
    <w:rsid w:val="002F782E"/>
    <w:rsid w:val="002F7843"/>
    <w:rsid w:val="00300276"/>
    <w:rsid w:val="0030055A"/>
    <w:rsid w:val="00300BF7"/>
    <w:rsid w:val="00301955"/>
    <w:rsid w:val="00301A59"/>
    <w:rsid w:val="00301CD4"/>
    <w:rsid w:val="0030215B"/>
    <w:rsid w:val="003047AB"/>
    <w:rsid w:val="00304BCC"/>
    <w:rsid w:val="00304E8E"/>
    <w:rsid w:val="00305669"/>
    <w:rsid w:val="003058C6"/>
    <w:rsid w:val="00305D13"/>
    <w:rsid w:val="0030623B"/>
    <w:rsid w:val="00306E2B"/>
    <w:rsid w:val="00306F27"/>
    <w:rsid w:val="00307DF6"/>
    <w:rsid w:val="0031050D"/>
    <w:rsid w:val="0031187F"/>
    <w:rsid w:val="00312322"/>
    <w:rsid w:val="003140AC"/>
    <w:rsid w:val="00314AC9"/>
    <w:rsid w:val="00314ECF"/>
    <w:rsid w:val="00315977"/>
    <w:rsid w:val="003167DB"/>
    <w:rsid w:val="00316F80"/>
    <w:rsid w:val="0032058F"/>
    <w:rsid w:val="00320648"/>
    <w:rsid w:val="003219DC"/>
    <w:rsid w:val="0032212A"/>
    <w:rsid w:val="00322225"/>
    <w:rsid w:val="00322848"/>
    <w:rsid w:val="00322E2F"/>
    <w:rsid w:val="0032314B"/>
    <w:rsid w:val="003239B1"/>
    <w:rsid w:val="00324164"/>
    <w:rsid w:val="00324292"/>
    <w:rsid w:val="00324752"/>
    <w:rsid w:val="00324A42"/>
    <w:rsid w:val="00326C47"/>
    <w:rsid w:val="00327A78"/>
    <w:rsid w:val="00330D41"/>
    <w:rsid w:val="0033114B"/>
    <w:rsid w:val="003312DB"/>
    <w:rsid w:val="00332416"/>
    <w:rsid w:val="0033245A"/>
    <w:rsid w:val="00332B18"/>
    <w:rsid w:val="00334828"/>
    <w:rsid w:val="00334898"/>
    <w:rsid w:val="00334BF3"/>
    <w:rsid w:val="0033564C"/>
    <w:rsid w:val="00336AA5"/>
    <w:rsid w:val="003372A7"/>
    <w:rsid w:val="00342A89"/>
    <w:rsid w:val="003434C5"/>
    <w:rsid w:val="00343540"/>
    <w:rsid w:val="00344516"/>
    <w:rsid w:val="00344894"/>
    <w:rsid w:val="003450BA"/>
    <w:rsid w:val="00345418"/>
    <w:rsid w:val="00346EB4"/>
    <w:rsid w:val="00347838"/>
    <w:rsid w:val="00347E7B"/>
    <w:rsid w:val="00350B20"/>
    <w:rsid w:val="00350F40"/>
    <w:rsid w:val="003528D1"/>
    <w:rsid w:val="0035295E"/>
    <w:rsid w:val="00354719"/>
    <w:rsid w:val="00354F59"/>
    <w:rsid w:val="003553B9"/>
    <w:rsid w:val="00355E9D"/>
    <w:rsid w:val="00356800"/>
    <w:rsid w:val="00356F90"/>
    <w:rsid w:val="003570C5"/>
    <w:rsid w:val="00357318"/>
    <w:rsid w:val="00361DAF"/>
    <w:rsid w:val="003641F4"/>
    <w:rsid w:val="00364AC4"/>
    <w:rsid w:val="00364C28"/>
    <w:rsid w:val="003650EC"/>
    <w:rsid w:val="0036540E"/>
    <w:rsid w:val="00365741"/>
    <w:rsid w:val="003664C2"/>
    <w:rsid w:val="00367E5C"/>
    <w:rsid w:val="00370BD1"/>
    <w:rsid w:val="003710C3"/>
    <w:rsid w:val="0037356D"/>
    <w:rsid w:val="00373897"/>
    <w:rsid w:val="00373C97"/>
    <w:rsid w:val="00373E93"/>
    <w:rsid w:val="0037484A"/>
    <w:rsid w:val="00374B28"/>
    <w:rsid w:val="00375CAB"/>
    <w:rsid w:val="003768ED"/>
    <w:rsid w:val="00376A9D"/>
    <w:rsid w:val="0037722B"/>
    <w:rsid w:val="003776D3"/>
    <w:rsid w:val="00380F4E"/>
    <w:rsid w:val="003819A2"/>
    <w:rsid w:val="0038433B"/>
    <w:rsid w:val="00385DC4"/>
    <w:rsid w:val="00385F6E"/>
    <w:rsid w:val="003864B5"/>
    <w:rsid w:val="003864FA"/>
    <w:rsid w:val="003866D8"/>
    <w:rsid w:val="00386B34"/>
    <w:rsid w:val="00387F16"/>
    <w:rsid w:val="00390686"/>
    <w:rsid w:val="00391725"/>
    <w:rsid w:val="003920B6"/>
    <w:rsid w:val="003928E7"/>
    <w:rsid w:val="0039309C"/>
    <w:rsid w:val="00393954"/>
    <w:rsid w:val="0039416D"/>
    <w:rsid w:val="0039425E"/>
    <w:rsid w:val="0039631B"/>
    <w:rsid w:val="00396B74"/>
    <w:rsid w:val="00397203"/>
    <w:rsid w:val="00397343"/>
    <w:rsid w:val="003A07B7"/>
    <w:rsid w:val="003A0DB2"/>
    <w:rsid w:val="003A1B08"/>
    <w:rsid w:val="003A1BD8"/>
    <w:rsid w:val="003A265E"/>
    <w:rsid w:val="003A34D0"/>
    <w:rsid w:val="003A355D"/>
    <w:rsid w:val="003A3A08"/>
    <w:rsid w:val="003A4278"/>
    <w:rsid w:val="003A448F"/>
    <w:rsid w:val="003A4B7A"/>
    <w:rsid w:val="003A4E18"/>
    <w:rsid w:val="003A547B"/>
    <w:rsid w:val="003A560D"/>
    <w:rsid w:val="003A5EE2"/>
    <w:rsid w:val="003A5F6C"/>
    <w:rsid w:val="003A690D"/>
    <w:rsid w:val="003A6C10"/>
    <w:rsid w:val="003A6D5A"/>
    <w:rsid w:val="003A70B0"/>
    <w:rsid w:val="003A76C4"/>
    <w:rsid w:val="003A7E9F"/>
    <w:rsid w:val="003B05F1"/>
    <w:rsid w:val="003B0978"/>
    <w:rsid w:val="003B0FB1"/>
    <w:rsid w:val="003B1DD2"/>
    <w:rsid w:val="003B357B"/>
    <w:rsid w:val="003B3E1F"/>
    <w:rsid w:val="003B3E6B"/>
    <w:rsid w:val="003B42A3"/>
    <w:rsid w:val="003B47C2"/>
    <w:rsid w:val="003B4A7C"/>
    <w:rsid w:val="003B61E7"/>
    <w:rsid w:val="003B6502"/>
    <w:rsid w:val="003C0C60"/>
    <w:rsid w:val="003C3460"/>
    <w:rsid w:val="003C4310"/>
    <w:rsid w:val="003C47D2"/>
    <w:rsid w:val="003D1737"/>
    <w:rsid w:val="003D2633"/>
    <w:rsid w:val="003D2BDE"/>
    <w:rsid w:val="003D4C8E"/>
    <w:rsid w:val="003D4D3B"/>
    <w:rsid w:val="003E02F7"/>
    <w:rsid w:val="003E08A7"/>
    <w:rsid w:val="003E1781"/>
    <w:rsid w:val="003E24D0"/>
    <w:rsid w:val="003E42DF"/>
    <w:rsid w:val="003E497C"/>
    <w:rsid w:val="003E4DEB"/>
    <w:rsid w:val="003E7AD9"/>
    <w:rsid w:val="003E7BA4"/>
    <w:rsid w:val="003E7C6E"/>
    <w:rsid w:val="003F1408"/>
    <w:rsid w:val="003F157B"/>
    <w:rsid w:val="003F2BC8"/>
    <w:rsid w:val="003F3166"/>
    <w:rsid w:val="003F4A3F"/>
    <w:rsid w:val="003F4ABF"/>
    <w:rsid w:val="003F6631"/>
    <w:rsid w:val="003F7B9E"/>
    <w:rsid w:val="004011F6"/>
    <w:rsid w:val="00401283"/>
    <w:rsid w:val="00401554"/>
    <w:rsid w:val="0040217D"/>
    <w:rsid w:val="00403B53"/>
    <w:rsid w:val="004054BC"/>
    <w:rsid w:val="0040592F"/>
    <w:rsid w:val="004069B4"/>
    <w:rsid w:val="00407263"/>
    <w:rsid w:val="00407CDA"/>
    <w:rsid w:val="00411F55"/>
    <w:rsid w:val="00412841"/>
    <w:rsid w:val="00412A96"/>
    <w:rsid w:val="004130B5"/>
    <w:rsid w:val="00413482"/>
    <w:rsid w:val="004135FC"/>
    <w:rsid w:val="00414C90"/>
    <w:rsid w:val="00414CDF"/>
    <w:rsid w:val="00414EF5"/>
    <w:rsid w:val="004162AF"/>
    <w:rsid w:val="0041680F"/>
    <w:rsid w:val="00416901"/>
    <w:rsid w:val="00420ED5"/>
    <w:rsid w:val="00421372"/>
    <w:rsid w:val="004217F4"/>
    <w:rsid w:val="0042203E"/>
    <w:rsid w:val="00422539"/>
    <w:rsid w:val="00424383"/>
    <w:rsid w:val="004246E6"/>
    <w:rsid w:val="0042504E"/>
    <w:rsid w:val="00425172"/>
    <w:rsid w:val="004253D4"/>
    <w:rsid w:val="004256B1"/>
    <w:rsid w:val="004305C0"/>
    <w:rsid w:val="00431363"/>
    <w:rsid w:val="00431E92"/>
    <w:rsid w:val="00432367"/>
    <w:rsid w:val="00432AEA"/>
    <w:rsid w:val="00433519"/>
    <w:rsid w:val="004336FE"/>
    <w:rsid w:val="00433B2A"/>
    <w:rsid w:val="00435E23"/>
    <w:rsid w:val="0043650A"/>
    <w:rsid w:val="00436B40"/>
    <w:rsid w:val="00440F07"/>
    <w:rsid w:val="004411E3"/>
    <w:rsid w:val="0044204D"/>
    <w:rsid w:val="004422F8"/>
    <w:rsid w:val="00444317"/>
    <w:rsid w:val="0044684C"/>
    <w:rsid w:val="00450A8F"/>
    <w:rsid w:val="00450E40"/>
    <w:rsid w:val="00452115"/>
    <w:rsid w:val="004523C0"/>
    <w:rsid w:val="004523EF"/>
    <w:rsid w:val="00452735"/>
    <w:rsid w:val="00453018"/>
    <w:rsid w:val="00453E2F"/>
    <w:rsid w:val="004543DB"/>
    <w:rsid w:val="00454A06"/>
    <w:rsid w:val="00456328"/>
    <w:rsid w:val="004568EF"/>
    <w:rsid w:val="00456CCE"/>
    <w:rsid w:val="00456D97"/>
    <w:rsid w:val="00456DDE"/>
    <w:rsid w:val="0046038B"/>
    <w:rsid w:val="004605D0"/>
    <w:rsid w:val="0046099F"/>
    <w:rsid w:val="00460BB8"/>
    <w:rsid w:val="004629F7"/>
    <w:rsid w:val="00462F80"/>
    <w:rsid w:val="004635B1"/>
    <w:rsid w:val="004639FC"/>
    <w:rsid w:val="004653DB"/>
    <w:rsid w:val="004654EE"/>
    <w:rsid w:val="0046667D"/>
    <w:rsid w:val="0046682F"/>
    <w:rsid w:val="00466A63"/>
    <w:rsid w:val="004700C4"/>
    <w:rsid w:val="004703B7"/>
    <w:rsid w:val="0047054B"/>
    <w:rsid w:val="00470C6D"/>
    <w:rsid w:val="00470F27"/>
    <w:rsid w:val="00470F57"/>
    <w:rsid w:val="00471C27"/>
    <w:rsid w:val="00473551"/>
    <w:rsid w:val="0047359C"/>
    <w:rsid w:val="0047406B"/>
    <w:rsid w:val="0047594A"/>
    <w:rsid w:val="00475A20"/>
    <w:rsid w:val="00475F0A"/>
    <w:rsid w:val="00476812"/>
    <w:rsid w:val="004801F7"/>
    <w:rsid w:val="0048098D"/>
    <w:rsid w:val="00480D6A"/>
    <w:rsid w:val="004822D0"/>
    <w:rsid w:val="0048371E"/>
    <w:rsid w:val="0048427B"/>
    <w:rsid w:val="0048476B"/>
    <w:rsid w:val="00484B75"/>
    <w:rsid w:val="00485A64"/>
    <w:rsid w:val="004865B6"/>
    <w:rsid w:val="004871E9"/>
    <w:rsid w:val="00487339"/>
    <w:rsid w:val="004903E1"/>
    <w:rsid w:val="004905E2"/>
    <w:rsid w:val="004908D4"/>
    <w:rsid w:val="00491490"/>
    <w:rsid w:val="00491499"/>
    <w:rsid w:val="004931EF"/>
    <w:rsid w:val="004944E9"/>
    <w:rsid w:val="004952F0"/>
    <w:rsid w:val="00497527"/>
    <w:rsid w:val="00497A2E"/>
    <w:rsid w:val="004A03AB"/>
    <w:rsid w:val="004A04A1"/>
    <w:rsid w:val="004A0D27"/>
    <w:rsid w:val="004A1A1B"/>
    <w:rsid w:val="004A1AD6"/>
    <w:rsid w:val="004A1CE6"/>
    <w:rsid w:val="004A37F2"/>
    <w:rsid w:val="004A49D5"/>
    <w:rsid w:val="004A65C2"/>
    <w:rsid w:val="004A69ED"/>
    <w:rsid w:val="004A6CAA"/>
    <w:rsid w:val="004A73B8"/>
    <w:rsid w:val="004A7CB7"/>
    <w:rsid w:val="004B026E"/>
    <w:rsid w:val="004B03F9"/>
    <w:rsid w:val="004B0612"/>
    <w:rsid w:val="004B0E21"/>
    <w:rsid w:val="004B1237"/>
    <w:rsid w:val="004B1F4F"/>
    <w:rsid w:val="004B20A3"/>
    <w:rsid w:val="004B23B4"/>
    <w:rsid w:val="004B2CC7"/>
    <w:rsid w:val="004B2F8B"/>
    <w:rsid w:val="004B30FA"/>
    <w:rsid w:val="004B36F8"/>
    <w:rsid w:val="004B5037"/>
    <w:rsid w:val="004B5F42"/>
    <w:rsid w:val="004B6016"/>
    <w:rsid w:val="004B603F"/>
    <w:rsid w:val="004B65DB"/>
    <w:rsid w:val="004B67DB"/>
    <w:rsid w:val="004B730B"/>
    <w:rsid w:val="004C0290"/>
    <w:rsid w:val="004C08EE"/>
    <w:rsid w:val="004C129E"/>
    <w:rsid w:val="004C265D"/>
    <w:rsid w:val="004C2FD3"/>
    <w:rsid w:val="004C3318"/>
    <w:rsid w:val="004C3D78"/>
    <w:rsid w:val="004C3DD7"/>
    <w:rsid w:val="004C4D43"/>
    <w:rsid w:val="004C613A"/>
    <w:rsid w:val="004C6DEC"/>
    <w:rsid w:val="004C701B"/>
    <w:rsid w:val="004C72BD"/>
    <w:rsid w:val="004C78A7"/>
    <w:rsid w:val="004C78AD"/>
    <w:rsid w:val="004C7E5A"/>
    <w:rsid w:val="004D1335"/>
    <w:rsid w:val="004D2421"/>
    <w:rsid w:val="004D33A0"/>
    <w:rsid w:val="004D5167"/>
    <w:rsid w:val="004D53D9"/>
    <w:rsid w:val="004D5A15"/>
    <w:rsid w:val="004D5FA0"/>
    <w:rsid w:val="004D635C"/>
    <w:rsid w:val="004D6570"/>
    <w:rsid w:val="004D725E"/>
    <w:rsid w:val="004E10C1"/>
    <w:rsid w:val="004E13A7"/>
    <w:rsid w:val="004E191E"/>
    <w:rsid w:val="004E394E"/>
    <w:rsid w:val="004E3F66"/>
    <w:rsid w:val="004E4A50"/>
    <w:rsid w:val="004E4EB7"/>
    <w:rsid w:val="004E5684"/>
    <w:rsid w:val="004E6DD7"/>
    <w:rsid w:val="004E6EC2"/>
    <w:rsid w:val="004F0246"/>
    <w:rsid w:val="004F0262"/>
    <w:rsid w:val="004F0CC8"/>
    <w:rsid w:val="004F0EBA"/>
    <w:rsid w:val="004F1C49"/>
    <w:rsid w:val="004F23C0"/>
    <w:rsid w:val="004F2908"/>
    <w:rsid w:val="004F2B91"/>
    <w:rsid w:val="004F3B0B"/>
    <w:rsid w:val="004F3F56"/>
    <w:rsid w:val="004F4A5A"/>
    <w:rsid w:val="004F4BDF"/>
    <w:rsid w:val="00501654"/>
    <w:rsid w:val="00501E1A"/>
    <w:rsid w:val="00502437"/>
    <w:rsid w:val="00502A4D"/>
    <w:rsid w:val="00502AE7"/>
    <w:rsid w:val="005059BA"/>
    <w:rsid w:val="005069CB"/>
    <w:rsid w:val="00510786"/>
    <w:rsid w:val="0051306C"/>
    <w:rsid w:val="00513ADD"/>
    <w:rsid w:val="00514D47"/>
    <w:rsid w:val="00514FD5"/>
    <w:rsid w:val="005159A1"/>
    <w:rsid w:val="00516419"/>
    <w:rsid w:val="00516E30"/>
    <w:rsid w:val="005174FC"/>
    <w:rsid w:val="00517611"/>
    <w:rsid w:val="005178D6"/>
    <w:rsid w:val="005201A2"/>
    <w:rsid w:val="00521130"/>
    <w:rsid w:val="00521AE3"/>
    <w:rsid w:val="00523FAD"/>
    <w:rsid w:val="0052482E"/>
    <w:rsid w:val="00524CAF"/>
    <w:rsid w:val="00524EF7"/>
    <w:rsid w:val="00525E95"/>
    <w:rsid w:val="00527CFD"/>
    <w:rsid w:val="005300A9"/>
    <w:rsid w:val="005319AA"/>
    <w:rsid w:val="00531A08"/>
    <w:rsid w:val="00532846"/>
    <w:rsid w:val="00533B0B"/>
    <w:rsid w:val="00535409"/>
    <w:rsid w:val="005354B8"/>
    <w:rsid w:val="005354F3"/>
    <w:rsid w:val="00535FDA"/>
    <w:rsid w:val="0053630D"/>
    <w:rsid w:val="005369A9"/>
    <w:rsid w:val="0054039C"/>
    <w:rsid w:val="005408BC"/>
    <w:rsid w:val="0054145A"/>
    <w:rsid w:val="00541F03"/>
    <w:rsid w:val="00542005"/>
    <w:rsid w:val="00544F33"/>
    <w:rsid w:val="00545C75"/>
    <w:rsid w:val="00545EC0"/>
    <w:rsid w:val="005472D4"/>
    <w:rsid w:val="0054780B"/>
    <w:rsid w:val="0055239B"/>
    <w:rsid w:val="0055390B"/>
    <w:rsid w:val="005556B3"/>
    <w:rsid w:val="00555987"/>
    <w:rsid w:val="00555B16"/>
    <w:rsid w:val="00556F88"/>
    <w:rsid w:val="00557201"/>
    <w:rsid w:val="005576B5"/>
    <w:rsid w:val="00557A11"/>
    <w:rsid w:val="0056058A"/>
    <w:rsid w:val="00560DE7"/>
    <w:rsid w:val="00560E29"/>
    <w:rsid w:val="005610BD"/>
    <w:rsid w:val="00561AFC"/>
    <w:rsid w:val="00561CEA"/>
    <w:rsid w:val="005627E1"/>
    <w:rsid w:val="005628A0"/>
    <w:rsid w:val="00562F66"/>
    <w:rsid w:val="0056322C"/>
    <w:rsid w:val="005638E6"/>
    <w:rsid w:val="005648C2"/>
    <w:rsid w:val="005661FE"/>
    <w:rsid w:val="00566567"/>
    <w:rsid w:val="0056663C"/>
    <w:rsid w:val="005675FF"/>
    <w:rsid w:val="00567FCF"/>
    <w:rsid w:val="00571715"/>
    <w:rsid w:val="00572245"/>
    <w:rsid w:val="005735DE"/>
    <w:rsid w:val="005735E4"/>
    <w:rsid w:val="005743A7"/>
    <w:rsid w:val="00574916"/>
    <w:rsid w:val="00574F80"/>
    <w:rsid w:val="00576EAC"/>
    <w:rsid w:val="0057788C"/>
    <w:rsid w:val="005807B5"/>
    <w:rsid w:val="0058081F"/>
    <w:rsid w:val="005815AF"/>
    <w:rsid w:val="00582124"/>
    <w:rsid w:val="0058231F"/>
    <w:rsid w:val="00583CD0"/>
    <w:rsid w:val="00586573"/>
    <w:rsid w:val="00586D46"/>
    <w:rsid w:val="00586F2E"/>
    <w:rsid w:val="00591A5C"/>
    <w:rsid w:val="00593113"/>
    <w:rsid w:val="00593366"/>
    <w:rsid w:val="00593916"/>
    <w:rsid w:val="0059592C"/>
    <w:rsid w:val="005A0775"/>
    <w:rsid w:val="005A19AB"/>
    <w:rsid w:val="005A1F1C"/>
    <w:rsid w:val="005A40A4"/>
    <w:rsid w:val="005A4425"/>
    <w:rsid w:val="005A448F"/>
    <w:rsid w:val="005A50C1"/>
    <w:rsid w:val="005A6483"/>
    <w:rsid w:val="005A6581"/>
    <w:rsid w:val="005A6B19"/>
    <w:rsid w:val="005A7A97"/>
    <w:rsid w:val="005A7BB7"/>
    <w:rsid w:val="005B01BF"/>
    <w:rsid w:val="005B160D"/>
    <w:rsid w:val="005B18F0"/>
    <w:rsid w:val="005B1AE8"/>
    <w:rsid w:val="005B22B0"/>
    <w:rsid w:val="005B2C47"/>
    <w:rsid w:val="005B3044"/>
    <w:rsid w:val="005B3344"/>
    <w:rsid w:val="005B35AF"/>
    <w:rsid w:val="005B3B45"/>
    <w:rsid w:val="005B3D29"/>
    <w:rsid w:val="005B6477"/>
    <w:rsid w:val="005B6C8A"/>
    <w:rsid w:val="005B6FB6"/>
    <w:rsid w:val="005C1F77"/>
    <w:rsid w:val="005C2559"/>
    <w:rsid w:val="005C2B97"/>
    <w:rsid w:val="005C3F36"/>
    <w:rsid w:val="005C4213"/>
    <w:rsid w:val="005C4FD8"/>
    <w:rsid w:val="005C5817"/>
    <w:rsid w:val="005C591D"/>
    <w:rsid w:val="005C6C45"/>
    <w:rsid w:val="005C6D33"/>
    <w:rsid w:val="005C74EA"/>
    <w:rsid w:val="005D0CE5"/>
    <w:rsid w:val="005D16A1"/>
    <w:rsid w:val="005D1B0B"/>
    <w:rsid w:val="005D1F7F"/>
    <w:rsid w:val="005D268F"/>
    <w:rsid w:val="005D34A4"/>
    <w:rsid w:val="005D356B"/>
    <w:rsid w:val="005D35A9"/>
    <w:rsid w:val="005D3F25"/>
    <w:rsid w:val="005D54FF"/>
    <w:rsid w:val="005D606A"/>
    <w:rsid w:val="005D6C8B"/>
    <w:rsid w:val="005D75DA"/>
    <w:rsid w:val="005E17B4"/>
    <w:rsid w:val="005E17FA"/>
    <w:rsid w:val="005E1B01"/>
    <w:rsid w:val="005E1B9E"/>
    <w:rsid w:val="005E1DCB"/>
    <w:rsid w:val="005E2137"/>
    <w:rsid w:val="005E2371"/>
    <w:rsid w:val="005E2B49"/>
    <w:rsid w:val="005E2DEF"/>
    <w:rsid w:val="005E3C0E"/>
    <w:rsid w:val="005E49E3"/>
    <w:rsid w:val="005E4AFC"/>
    <w:rsid w:val="005E5379"/>
    <w:rsid w:val="005E5D2C"/>
    <w:rsid w:val="005E6054"/>
    <w:rsid w:val="005F00E0"/>
    <w:rsid w:val="005F059D"/>
    <w:rsid w:val="005F09BF"/>
    <w:rsid w:val="005F0D52"/>
    <w:rsid w:val="005F12A4"/>
    <w:rsid w:val="005F1467"/>
    <w:rsid w:val="005F1952"/>
    <w:rsid w:val="005F1EBE"/>
    <w:rsid w:val="005F26F3"/>
    <w:rsid w:val="005F4426"/>
    <w:rsid w:val="005F4C63"/>
    <w:rsid w:val="005F5406"/>
    <w:rsid w:val="005F557A"/>
    <w:rsid w:val="005F6BC3"/>
    <w:rsid w:val="005F74AC"/>
    <w:rsid w:val="0060088B"/>
    <w:rsid w:val="00601B1C"/>
    <w:rsid w:val="00601BAF"/>
    <w:rsid w:val="00601F7F"/>
    <w:rsid w:val="00602BA0"/>
    <w:rsid w:val="006058FA"/>
    <w:rsid w:val="00612D52"/>
    <w:rsid w:val="006134C1"/>
    <w:rsid w:val="00614AF0"/>
    <w:rsid w:val="00614C24"/>
    <w:rsid w:val="00616257"/>
    <w:rsid w:val="0062029B"/>
    <w:rsid w:val="00622E1C"/>
    <w:rsid w:val="00623240"/>
    <w:rsid w:val="00623E79"/>
    <w:rsid w:val="00623F69"/>
    <w:rsid w:val="006242F1"/>
    <w:rsid w:val="00624B57"/>
    <w:rsid w:val="00625C26"/>
    <w:rsid w:val="00627253"/>
    <w:rsid w:val="00627305"/>
    <w:rsid w:val="0062738A"/>
    <w:rsid w:val="00627779"/>
    <w:rsid w:val="00630042"/>
    <w:rsid w:val="006302BB"/>
    <w:rsid w:val="00630666"/>
    <w:rsid w:val="00630D62"/>
    <w:rsid w:val="00631AAB"/>
    <w:rsid w:val="006329A7"/>
    <w:rsid w:val="00633436"/>
    <w:rsid w:val="006345DD"/>
    <w:rsid w:val="006359FF"/>
    <w:rsid w:val="00635BB8"/>
    <w:rsid w:val="006362C1"/>
    <w:rsid w:val="006368DF"/>
    <w:rsid w:val="006371B2"/>
    <w:rsid w:val="00637C58"/>
    <w:rsid w:val="00637EB6"/>
    <w:rsid w:val="00642F4B"/>
    <w:rsid w:val="006448E8"/>
    <w:rsid w:val="00644EAA"/>
    <w:rsid w:val="006461C9"/>
    <w:rsid w:val="006461D9"/>
    <w:rsid w:val="00646F53"/>
    <w:rsid w:val="00650701"/>
    <w:rsid w:val="0065444F"/>
    <w:rsid w:val="00654601"/>
    <w:rsid w:val="006548D2"/>
    <w:rsid w:val="006573ED"/>
    <w:rsid w:val="00657B68"/>
    <w:rsid w:val="00657C05"/>
    <w:rsid w:val="00660C10"/>
    <w:rsid w:val="00661646"/>
    <w:rsid w:val="0066197C"/>
    <w:rsid w:val="00661C40"/>
    <w:rsid w:val="00662E64"/>
    <w:rsid w:val="00662EE7"/>
    <w:rsid w:val="00663C0A"/>
    <w:rsid w:val="00663EC7"/>
    <w:rsid w:val="00664BE3"/>
    <w:rsid w:val="00664F86"/>
    <w:rsid w:val="006677BE"/>
    <w:rsid w:val="006722A7"/>
    <w:rsid w:val="006723D8"/>
    <w:rsid w:val="006741DB"/>
    <w:rsid w:val="006749B0"/>
    <w:rsid w:val="00675104"/>
    <w:rsid w:val="00675972"/>
    <w:rsid w:val="00677C07"/>
    <w:rsid w:val="00680A82"/>
    <w:rsid w:val="00680EC0"/>
    <w:rsid w:val="00681C01"/>
    <w:rsid w:val="00681EB0"/>
    <w:rsid w:val="006827C8"/>
    <w:rsid w:val="0068360A"/>
    <w:rsid w:val="00683734"/>
    <w:rsid w:val="00683838"/>
    <w:rsid w:val="006845E9"/>
    <w:rsid w:val="0068583F"/>
    <w:rsid w:val="00685C9B"/>
    <w:rsid w:val="0068618D"/>
    <w:rsid w:val="0068706E"/>
    <w:rsid w:val="00687433"/>
    <w:rsid w:val="00690BC6"/>
    <w:rsid w:val="006925FF"/>
    <w:rsid w:val="006926EC"/>
    <w:rsid w:val="00692A26"/>
    <w:rsid w:val="00692EEE"/>
    <w:rsid w:val="006950AE"/>
    <w:rsid w:val="006956FA"/>
    <w:rsid w:val="0069762D"/>
    <w:rsid w:val="006A0F7E"/>
    <w:rsid w:val="006A1B7B"/>
    <w:rsid w:val="006A1F82"/>
    <w:rsid w:val="006A2F29"/>
    <w:rsid w:val="006A3797"/>
    <w:rsid w:val="006A417D"/>
    <w:rsid w:val="006A4ED0"/>
    <w:rsid w:val="006A56A3"/>
    <w:rsid w:val="006A71E1"/>
    <w:rsid w:val="006A75F8"/>
    <w:rsid w:val="006A7F86"/>
    <w:rsid w:val="006B0A08"/>
    <w:rsid w:val="006B2F16"/>
    <w:rsid w:val="006B4582"/>
    <w:rsid w:val="006B5A8A"/>
    <w:rsid w:val="006B783F"/>
    <w:rsid w:val="006B7C66"/>
    <w:rsid w:val="006B7E25"/>
    <w:rsid w:val="006C1A8D"/>
    <w:rsid w:val="006C3708"/>
    <w:rsid w:val="006C4727"/>
    <w:rsid w:val="006C4CD7"/>
    <w:rsid w:val="006C539A"/>
    <w:rsid w:val="006C5B24"/>
    <w:rsid w:val="006C6350"/>
    <w:rsid w:val="006C6381"/>
    <w:rsid w:val="006C67EB"/>
    <w:rsid w:val="006C7C13"/>
    <w:rsid w:val="006D066C"/>
    <w:rsid w:val="006D0684"/>
    <w:rsid w:val="006D0A87"/>
    <w:rsid w:val="006D0DD4"/>
    <w:rsid w:val="006D1388"/>
    <w:rsid w:val="006D2F41"/>
    <w:rsid w:val="006D4E2B"/>
    <w:rsid w:val="006D6556"/>
    <w:rsid w:val="006D680E"/>
    <w:rsid w:val="006D6842"/>
    <w:rsid w:val="006D6B6C"/>
    <w:rsid w:val="006E24AE"/>
    <w:rsid w:val="006E31F8"/>
    <w:rsid w:val="006E38B1"/>
    <w:rsid w:val="006E52C4"/>
    <w:rsid w:val="006E6A82"/>
    <w:rsid w:val="006F1655"/>
    <w:rsid w:val="006F2168"/>
    <w:rsid w:val="006F23FB"/>
    <w:rsid w:val="006F2659"/>
    <w:rsid w:val="006F26B8"/>
    <w:rsid w:val="006F3991"/>
    <w:rsid w:val="006F4105"/>
    <w:rsid w:val="006F4B0C"/>
    <w:rsid w:val="006F4C86"/>
    <w:rsid w:val="006F55F1"/>
    <w:rsid w:val="006F5A04"/>
    <w:rsid w:val="006F69C9"/>
    <w:rsid w:val="00700EE3"/>
    <w:rsid w:val="00701486"/>
    <w:rsid w:val="00701EE5"/>
    <w:rsid w:val="00702379"/>
    <w:rsid w:val="0070300C"/>
    <w:rsid w:val="007034EF"/>
    <w:rsid w:val="007037F3"/>
    <w:rsid w:val="0070412E"/>
    <w:rsid w:val="0070438A"/>
    <w:rsid w:val="00704BE4"/>
    <w:rsid w:val="00704E62"/>
    <w:rsid w:val="00704E6F"/>
    <w:rsid w:val="00704FA4"/>
    <w:rsid w:val="00705D19"/>
    <w:rsid w:val="00706A60"/>
    <w:rsid w:val="007077D6"/>
    <w:rsid w:val="0071104A"/>
    <w:rsid w:val="00711303"/>
    <w:rsid w:val="00713352"/>
    <w:rsid w:val="00713365"/>
    <w:rsid w:val="00715CA9"/>
    <w:rsid w:val="007166AD"/>
    <w:rsid w:val="00716F77"/>
    <w:rsid w:val="007179A7"/>
    <w:rsid w:val="00721284"/>
    <w:rsid w:val="007213EE"/>
    <w:rsid w:val="00721469"/>
    <w:rsid w:val="00721693"/>
    <w:rsid w:val="0072348A"/>
    <w:rsid w:val="00725271"/>
    <w:rsid w:val="00725CE5"/>
    <w:rsid w:val="00726285"/>
    <w:rsid w:val="00726DBF"/>
    <w:rsid w:val="0072755F"/>
    <w:rsid w:val="0073073B"/>
    <w:rsid w:val="00731ED5"/>
    <w:rsid w:val="00732745"/>
    <w:rsid w:val="0073321D"/>
    <w:rsid w:val="0073336C"/>
    <w:rsid w:val="00734313"/>
    <w:rsid w:val="007344D5"/>
    <w:rsid w:val="007348E7"/>
    <w:rsid w:val="0073668C"/>
    <w:rsid w:val="00736D45"/>
    <w:rsid w:val="00737BE9"/>
    <w:rsid w:val="007400B5"/>
    <w:rsid w:val="007401AF"/>
    <w:rsid w:val="00740376"/>
    <w:rsid w:val="00741084"/>
    <w:rsid w:val="007416AB"/>
    <w:rsid w:val="007418D1"/>
    <w:rsid w:val="00742800"/>
    <w:rsid w:val="00742911"/>
    <w:rsid w:val="00742A31"/>
    <w:rsid w:val="00742F99"/>
    <w:rsid w:val="00743EEB"/>
    <w:rsid w:val="00743F74"/>
    <w:rsid w:val="00744E33"/>
    <w:rsid w:val="007450D9"/>
    <w:rsid w:val="00746254"/>
    <w:rsid w:val="00746EE1"/>
    <w:rsid w:val="00747B53"/>
    <w:rsid w:val="0075074D"/>
    <w:rsid w:val="007515AB"/>
    <w:rsid w:val="007516AD"/>
    <w:rsid w:val="00751C08"/>
    <w:rsid w:val="00751FBF"/>
    <w:rsid w:val="00752C06"/>
    <w:rsid w:val="0075311A"/>
    <w:rsid w:val="00753C50"/>
    <w:rsid w:val="00753D85"/>
    <w:rsid w:val="00753FE9"/>
    <w:rsid w:val="00756571"/>
    <w:rsid w:val="00756A1B"/>
    <w:rsid w:val="007572AF"/>
    <w:rsid w:val="007608B8"/>
    <w:rsid w:val="007637F9"/>
    <w:rsid w:val="00763EA8"/>
    <w:rsid w:val="0076498A"/>
    <w:rsid w:val="00765506"/>
    <w:rsid w:val="007675FC"/>
    <w:rsid w:val="0077082D"/>
    <w:rsid w:val="00770ACC"/>
    <w:rsid w:val="00771D55"/>
    <w:rsid w:val="0077206E"/>
    <w:rsid w:val="00772531"/>
    <w:rsid w:val="00772EB9"/>
    <w:rsid w:val="007751FE"/>
    <w:rsid w:val="00775218"/>
    <w:rsid w:val="007759E6"/>
    <w:rsid w:val="00776330"/>
    <w:rsid w:val="007767C7"/>
    <w:rsid w:val="00776869"/>
    <w:rsid w:val="007769A8"/>
    <w:rsid w:val="00780705"/>
    <w:rsid w:val="00780BE2"/>
    <w:rsid w:val="00782AB8"/>
    <w:rsid w:val="00783138"/>
    <w:rsid w:val="00783981"/>
    <w:rsid w:val="007906B4"/>
    <w:rsid w:val="00791CF6"/>
    <w:rsid w:val="00793123"/>
    <w:rsid w:val="007939AA"/>
    <w:rsid w:val="00795973"/>
    <w:rsid w:val="007963FE"/>
    <w:rsid w:val="007964E6"/>
    <w:rsid w:val="00796BD6"/>
    <w:rsid w:val="00797672"/>
    <w:rsid w:val="00797F73"/>
    <w:rsid w:val="007A0D6E"/>
    <w:rsid w:val="007A3F7B"/>
    <w:rsid w:val="007A4630"/>
    <w:rsid w:val="007A69CC"/>
    <w:rsid w:val="007A7C50"/>
    <w:rsid w:val="007B156A"/>
    <w:rsid w:val="007B1654"/>
    <w:rsid w:val="007B263B"/>
    <w:rsid w:val="007B2DCC"/>
    <w:rsid w:val="007B3220"/>
    <w:rsid w:val="007B49FB"/>
    <w:rsid w:val="007B4E6A"/>
    <w:rsid w:val="007B60EA"/>
    <w:rsid w:val="007B645F"/>
    <w:rsid w:val="007B7A38"/>
    <w:rsid w:val="007C0BE5"/>
    <w:rsid w:val="007C1596"/>
    <w:rsid w:val="007C1E62"/>
    <w:rsid w:val="007C4AC7"/>
    <w:rsid w:val="007C4E71"/>
    <w:rsid w:val="007C59DC"/>
    <w:rsid w:val="007C609B"/>
    <w:rsid w:val="007D0A00"/>
    <w:rsid w:val="007D283B"/>
    <w:rsid w:val="007D2850"/>
    <w:rsid w:val="007D2A08"/>
    <w:rsid w:val="007D3933"/>
    <w:rsid w:val="007D3A56"/>
    <w:rsid w:val="007D4FF0"/>
    <w:rsid w:val="007D58EE"/>
    <w:rsid w:val="007D5996"/>
    <w:rsid w:val="007D61ED"/>
    <w:rsid w:val="007D710B"/>
    <w:rsid w:val="007E0A96"/>
    <w:rsid w:val="007E171F"/>
    <w:rsid w:val="007E17F3"/>
    <w:rsid w:val="007E1CC4"/>
    <w:rsid w:val="007E269D"/>
    <w:rsid w:val="007E33CC"/>
    <w:rsid w:val="007E4075"/>
    <w:rsid w:val="007E6DBB"/>
    <w:rsid w:val="007E6FCC"/>
    <w:rsid w:val="007E7393"/>
    <w:rsid w:val="007F01AE"/>
    <w:rsid w:val="007F0BEA"/>
    <w:rsid w:val="007F15A4"/>
    <w:rsid w:val="007F2229"/>
    <w:rsid w:val="007F3410"/>
    <w:rsid w:val="007F6514"/>
    <w:rsid w:val="007F7FFE"/>
    <w:rsid w:val="00800C9B"/>
    <w:rsid w:val="00801C6F"/>
    <w:rsid w:val="0080266E"/>
    <w:rsid w:val="00802A3E"/>
    <w:rsid w:val="00802BF5"/>
    <w:rsid w:val="00803DB9"/>
    <w:rsid w:val="00804873"/>
    <w:rsid w:val="00804ACC"/>
    <w:rsid w:val="00804E9E"/>
    <w:rsid w:val="00805453"/>
    <w:rsid w:val="008058A3"/>
    <w:rsid w:val="0080606D"/>
    <w:rsid w:val="00806262"/>
    <w:rsid w:val="00806F5F"/>
    <w:rsid w:val="00807638"/>
    <w:rsid w:val="00807B8A"/>
    <w:rsid w:val="0081107F"/>
    <w:rsid w:val="00811EE1"/>
    <w:rsid w:val="0081225E"/>
    <w:rsid w:val="00812D73"/>
    <w:rsid w:val="0081339A"/>
    <w:rsid w:val="00813A3F"/>
    <w:rsid w:val="00813ADD"/>
    <w:rsid w:val="008150E2"/>
    <w:rsid w:val="0081547F"/>
    <w:rsid w:val="0081581E"/>
    <w:rsid w:val="008170A7"/>
    <w:rsid w:val="00817F42"/>
    <w:rsid w:val="008217A9"/>
    <w:rsid w:val="00821B91"/>
    <w:rsid w:val="00821BFA"/>
    <w:rsid w:val="008224CF"/>
    <w:rsid w:val="00822E3D"/>
    <w:rsid w:val="008235BE"/>
    <w:rsid w:val="0082392F"/>
    <w:rsid w:val="008254FB"/>
    <w:rsid w:val="00825982"/>
    <w:rsid w:val="00827658"/>
    <w:rsid w:val="0083073B"/>
    <w:rsid w:val="00830B60"/>
    <w:rsid w:val="00831056"/>
    <w:rsid w:val="008316E9"/>
    <w:rsid w:val="00831FF5"/>
    <w:rsid w:val="008326AE"/>
    <w:rsid w:val="00834665"/>
    <w:rsid w:val="00834C75"/>
    <w:rsid w:val="00835800"/>
    <w:rsid w:val="008358C4"/>
    <w:rsid w:val="00835D29"/>
    <w:rsid w:val="00836FCE"/>
    <w:rsid w:val="008433F9"/>
    <w:rsid w:val="00843805"/>
    <w:rsid w:val="00843E3F"/>
    <w:rsid w:val="008442EF"/>
    <w:rsid w:val="00844CB3"/>
    <w:rsid w:val="008456DB"/>
    <w:rsid w:val="008464E1"/>
    <w:rsid w:val="00846CC5"/>
    <w:rsid w:val="00850C54"/>
    <w:rsid w:val="00851C05"/>
    <w:rsid w:val="00852AFD"/>
    <w:rsid w:val="00854062"/>
    <w:rsid w:val="00854E6A"/>
    <w:rsid w:val="0085579F"/>
    <w:rsid w:val="00855D79"/>
    <w:rsid w:val="00855EFB"/>
    <w:rsid w:val="00857547"/>
    <w:rsid w:val="0086015E"/>
    <w:rsid w:val="0086051D"/>
    <w:rsid w:val="0086209E"/>
    <w:rsid w:val="008624F5"/>
    <w:rsid w:val="0086254E"/>
    <w:rsid w:val="008631FC"/>
    <w:rsid w:val="008635E4"/>
    <w:rsid w:val="00864263"/>
    <w:rsid w:val="00864BB6"/>
    <w:rsid w:val="00866A41"/>
    <w:rsid w:val="00866B25"/>
    <w:rsid w:val="00867C62"/>
    <w:rsid w:val="00870614"/>
    <w:rsid w:val="00871C16"/>
    <w:rsid w:val="00871F82"/>
    <w:rsid w:val="00872FD8"/>
    <w:rsid w:val="00873539"/>
    <w:rsid w:val="00873663"/>
    <w:rsid w:val="0087573B"/>
    <w:rsid w:val="00875A5F"/>
    <w:rsid w:val="00876012"/>
    <w:rsid w:val="008776FD"/>
    <w:rsid w:val="00882118"/>
    <w:rsid w:val="00882833"/>
    <w:rsid w:val="00882AF5"/>
    <w:rsid w:val="00882F8B"/>
    <w:rsid w:val="00883592"/>
    <w:rsid w:val="008839F0"/>
    <w:rsid w:val="00883AC4"/>
    <w:rsid w:val="008848CE"/>
    <w:rsid w:val="00885028"/>
    <w:rsid w:val="00885387"/>
    <w:rsid w:val="00885A45"/>
    <w:rsid w:val="0088671D"/>
    <w:rsid w:val="00887927"/>
    <w:rsid w:val="00887D9D"/>
    <w:rsid w:val="00890424"/>
    <w:rsid w:val="008906E2"/>
    <w:rsid w:val="00891682"/>
    <w:rsid w:val="008917EF"/>
    <w:rsid w:val="00892B5E"/>
    <w:rsid w:val="00892FC4"/>
    <w:rsid w:val="0089354F"/>
    <w:rsid w:val="008948FF"/>
    <w:rsid w:val="008951A5"/>
    <w:rsid w:val="008A05A9"/>
    <w:rsid w:val="008A18C8"/>
    <w:rsid w:val="008A2300"/>
    <w:rsid w:val="008A2C9A"/>
    <w:rsid w:val="008A37AA"/>
    <w:rsid w:val="008A3FD0"/>
    <w:rsid w:val="008A4E98"/>
    <w:rsid w:val="008A6DBE"/>
    <w:rsid w:val="008B022B"/>
    <w:rsid w:val="008B0CE5"/>
    <w:rsid w:val="008B174E"/>
    <w:rsid w:val="008B26C6"/>
    <w:rsid w:val="008B3338"/>
    <w:rsid w:val="008B34D2"/>
    <w:rsid w:val="008B4E66"/>
    <w:rsid w:val="008B5192"/>
    <w:rsid w:val="008B6391"/>
    <w:rsid w:val="008B6680"/>
    <w:rsid w:val="008C01FA"/>
    <w:rsid w:val="008C06FA"/>
    <w:rsid w:val="008C08A2"/>
    <w:rsid w:val="008C0C3F"/>
    <w:rsid w:val="008C1460"/>
    <w:rsid w:val="008C200D"/>
    <w:rsid w:val="008C2ED7"/>
    <w:rsid w:val="008C30E4"/>
    <w:rsid w:val="008C3614"/>
    <w:rsid w:val="008C40FD"/>
    <w:rsid w:val="008C5B81"/>
    <w:rsid w:val="008C6314"/>
    <w:rsid w:val="008C673A"/>
    <w:rsid w:val="008C76F6"/>
    <w:rsid w:val="008C7CD0"/>
    <w:rsid w:val="008D0E35"/>
    <w:rsid w:val="008D0EA0"/>
    <w:rsid w:val="008D20EF"/>
    <w:rsid w:val="008D249E"/>
    <w:rsid w:val="008D350A"/>
    <w:rsid w:val="008D3E3D"/>
    <w:rsid w:val="008D3EFD"/>
    <w:rsid w:val="008D44A6"/>
    <w:rsid w:val="008D5BCA"/>
    <w:rsid w:val="008E0786"/>
    <w:rsid w:val="008E229E"/>
    <w:rsid w:val="008E4772"/>
    <w:rsid w:val="008E4879"/>
    <w:rsid w:val="008E4BB4"/>
    <w:rsid w:val="008E5310"/>
    <w:rsid w:val="008E5577"/>
    <w:rsid w:val="008E5F5F"/>
    <w:rsid w:val="008E6CD3"/>
    <w:rsid w:val="008E7449"/>
    <w:rsid w:val="008E7D15"/>
    <w:rsid w:val="008F039F"/>
    <w:rsid w:val="008F03CB"/>
    <w:rsid w:val="008F1597"/>
    <w:rsid w:val="008F33AF"/>
    <w:rsid w:val="008F600F"/>
    <w:rsid w:val="008F6062"/>
    <w:rsid w:val="008F7360"/>
    <w:rsid w:val="008F7983"/>
    <w:rsid w:val="008F7E2A"/>
    <w:rsid w:val="0090098B"/>
    <w:rsid w:val="00900FC9"/>
    <w:rsid w:val="0090172D"/>
    <w:rsid w:val="009018CF"/>
    <w:rsid w:val="009027B2"/>
    <w:rsid w:val="00902F59"/>
    <w:rsid w:val="00903C06"/>
    <w:rsid w:val="00903E28"/>
    <w:rsid w:val="00903FC2"/>
    <w:rsid w:val="00903FFA"/>
    <w:rsid w:val="00905E0D"/>
    <w:rsid w:val="00906142"/>
    <w:rsid w:val="009069AD"/>
    <w:rsid w:val="00906C95"/>
    <w:rsid w:val="00907594"/>
    <w:rsid w:val="0091000E"/>
    <w:rsid w:val="0091093B"/>
    <w:rsid w:val="00910D79"/>
    <w:rsid w:val="00911729"/>
    <w:rsid w:val="00912558"/>
    <w:rsid w:val="00912D80"/>
    <w:rsid w:val="0091302F"/>
    <w:rsid w:val="00914CEB"/>
    <w:rsid w:val="00914F51"/>
    <w:rsid w:val="00915413"/>
    <w:rsid w:val="00915B33"/>
    <w:rsid w:val="00915E15"/>
    <w:rsid w:val="0091606B"/>
    <w:rsid w:val="0091647F"/>
    <w:rsid w:val="00916724"/>
    <w:rsid w:val="00920C10"/>
    <w:rsid w:val="00920F13"/>
    <w:rsid w:val="00922472"/>
    <w:rsid w:val="00922835"/>
    <w:rsid w:val="00922AAB"/>
    <w:rsid w:val="00923E2C"/>
    <w:rsid w:val="00925EB2"/>
    <w:rsid w:val="009263BB"/>
    <w:rsid w:val="0092649B"/>
    <w:rsid w:val="00926D34"/>
    <w:rsid w:val="009275CE"/>
    <w:rsid w:val="0093096B"/>
    <w:rsid w:val="00930CD2"/>
    <w:rsid w:val="00930EB5"/>
    <w:rsid w:val="0093138D"/>
    <w:rsid w:val="00931DBE"/>
    <w:rsid w:val="00936493"/>
    <w:rsid w:val="00936F0B"/>
    <w:rsid w:val="009409A6"/>
    <w:rsid w:val="00940B00"/>
    <w:rsid w:val="00942666"/>
    <w:rsid w:val="00944E99"/>
    <w:rsid w:val="00944F73"/>
    <w:rsid w:val="00945338"/>
    <w:rsid w:val="00946543"/>
    <w:rsid w:val="00946975"/>
    <w:rsid w:val="009473EF"/>
    <w:rsid w:val="009500AB"/>
    <w:rsid w:val="00951960"/>
    <w:rsid w:val="00951E0A"/>
    <w:rsid w:val="00952D5F"/>
    <w:rsid w:val="00953B16"/>
    <w:rsid w:val="009555B7"/>
    <w:rsid w:val="00956395"/>
    <w:rsid w:val="00963BA4"/>
    <w:rsid w:val="00966813"/>
    <w:rsid w:val="00967E7A"/>
    <w:rsid w:val="0097227F"/>
    <w:rsid w:val="00973EC5"/>
    <w:rsid w:val="009741F9"/>
    <w:rsid w:val="009762FC"/>
    <w:rsid w:val="00976A90"/>
    <w:rsid w:val="00980A40"/>
    <w:rsid w:val="009815AB"/>
    <w:rsid w:val="009833BB"/>
    <w:rsid w:val="009834E8"/>
    <w:rsid w:val="0098387D"/>
    <w:rsid w:val="009849D0"/>
    <w:rsid w:val="00985201"/>
    <w:rsid w:val="0098637C"/>
    <w:rsid w:val="009865BC"/>
    <w:rsid w:val="00986BC2"/>
    <w:rsid w:val="00986EED"/>
    <w:rsid w:val="00987903"/>
    <w:rsid w:val="009900EB"/>
    <w:rsid w:val="00990641"/>
    <w:rsid w:val="0099107D"/>
    <w:rsid w:val="00993B6E"/>
    <w:rsid w:val="009947D2"/>
    <w:rsid w:val="009954CB"/>
    <w:rsid w:val="009955AA"/>
    <w:rsid w:val="00995899"/>
    <w:rsid w:val="00996C06"/>
    <w:rsid w:val="00997450"/>
    <w:rsid w:val="009A0100"/>
    <w:rsid w:val="009A0F78"/>
    <w:rsid w:val="009A1F92"/>
    <w:rsid w:val="009A2D9A"/>
    <w:rsid w:val="009A358C"/>
    <w:rsid w:val="009A3F11"/>
    <w:rsid w:val="009A47A7"/>
    <w:rsid w:val="009A5997"/>
    <w:rsid w:val="009A6217"/>
    <w:rsid w:val="009A6933"/>
    <w:rsid w:val="009A6963"/>
    <w:rsid w:val="009A6B2B"/>
    <w:rsid w:val="009A6E00"/>
    <w:rsid w:val="009B1C89"/>
    <w:rsid w:val="009B290F"/>
    <w:rsid w:val="009B2D55"/>
    <w:rsid w:val="009B3AF2"/>
    <w:rsid w:val="009B7853"/>
    <w:rsid w:val="009B7944"/>
    <w:rsid w:val="009C0FBB"/>
    <w:rsid w:val="009C1189"/>
    <w:rsid w:val="009C185E"/>
    <w:rsid w:val="009C186A"/>
    <w:rsid w:val="009C1929"/>
    <w:rsid w:val="009C2387"/>
    <w:rsid w:val="009C2589"/>
    <w:rsid w:val="009C2CF2"/>
    <w:rsid w:val="009C3B28"/>
    <w:rsid w:val="009C4B45"/>
    <w:rsid w:val="009C4C98"/>
    <w:rsid w:val="009C6B32"/>
    <w:rsid w:val="009C7783"/>
    <w:rsid w:val="009D08A1"/>
    <w:rsid w:val="009D09EA"/>
    <w:rsid w:val="009D20F5"/>
    <w:rsid w:val="009D3F6A"/>
    <w:rsid w:val="009D5077"/>
    <w:rsid w:val="009D50A7"/>
    <w:rsid w:val="009D6BCE"/>
    <w:rsid w:val="009D6F5F"/>
    <w:rsid w:val="009E2616"/>
    <w:rsid w:val="009E4E03"/>
    <w:rsid w:val="009F00BF"/>
    <w:rsid w:val="009F0751"/>
    <w:rsid w:val="009F16CB"/>
    <w:rsid w:val="009F23C0"/>
    <w:rsid w:val="009F34E1"/>
    <w:rsid w:val="009F3525"/>
    <w:rsid w:val="009F4C1F"/>
    <w:rsid w:val="009F5D92"/>
    <w:rsid w:val="009F666F"/>
    <w:rsid w:val="009F680A"/>
    <w:rsid w:val="009F694D"/>
    <w:rsid w:val="009F78A5"/>
    <w:rsid w:val="00A001F0"/>
    <w:rsid w:val="00A01DF2"/>
    <w:rsid w:val="00A0216A"/>
    <w:rsid w:val="00A02FED"/>
    <w:rsid w:val="00A03481"/>
    <w:rsid w:val="00A04689"/>
    <w:rsid w:val="00A05419"/>
    <w:rsid w:val="00A054C0"/>
    <w:rsid w:val="00A05C7E"/>
    <w:rsid w:val="00A06CD5"/>
    <w:rsid w:val="00A06F23"/>
    <w:rsid w:val="00A10242"/>
    <w:rsid w:val="00A11396"/>
    <w:rsid w:val="00A11900"/>
    <w:rsid w:val="00A12027"/>
    <w:rsid w:val="00A124FD"/>
    <w:rsid w:val="00A13717"/>
    <w:rsid w:val="00A139E4"/>
    <w:rsid w:val="00A147E8"/>
    <w:rsid w:val="00A16A75"/>
    <w:rsid w:val="00A16C65"/>
    <w:rsid w:val="00A173CB"/>
    <w:rsid w:val="00A20187"/>
    <w:rsid w:val="00A213BB"/>
    <w:rsid w:val="00A2162F"/>
    <w:rsid w:val="00A21D44"/>
    <w:rsid w:val="00A235E5"/>
    <w:rsid w:val="00A24153"/>
    <w:rsid w:val="00A24719"/>
    <w:rsid w:val="00A2553F"/>
    <w:rsid w:val="00A2585A"/>
    <w:rsid w:val="00A26EA1"/>
    <w:rsid w:val="00A27274"/>
    <w:rsid w:val="00A27E8D"/>
    <w:rsid w:val="00A303A7"/>
    <w:rsid w:val="00A30AA8"/>
    <w:rsid w:val="00A31D6B"/>
    <w:rsid w:val="00A32777"/>
    <w:rsid w:val="00A32E6D"/>
    <w:rsid w:val="00A33482"/>
    <w:rsid w:val="00A33B66"/>
    <w:rsid w:val="00A34A3E"/>
    <w:rsid w:val="00A34EFF"/>
    <w:rsid w:val="00A34F09"/>
    <w:rsid w:val="00A36973"/>
    <w:rsid w:val="00A36D72"/>
    <w:rsid w:val="00A422F2"/>
    <w:rsid w:val="00A42676"/>
    <w:rsid w:val="00A42C1C"/>
    <w:rsid w:val="00A43A45"/>
    <w:rsid w:val="00A4479C"/>
    <w:rsid w:val="00A500D9"/>
    <w:rsid w:val="00A51B54"/>
    <w:rsid w:val="00A51BC1"/>
    <w:rsid w:val="00A51E93"/>
    <w:rsid w:val="00A5386A"/>
    <w:rsid w:val="00A53BDF"/>
    <w:rsid w:val="00A53E86"/>
    <w:rsid w:val="00A54063"/>
    <w:rsid w:val="00A542CE"/>
    <w:rsid w:val="00A543D0"/>
    <w:rsid w:val="00A5472B"/>
    <w:rsid w:val="00A57990"/>
    <w:rsid w:val="00A57E28"/>
    <w:rsid w:val="00A6088A"/>
    <w:rsid w:val="00A62E1C"/>
    <w:rsid w:val="00A63E7B"/>
    <w:rsid w:val="00A662F0"/>
    <w:rsid w:val="00A66975"/>
    <w:rsid w:val="00A66C68"/>
    <w:rsid w:val="00A67B12"/>
    <w:rsid w:val="00A70290"/>
    <w:rsid w:val="00A708EF"/>
    <w:rsid w:val="00A7307F"/>
    <w:rsid w:val="00A74418"/>
    <w:rsid w:val="00A74964"/>
    <w:rsid w:val="00A75550"/>
    <w:rsid w:val="00A75AFA"/>
    <w:rsid w:val="00A7635C"/>
    <w:rsid w:val="00A76752"/>
    <w:rsid w:val="00A7682E"/>
    <w:rsid w:val="00A76919"/>
    <w:rsid w:val="00A76DFE"/>
    <w:rsid w:val="00A7704F"/>
    <w:rsid w:val="00A77BFC"/>
    <w:rsid w:val="00A77C2C"/>
    <w:rsid w:val="00A77DBB"/>
    <w:rsid w:val="00A80280"/>
    <w:rsid w:val="00A81062"/>
    <w:rsid w:val="00A822D2"/>
    <w:rsid w:val="00A8295F"/>
    <w:rsid w:val="00A83003"/>
    <w:rsid w:val="00A837D9"/>
    <w:rsid w:val="00A84283"/>
    <w:rsid w:val="00A84B79"/>
    <w:rsid w:val="00A85C9F"/>
    <w:rsid w:val="00A861A6"/>
    <w:rsid w:val="00A86750"/>
    <w:rsid w:val="00A86ED7"/>
    <w:rsid w:val="00A87180"/>
    <w:rsid w:val="00A87408"/>
    <w:rsid w:val="00A8772C"/>
    <w:rsid w:val="00A87DBA"/>
    <w:rsid w:val="00A90914"/>
    <w:rsid w:val="00A90F7C"/>
    <w:rsid w:val="00A914CE"/>
    <w:rsid w:val="00A916D4"/>
    <w:rsid w:val="00A91FB8"/>
    <w:rsid w:val="00A92921"/>
    <w:rsid w:val="00A951C2"/>
    <w:rsid w:val="00A95C37"/>
    <w:rsid w:val="00A9684A"/>
    <w:rsid w:val="00A96BFF"/>
    <w:rsid w:val="00A97467"/>
    <w:rsid w:val="00A97CF9"/>
    <w:rsid w:val="00AA2184"/>
    <w:rsid w:val="00AA40E0"/>
    <w:rsid w:val="00AA45BF"/>
    <w:rsid w:val="00AA5100"/>
    <w:rsid w:val="00AA5264"/>
    <w:rsid w:val="00AA5BBF"/>
    <w:rsid w:val="00AA6B6C"/>
    <w:rsid w:val="00AA70A7"/>
    <w:rsid w:val="00AA76BB"/>
    <w:rsid w:val="00AB0D5D"/>
    <w:rsid w:val="00AB165E"/>
    <w:rsid w:val="00AB26D7"/>
    <w:rsid w:val="00AB28CD"/>
    <w:rsid w:val="00AB29E7"/>
    <w:rsid w:val="00AB2CBF"/>
    <w:rsid w:val="00AB32B0"/>
    <w:rsid w:val="00AB3B61"/>
    <w:rsid w:val="00AB4C39"/>
    <w:rsid w:val="00AB5BCD"/>
    <w:rsid w:val="00AC0BF1"/>
    <w:rsid w:val="00AC2ABA"/>
    <w:rsid w:val="00AC2BAF"/>
    <w:rsid w:val="00AC4F15"/>
    <w:rsid w:val="00AC5F19"/>
    <w:rsid w:val="00AC609B"/>
    <w:rsid w:val="00AC6131"/>
    <w:rsid w:val="00AC61F1"/>
    <w:rsid w:val="00AC6C3A"/>
    <w:rsid w:val="00AC6D22"/>
    <w:rsid w:val="00AC6D68"/>
    <w:rsid w:val="00AD0863"/>
    <w:rsid w:val="00AD09F0"/>
    <w:rsid w:val="00AD11A3"/>
    <w:rsid w:val="00AD253A"/>
    <w:rsid w:val="00AD33D5"/>
    <w:rsid w:val="00AD34B2"/>
    <w:rsid w:val="00AD4A42"/>
    <w:rsid w:val="00AD68AC"/>
    <w:rsid w:val="00AE12C5"/>
    <w:rsid w:val="00AE134C"/>
    <w:rsid w:val="00AE1CBF"/>
    <w:rsid w:val="00AE2F74"/>
    <w:rsid w:val="00AE321B"/>
    <w:rsid w:val="00AE3387"/>
    <w:rsid w:val="00AE33B8"/>
    <w:rsid w:val="00AE37B5"/>
    <w:rsid w:val="00AE390C"/>
    <w:rsid w:val="00AE44AF"/>
    <w:rsid w:val="00AE4BD0"/>
    <w:rsid w:val="00AE5545"/>
    <w:rsid w:val="00AE5D49"/>
    <w:rsid w:val="00AE6C80"/>
    <w:rsid w:val="00AE6F82"/>
    <w:rsid w:val="00AF1CB5"/>
    <w:rsid w:val="00AF2892"/>
    <w:rsid w:val="00AF3783"/>
    <w:rsid w:val="00AF3A3F"/>
    <w:rsid w:val="00AF4F85"/>
    <w:rsid w:val="00AF5015"/>
    <w:rsid w:val="00AF5539"/>
    <w:rsid w:val="00AF5D74"/>
    <w:rsid w:val="00AF5DC0"/>
    <w:rsid w:val="00AF6344"/>
    <w:rsid w:val="00AF7CFD"/>
    <w:rsid w:val="00B00A4B"/>
    <w:rsid w:val="00B02333"/>
    <w:rsid w:val="00B02494"/>
    <w:rsid w:val="00B03EF8"/>
    <w:rsid w:val="00B04231"/>
    <w:rsid w:val="00B042D3"/>
    <w:rsid w:val="00B04483"/>
    <w:rsid w:val="00B04942"/>
    <w:rsid w:val="00B04F9C"/>
    <w:rsid w:val="00B05F10"/>
    <w:rsid w:val="00B05FA9"/>
    <w:rsid w:val="00B0618F"/>
    <w:rsid w:val="00B0673E"/>
    <w:rsid w:val="00B07A00"/>
    <w:rsid w:val="00B07A4E"/>
    <w:rsid w:val="00B07DBE"/>
    <w:rsid w:val="00B07FA9"/>
    <w:rsid w:val="00B10453"/>
    <w:rsid w:val="00B104D2"/>
    <w:rsid w:val="00B11FCE"/>
    <w:rsid w:val="00B126F1"/>
    <w:rsid w:val="00B12864"/>
    <w:rsid w:val="00B12D66"/>
    <w:rsid w:val="00B14362"/>
    <w:rsid w:val="00B14423"/>
    <w:rsid w:val="00B14CAD"/>
    <w:rsid w:val="00B15933"/>
    <w:rsid w:val="00B15AAE"/>
    <w:rsid w:val="00B1653C"/>
    <w:rsid w:val="00B17513"/>
    <w:rsid w:val="00B20059"/>
    <w:rsid w:val="00B22471"/>
    <w:rsid w:val="00B2253B"/>
    <w:rsid w:val="00B2333A"/>
    <w:rsid w:val="00B23B13"/>
    <w:rsid w:val="00B2691F"/>
    <w:rsid w:val="00B31F56"/>
    <w:rsid w:val="00B33FFC"/>
    <w:rsid w:val="00B34600"/>
    <w:rsid w:val="00B35554"/>
    <w:rsid w:val="00B3571C"/>
    <w:rsid w:val="00B360A6"/>
    <w:rsid w:val="00B36F39"/>
    <w:rsid w:val="00B36FF1"/>
    <w:rsid w:val="00B403F2"/>
    <w:rsid w:val="00B40D2C"/>
    <w:rsid w:val="00B40E94"/>
    <w:rsid w:val="00B417B1"/>
    <w:rsid w:val="00B41ADA"/>
    <w:rsid w:val="00B42BA3"/>
    <w:rsid w:val="00B43093"/>
    <w:rsid w:val="00B4321B"/>
    <w:rsid w:val="00B43710"/>
    <w:rsid w:val="00B439BE"/>
    <w:rsid w:val="00B442A9"/>
    <w:rsid w:val="00B44DCC"/>
    <w:rsid w:val="00B513F1"/>
    <w:rsid w:val="00B51B43"/>
    <w:rsid w:val="00B521B8"/>
    <w:rsid w:val="00B52344"/>
    <w:rsid w:val="00B526FD"/>
    <w:rsid w:val="00B54B2B"/>
    <w:rsid w:val="00B5516E"/>
    <w:rsid w:val="00B5797B"/>
    <w:rsid w:val="00B62802"/>
    <w:rsid w:val="00B634DB"/>
    <w:rsid w:val="00B63D96"/>
    <w:rsid w:val="00B6494A"/>
    <w:rsid w:val="00B650A9"/>
    <w:rsid w:val="00B659C6"/>
    <w:rsid w:val="00B65CC6"/>
    <w:rsid w:val="00B6736A"/>
    <w:rsid w:val="00B67C1D"/>
    <w:rsid w:val="00B72913"/>
    <w:rsid w:val="00B748E7"/>
    <w:rsid w:val="00B750EF"/>
    <w:rsid w:val="00B75246"/>
    <w:rsid w:val="00B75C62"/>
    <w:rsid w:val="00B75CFC"/>
    <w:rsid w:val="00B7619A"/>
    <w:rsid w:val="00B76256"/>
    <w:rsid w:val="00B76500"/>
    <w:rsid w:val="00B82818"/>
    <w:rsid w:val="00B84A75"/>
    <w:rsid w:val="00B85B8E"/>
    <w:rsid w:val="00B90A97"/>
    <w:rsid w:val="00B91380"/>
    <w:rsid w:val="00B91496"/>
    <w:rsid w:val="00B9293B"/>
    <w:rsid w:val="00B943F6"/>
    <w:rsid w:val="00B94858"/>
    <w:rsid w:val="00B959F4"/>
    <w:rsid w:val="00B96943"/>
    <w:rsid w:val="00B96A3F"/>
    <w:rsid w:val="00B97AFE"/>
    <w:rsid w:val="00BA0903"/>
    <w:rsid w:val="00BA1080"/>
    <w:rsid w:val="00BA1D46"/>
    <w:rsid w:val="00BA37D1"/>
    <w:rsid w:val="00BA38AA"/>
    <w:rsid w:val="00BA3AFC"/>
    <w:rsid w:val="00BA3C25"/>
    <w:rsid w:val="00BA43F5"/>
    <w:rsid w:val="00BA55ED"/>
    <w:rsid w:val="00BA5CB5"/>
    <w:rsid w:val="00BA75DA"/>
    <w:rsid w:val="00BB06F6"/>
    <w:rsid w:val="00BB07F6"/>
    <w:rsid w:val="00BB09C6"/>
    <w:rsid w:val="00BB143F"/>
    <w:rsid w:val="00BB1475"/>
    <w:rsid w:val="00BB333C"/>
    <w:rsid w:val="00BB33FA"/>
    <w:rsid w:val="00BB477A"/>
    <w:rsid w:val="00BB5447"/>
    <w:rsid w:val="00BB6216"/>
    <w:rsid w:val="00BB6AD6"/>
    <w:rsid w:val="00BB6CC4"/>
    <w:rsid w:val="00BB79C5"/>
    <w:rsid w:val="00BC1555"/>
    <w:rsid w:val="00BC175B"/>
    <w:rsid w:val="00BC1E73"/>
    <w:rsid w:val="00BC2093"/>
    <w:rsid w:val="00BC26C8"/>
    <w:rsid w:val="00BC2B7C"/>
    <w:rsid w:val="00BC2FB5"/>
    <w:rsid w:val="00BC430D"/>
    <w:rsid w:val="00BC4EF3"/>
    <w:rsid w:val="00BC5483"/>
    <w:rsid w:val="00BC666A"/>
    <w:rsid w:val="00BC6BEB"/>
    <w:rsid w:val="00BC6FBF"/>
    <w:rsid w:val="00BD058C"/>
    <w:rsid w:val="00BD1360"/>
    <w:rsid w:val="00BD15D8"/>
    <w:rsid w:val="00BD32D2"/>
    <w:rsid w:val="00BD3547"/>
    <w:rsid w:val="00BD430E"/>
    <w:rsid w:val="00BD4E72"/>
    <w:rsid w:val="00BD6850"/>
    <w:rsid w:val="00BD6AB2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E95"/>
    <w:rsid w:val="00BF0418"/>
    <w:rsid w:val="00BF1455"/>
    <w:rsid w:val="00BF2D9D"/>
    <w:rsid w:val="00BF6483"/>
    <w:rsid w:val="00BF793A"/>
    <w:rsid w:val="00BF7E1C"/>
    <w:rsid w:val="00C004B7"/>
    <w:rsid w:val="00C01E62"/>
    <w:rsid w:val="00C01F45"/>
    <w:rsid w:val="00C01FE8"/>
    <w:rsid w:val="00C0272A"/>
    <w:rsid w:val="00C02A42"/>
    <w:rsid w:val="00C030DB"/>
    <w:rsid w:val="00C03DD4"/>
    <w:rsid w:val="00C03E72"/>
    <w:rsid w:val="00C0469F"/>
    <w:rsid w:val="00C047C4"/>
    <w:rsid w:val="00C06128"/>
    <w:rsid w:val="00C06D29"/>
    <w:rsid w:val="00C072C8"/>
    <w:rsid w:val="00C0746E"/>
    <w:rsid w:val="00C07C32"/>
    <w:rsid w:val="00C11452"/>
    <w:rsid w:val="00C11E2A"/>
    <w:rsid w:val="00C1238B"/>
    <w:rsid w:val="00C144A3"/>
    <w:rsid w:val="00C1486D"/>
    <w:rsid w:val="00C153DA"/>
    <w:rsid w:val="00C16F84"/>
    <w:rsid w:val="00C17D5C"/>
    <w:rsid w:val="00C17F9F"/>
    <w:rsid w:val="00C20364"/>
    <w:rsid w:val="00C220B4"/>
    <w:rsid w:val="00C22257"/>
    <w:rsid w:val="00C22914"/>
    <w:rsid w:val="00C22BBF"/>
    <w:rsid w:val="00C22D94"/>
    <w:rsid w:val="00C236BF"/>
    <w:rsid w:val="00C2401B"/>
    <w:rsid w:val="00C24067"/>
    <w:rsid w:val="00C2545F"/>
    <w:rsid w:val="00C255ED"/>
    <w:rsid w:val="00C25EED"/>
    <w:rsid w:val="00C26011"/>
    <w:rsid w:val="00C2610D"/>
    <w:rsid w:val="00C26E4F"/>
    <w:rsid w:val="00C30055"/>
    <w:rsid w:val="00C30B91"/>
    <w:rsid w:val="00C31A99"/>
    <w:rsid w:val="00C31AAE"/>
    <w:rsid w:val="00C31F13"/>
    <w:rsid w:val="00C32189"/>
    <w:rsid w:val="00C3219F"/>
    <w:rsid w:val="00C32292"/>
    <w:rsid w:val="00C348F1"/>
    <w:rsid w:val="00C35C9B"/>
    <w:rsid w:val="00C35CFE"/>
    <w:rsid w:val="00C36B31"/>
    <w:rsid w:val="00C37478"/>
    <w:rsid w:val="00C37AB4"/>
    <w:rsid w:val="00C40C6A"/>
    <w:rsid w:val="00C41579"/>
    <w:rsid w:val="00C427C3"/>
    <w:rsid w:val="00C42EFA"/>
    <w:rsid w:val="00C4386C"/>
    <w:rsid w:val="00C4395B"/>
    <w:rsid w:val="00C43993"/>
    <w:rsid w:val="00C448FC"/>
    <w:rsid w:val="00C45570"/>
    <w:rsid w:val="00C45724"/>
    <w:rsid w:val="00C45DD1"/>
    <w:rsid w:val="00C46D9F"/>
    <w:rsid w:val="00C46E80"/>
    <w:rsid w:val="00C474CE"/>
    <w:rsid w:val="00C502EE"/>
    <w:rsid w:val="00C507A9"/>
    <w:rsid w:val="00C50EDF"/>
    <w:rsid w:val="00C514BC"/>
    <w:rsid w:val="00C53019"/>
    <w:rsid w:val="00C53306"/>
    <w:rsid w:val="00C53E02"/>
    <w:rsid w:val="00C562B8"/>
    <w:rsid w:val="00C567C7"/>
    <w:rsid w:val="00C56C5B"/>
    <w:rsid w:val="00C56E24"/>
    <w:rsid w:val="00C56E6F"/>
    <w:rsid w:val="00C60DF6"/>
    <w:rsid w:val="00C6150A"/>
    <w:rsid w:val="00C61CB9"/>
    <w:rsid w:val="00C61CE6"/>
    <w:rsid w:val="00C62937"/>
    <w:rsid w:val="00C632EA"/>
    <w:rsid w:val="00C64480"/>
    <w:rsid w:val="00C65FFD"/>
    <w:rsid w:val="00C6613E"/>
    <w:rsid w:val="00C66302"/>
    <w:rsid w:val="00C664A6"/>
    <w:rsid w:val="00C676CD"/>
    <w:rsid w:val="00C678BD"/>
    <w:rsid w:val="00C67EB4"/>
    <w:rsid w:val="00C7081C"/>
    <w:rsid w:val="00C7260B"/>
    <w:rsid w:val="00C73A16"/>
    <w:rsid w:val="00C75844"/>
    <w:rsid w:val="00C75B0D"/>
    <w:rsid w:val="00C77DCB"/>
    <w:rsid w:val="00C81B4E"/>
    <w:rsid w:val="00C82EB7"/>
    <w:rsid w:val="00C83B4C"/>
    <w:rsid w:val="00C85D32"/>
    <w:rsid w:val="00C87848"/>
    <w:rsid w:val="00C87A1C"/>
    <w:rsid w:val="00C9005E"/>
    <w:rsid w:val="00C907FD"/>
    <w:rsid w:val="00C916BE"/>
    <w:rsid w:val="00C91727"/>
    <w:rsid w:val="00C93669"/>
    <w:rsid w:val="00C938DA"/>
    <w:rsid w:val="00C95E5D"/>
    <w:rsid w:val="00C965D3"/>
    <w:rsid w:val="00C96751"/>
    <w:rsid w:val="00C96811"/>
    <w:rsid w:val="00C96D17"/>
    <w:rsid w:val="00C9750E"/>
    <w:rsid w:val="00C978C8"/>
    <w:rsid w:val="00C97EF4"/>
    <w:rsid w:val="00CA0554"/>
    <w:rsid w:val="00CA05B6"/>
    <w:rsid w:val="00CA25FE"/>
    <w:rsid w:val="00CA3CEE"/>
    <w:rsid w:val="00CA40A6"/>
    <w:rsid w:val="00CA515A"/>
    <w:rsid w:val="00CA5F38"/>
    <w:rsid w:val="00CA7E3B"/>
    <w:rsid w:val="00CB053B"/>
    <w:rsid w:val="00CB163D"/>
    <w:rsid w:val="00CB1AA3"/>
    <w:rsid w:val="00CB3346"/>
    <w:rsid w:val="00CB47BC"/>
    <w:rsid w:val="00CB4D5B"/>
    <w:rsid w:val="00CB4DF3"/>
    <w:rsid w:val="00CB4F60"/>
    <w:rsid w:val="00CB5102"/>
    <w:rsid w:val="00CC106D"/>
    <w:rsid w:val="00CC1315"/>
    <w:rsid w:val="00CC2DFE"/>
    <w:rsid w:val="00CC353F"/>
    <w:rsid w:val="00CC3EEC"/>
    <w:rsid w:val="00CC47D2"/>
    <w:rsid w:val="00CC4AB7"/>
    <w:rsid w:val="00CC4D24"/>
    <w:rsid w:val="00CC5EF6"/>
    <w:rsid w:val="00CC6706"/>
    <w:rsid w:val="00CC68AA"/>
    <w:rsid w:val="00CC7A87"/>
    <w:rsid w:val="00CD1B85"/>
    <w:rsid w:val="00CD1C84"/>
    <w:rsid w:val="00CD1CF0"/>
    <w:rsid w:val="00CD1F7A"/>
    <w:rsid w:val="00CD29EF"/>
    <w:rsid w:val="00CD4F34"/>
    <w:rsid w:val="00CD52E5"/>
    <w:rsid w:val="00CD56B8"/>
    <w:rsid w:val="00CD638E"/>
    <w:rsid w:val="00CD6963"/>
    <w:rsid w:val="00CD7706"/>
    <w:rsid w:val="00CE14FF"/>
    <w:rsid w:val="00CE29F2"/>
    <w:rsid w:val="00CE32CF"/>
    <w:rsid w:val="00CE3CD1"/>
    <w:rsid w:val="00CE3E7C"/>
    <w:rsid w:val="00CE4243"/>
    <w:rsid w:val="00CE6D42"/>
    <w:rsid w:val="00CF12B4"/>
    <w:rsid w:val="00CF1458"/>
    <w:rsid w:val="00CF1FA5"/>
    <w:rsid w:val="00CF3431"/>
    <w:rsid w:val="00CF4868"/>
    <w:rsid w:val="00CF5DA0"/>
    <w:rsid w:val="00CF5DC3"/>
    <w:rsid w:val="00CF61EA"/>
    <w:rsid w:val="00CF6C30"/>
    <w:rsid w:val="00CF7AB7"/>
    <w:rsid w:val="00CF7BEB"/>
    <w:rsid w:val="00D00060"/>
    <w:rsid w:val="00D00855"/>
    <w:rsid w:val="00D00A8B"/>
    <w:rsid w:val="00D01021"/>
    <w:rsid w:val="00D01915"/>
    <w:rsid w:val="00D01ACC"/>
    <w:rsid w:val="00D01E31"/>
    <w:rsid w:val="00D022E0"/>
    <w:rsid w:val="00D024D5"/>
    <w:rsid w:val="00D032DB"/>
    <w:rsid w:val="00D04409"/>
    <w:rsid w:val="00D047E3"/>
    <w:rsid w:val="00D0486E"/>
    <w:rsid w:val="00D049C3"/>
    <w:rsid w:val="00D050FA"/>
    <w:rsid w:val="00D05E24"/>
    <w:rsid w:val="00D06C2F"/>
    <w:rsid w:val="00D06DE3"/>
    <w:rsid w:val="00D07250"/>
    <w:rsid w:val="00D075D0"/>
    <w:rsid w:val="00D07762"/>
    <w:rsid w:val="00D07DAB"/>
    <w:rsid w:val="00D07EB0"/>
    <w:rsid w:val="00D10234"/>
    <w:rsid w:val="00D1068E"/>
    <w:rsid w:val="00D11CBF"/>
    <w:rsid w:val="00D140AE"/>
    <w:rsid w:val="00D16A64"/>
    <w:rsid w:val="00D17254"/>
    <w:rsid w:val="00D17989"/>
    <w:rsid w:val="00D22092"/>
    <w:rsid w:val="00D2242F"/>
    <w:rsid w:val="00D22952"/>
    <w:rsid w:val="00D22C11"/>
    <w:rsid w:val="00D23728"/>
    <w:rsid w:val="00D23A23"/>
    <w:rsid w:val="00D23E78"/>
    <w:rsid w:val="00D253CD"/>
    <w:rsid w:val="00D260CE"/>
    <w:rsid w:val="00D2675D"/>
    <w:rsid w:val="00D30972"/>
    <w:rsid w:val="00D3102F"/>
    <w:rsid w:val="00D31B0C"/>
    <w:rsid w:val="00D31E3C"/>
    <w:rsid w:val="00D31E79"/>
    <w:rsid w:val="00D32DF7"/>
    <w:rsid w:val="00D33DCA"/>
    <w:rsid w:val="00D340E8"/>
    <w:rsid w:val="00D35ACA"/>
    <w:rsid w:val="00D36526"/>
    <w:rsid w:val="00D401D7"/>
    <w:rsid w:val="00D40234"/>
    <w:rsid w:val="00D40EC1"/>
    <w:rsid w:val="00D417C8"/>
    <w:rsid w:val="00D4224C"/>
    <w:rsid w:val="00D423D3"/>
    <w:rsid w:val="00D42677"/>
    <w:rsid w:val="00D4287E"/>
    <w:rsid w:val="00D42CB2"/>
    <w:rsid w:val="00D42F72"/>
    <w:rsid w:val="00D43634"/>
    <w:rsid w:val="00D43CA0"/>
    <w:rsid w:val="00D453BB"/>
    <w:rsid w:val="00D454D2"/>
    <w:rsid w:val="00D4561F"/>
    <w:rsid w:val="00D456AE"/>
    <w:rsid w:val="00D458EF"/>
    <w:rsid w:val="00D45D53"/>
    <w:rsid w:val="00D47416"/>
    <w:rsid w:val="00D47733"/>
    <w:rsid w:val="00D47B8A"/>
    <w:rsid w:val="00D47F14"/>
    <w:rsid w:val="00D503EF"/>
    <w:rsid w:val="00D50918"/>
    <w:rsid w:val="00D51D86"/>
    <w:rsid w:val="00D53856"/>
    <w:rsid w:val="00D53A47"/>
    <w:rsid w:val="00D53B7E"/>
    <w:rsid w:val="00D53FDA"/>
    <w:rsid w:val="00D54F76"/>
    <w:rsid w:val="00D55DFA"/>
    <w:rsid w:val="00D5715D"/>
    <w:rsid w:val="00D57341"/>
    <w:rsid w:val="00D574FE"/>
    <w:rsid w:val="00D57881"/>
    <w:rsid w:val="00D57995"/>
    <w:rsid w:val="00D605B2"/>
    <w:rsid w:val="00D60F04"/>
    <w:rsid w:val="00D618F3"/>
    <w:rsid w:val="00D62F51"/>
    <w:rsid w:val="00D637B3"/>
    <w:rsid w:val="00D63CDB"/>
    <w:rsid w:val="00D648A4"/>
    <w:rsid w:val="00D64DD8"/>
    <w:rsid w:val="00D6511B"/>
    <w:rsid w:val="00D66A45"/>
    <w:rsid w:val="00D67627"/>
    <w:rsid w:val="00D71C58"/>
    <w:rsid w:val="00D729CD"/>
    <w:rsid w:val="00D732C5"/>
    <w:rsid w:val="00D7398D"/>
    <w:rsid w:val="00D7466D"/>
    <w:rsid w:val="00D74C29"/>
    <w:rsid w:val="00D74E33"/>
    <w:rsid w:val="00D7538C"/>
    <w:rsid w:val="00D7624F"/>
    <w:rsid w:val="00D7682A"/>
    <w:rsid w:val="00D7709E"/>
    <w:rsid w:val="00D77281"/>
    <w:rsid w:val="00D80C92"/>
    <w:rsid w:val="00D81543"/>
    <w:rsid w:val="00D818D7"/>
    <w:rsid w:val="00D81A0D"/>
    <w:rsid w:val="00D82AD6"/>
    <w:rsid w:val="00D82C31"/>
    <w:rsid w:val="00D83648"/>
    <w:rsid w:val="00D8425A"/>
    <w:rsid w:val="00D85446"/>
    <w:rsid w:val="00D86C5F"/>
    <w:rsid w:val="00D87382"/>
    <w:rsid w:val="00D87848"/>
    <w:rsid w:val="00D87D32"/>
    <w:rsid w:val="00D908BA"/>
    <w:rsid w:val="00D9093A"/>
    <w:rsid w:val="00D91BC9"/>
    <w:rsid w:val="00D92EC0"/>
    <w:rsid w:val="00D930E6"/>
    <w:rsid w:val="00D94126"/>
    <w:rsid w:val="00D94514"/>
    <w:rsid w:val="00D95E80"/>
    <w:rsid w:val="00D9613F"/>
    <w:rsid w:val="00D977E4"/>
    <w:rsid w:val="00DA13D8"/>
    <w:rsid w:val="00DA14C4"/>
    <w:rsid w:val="00DA1B3B"/>
    <w:rsid w:val="00DA1CE8"/>
    <w:rsid w:val="00DA29F1"/>
    <w:rsid w:val="00DA3F92"/>
    <w:rsid w:val="00DA4A7C"/>
    <w:rsid w:val="00DA4FAA"/>
    <w:rsid w:val="00DA71D8"/>
    <w:rsid w:val="00DA74E8"/>
    <w:rsid w:val="00DA770B"/>
    <w:rsid w:val="00DB0847"/>
    <w:rsid w:val="00DB1AD8"/>
    <w:rsid w:val="00DB1C95"/>
    <w:rsid w:val="00DB2383"/>
    <w:rsid w:val="00DB3DD3"/>
    <w:rsid w:val="00DB3EBF"/>
    <w:rsid w:val="00DB400E"/>
    <w:rsid w:val="00DB4870"/>
    <w:rsid w:val="00DB48E0"/>
    <w:rsid w:val="00DB4B87"/>
    <w:rsid w:val="00DB5601"/>
    <w:rsid w:val="00DB682B"/>
    <w:rsid w:val="00DB70CD"/>
    <w:rsid w:val="00DB75F1"/>
    <w:rsid w:val="00DC0144"/>
    <w:rsid w:val="00DC026A"/>
    <w:rsid w:val="00DC1191"/>
    <w:rsid w:val="00DC2196"/>
    <w:rsid w:val="00DC231C"/>
    <w:rsid w:val="00DC2609"/>
    <w:rsid w:val="00DC396B"/>
    <w:rsid w:val="00DC46E3"/>
    <w:rsid w:val="00DC6468"/>
    <w:rsid w:val="00DC716D"/>
    <w:rsid w:val="00DC72DC"/>
    <w:rsid w:val="00DC76EA"/>
    <w:rsid w:val="00DD1D22"/>
    <w:rsid w:val="00DD2E69"/>
    <w:rsid w:val="00DD3EA6"/>
    <w:rsid w:val="00DD4896"/>
    <w:rsid w:val="00DD50FC"/>
    <w:rsid w:val="00DD5124"/>
    <w:rsid w:val="00DD5EF5"/>
    <w:rsid w:val="00DD5F2A"/>
    <w:rsid w:val="00DD5F9C"/>
    <w:rsid w:val="00DE0680"/>
    <w:rsid w:val="00DE1240"/>
    <w:rsid w:val="00DE2AC4"/>
    <w:rsid w:val="00DE2ADB"/>
    <w:rsid w:val="00DE2C87"/>
    <w:rsid w:val="00DE348D"/>
    <w:rsid w:val="00DE3590"/>
    <w:rsid w:val="00DE3944"/>
    <w:rsid w:val="00DE3FD8"/>
    <w:rsid w:val="00DE4036"/>
    <w:rsid w:val="00DE4639"/>
    <w:rsid w:val="00DE4BD9"/>
    <w:rsid w:val="00DE5EC3"/>
    <w:rsid w:val="00DE6B73"/>
    <w:rsid w:val="00DE6E2C"/>
    <w:rsid w:val="00DE76D0"/>
    <w:rsid w:val="00DF0BCC"/>
    <w:rsid w:val="00DF15A7"/>
    <w:rsid w:val="00DF1CA1"/>
    <w:rsid w:val="00DF2919"/>
    <w:rsid w:val="00DF29EF"/>
    <w:rsid w:val="00DF2BF3"/>
    <w:rsid w:val="00DF3D71"/>
    <w:rsid w:val="00DF4376"/>
    <w:rsid w:val="00DF4CC5"/>
    <w:rsid w:val="00DF56FE"/>
    <w:rsid w:val="00DF5767"/>
    <w:rsid w:val="00DF7124"/>
    <w:rsid w:val="00DF7CC5"/>
    <w:rsid w:val="00E027DA"/>
    <w:rsid w:val="00E032F1"/>
    <w:rsid w:val="00E03BB9"/>
    <w:rsid w:val="00E06287"/>
    <w:rsid w:val="00E06A0F"/>
    <w:rsid w:val="00E06E47"/>
    <w:rsid w:val="00E07EDF"/>
    <w:rsid w:val="00E101C3"/>
    <w:rsid w:val="00E11221"/>
    <w:rsid w:val="00E12991"/>
    <w:rsid w:val="00E136CB"/>
    <w:rsid w:val="00E139D2"/>
    <w:rsid w:val="00E14879"/>
    <w:rsid w:val="00E1503F"/>
    <w:rsid w:val="00E15351"/>
    <w:rsid w:val="00E17016"/>
    <w:rsid w:val="00E17439"/>
    <w:rsid w:val="00E20E8A"/>
    <w:rsid w:val="00E22BA7"/>
    <w:rsid w:val="00E23380"/>
    <w:rsid w:val="00E2355E"/>
    <w:rsid w:val="00E23D1A"/>
    <w:rsid w:val="00E24499"/>
    <w:rsid w:val="00E24A7C"/>
    <w:rsid w:val="00E26551"/>
    <w:rsid w:val="00E26EA6"/>
    <w:rsid w:val="00E26ECF"/>
    <w:rsid w:val="00E27DBA"/>
    <w:rsid w:val="00E3065A"/>
    <w:rsid w:val="00E30D62"/>
    <w:rsid w:val="00E31DB7"/>
    <w:rsid w:val="00E348A5"/>
    <w:rsid w:val="00E350D7"/>
    <w:rsid w:val="00E36057"/>
    <w:rsid w:val="00E37779"/>
    <w:rsid w:val="00E41C93"/>
    <w:rsid w:val="00E429C1"/>
    <w:rsid w:val="00E43020"/>
    <w:rsid w:val="00E43DBE"/>
    <w:rsid w:val="00E442EB"/>
    <w:rsid w:val="00E45F17"/>
    <w:rsid w:val="00E46867"/>
    <w:rsid w:val="00E50BFB"/>
    <w:rsid w:val="00E513DA"/>
    <w:rsid w:val="00E51812"/>
    <w:rsid w:val="00E52022"/>
    <w:rsid w:val="00E527EA"/>
    <w:rsid w:val="00E539D6"/>
    <w:rsid w:val="00E547D8"/>
    <w:rsid w:val="00E54D03"/>
    <w:rsid w:val="00E56C8C"/>
    <w:rsid w:val="00E57AC8"/>
    <w:rsid w:val="00E61BBD"/>
    <w:rsid w:val="00E626E3"/>
    <w:rsid w:val="00E62D47"/>
    <w:rsid w:val="00E62DA2"/>
    <w:rsid w:val="00E6360E"/>
    <w:rsid w:val="00E64A5F"/>
    <w:rsid w:val="00E6585D"/>
    <w:rsid w:val="00E66134"/>
    <w:rsid w:val="00E666B4"/>
    <w:rsid w:val="00E7013A"/>
    <w:rsid w:val="00E71C3C"/>
    <w:rsid w:val="00E738BD"/>
    <w:rsid w:val="00E7390D"/>
    <w:rsid w:val="00E73BC1"/>
    <w:rsid w:val="00E755EE"/>
    <w:rsid w:val="00E757C5"/>
    <w:rsid w:val="00E75EF0"/>
    <w:rsid w:val="00E76F8E"/>
    <w:rsid w:val="00E81027"/>
    <w:rsid w:val="00E82EEC"/>
    <w:rsid w:val="00E83071"/>
    <w:rsid w:val="00E83A8D"/>
    <w:rsid w:val="00E848E5"/>
    <w:rsid w:val="00E85FED"/>
    <w:rsid w:val="00E874DC"/>
    <w:rsid w:val="00E87B11"/>
    <w:rsid w:val="00E87BCF"/>
    <w:rsid w:val="00E87BF4"/>
    <w:rsid w:val="00E90113"/>
    <w:rsid w:val="00E901FE"/>
    <w:rsid w:val="00E914A3"/>
    <w:rsid w:val="00E92D21"/>
    <w:rsid w:val="00E93893"/>
    <w:rsid w:val="00E93CCC"/>
    <w:rsid w:val="00E93D2D"/>
    <w:rsid w:val="00E95A5C"/>
    <w:rsid w:val="00E968E1"/>
    <w:rsid w:val="00E96DA2"/>
    <w:rsid w:val="00E97F32"/>
    <w:rsid w:val="00EA10DB"/>
    <w:rsid w:val="00EA1D56"/>
    <w:rsid w:val="00EA28D4"/>
    <w:rsid w:val="00EA369D"/>
    <w:rsid w:val="00EA3A8B"/>
    <w:rsid w:val="00EA3BEE"/>
    <w:rsid w:val="00EA721E"/>
    <w:rsid w:val="00EA7611"/>
    <w:rsid w:val="00EA791F"/>
    <w:rsid w:val="00EB10B8"/>
    <w:rsid w:val="00EB3075"/>
    <w:rsid w:val="00EB3640"/>
    <w:rsid w:val="00EB43CD"/>
    <w:rsid w:val="00EB5C1E"/>
    <w:rsid w:val="00EB672F"/>
    <w:rsid w:val="00EB75E3"/>
    <w:rsid w:val="00EB7CA6"/>
    <w:rsid w:val="00EC04BE"/>
    <w:rsid w:val="00EC0C4F"/>
    <w:rsid w:val="00EC15E1"/>
    <w:rsid w:val="00EC237A"/>
    <w:rsid w:val="00EC2DA3"/>
    <w:rsid w:val="00EC4B38"/>
    <w:rsid w:val="00EC580D"/>
    <w:rsid w:val="00EC63C9"/>
    <w:rsid w:val="00EC643F"/>
    <w:rsid w:val="00EC7084"/>
    <w:rsid w:val="00EC7F44"/>
    <w:rsid w:val="00ED009E"/>
    <w:rsid w:val="00ED05F4"/>
    <w:rsid w:val="00ED0AC3"/>
    <w:rsid w:val="00ED20F6"/>
    <w:rsid w:val="00ED3362"/>
    <w:rsid w:val="00ED40E9"/>
    <w:rsid w:val="00ED5907"/>
    <w:rsid w:val="00ED6DEE"/>
    <w:rsid w:val="00ED7358"/>
    <w:rsid w:val="00ED7811"/>
    <w:rsid w:val="00ED7F1A"/>
    <w:rsid w:val="00EE0697"/>
    <w:rsid w:val="00EE0800"/>
    <w:rsid w:val="00EE0B12"/>
    <w:rsid w:val="00EE0DB1"/>
    <w:rsid w:val="00EE149C"/>
    <w:rsid w:val="00EE1B4C"/>
    <w:rsid w:val="00EE1B95"/>
    <w:rsid w:val="00EE3227"/>
    <w:rsid w:val="00EE35CD"/>
    <w:rsid w:val="00EE3F39"/>
    <w:rsid w:val="00EE409D"/>
    <w:rsid w:val="00EE4EA6"/>
    <w:rsid w:val="00EE4F73"/>
    <w:rsid w:val="00EE507A"/>
    <w:rsid w:val="00EE5E35"/>
    <w:rsid w:val="00EE6E64"/>
    <w:rsid w:val="00EE7DE8"/>
    <w:rsid w:val="00EF0AE6"/>
    <w:rsid w:val="00EF4CE9"/>
    <w:rsid w:val="00EF4D68"/>
    <w:rsid w:val="00EF61ED"/>
    <w:rsid w:val="00EF6511"/>
    <w:rsid w:val="00F00C52"/>
    <w:rsid w:val="00F011AF"/>
    <w:rsid w:val="00F014ED"/>
    <w:rsid w:val="00F02C51"/>
    <w:rsid w:val="00F03034"/>
    <w:rsid w:val="00F04BAF"/>
    <w:rsid w:val="00F0541F"/>
    <w:rsid w:val="00F0599A"/>
    <w:rsid w:val="00F11622"/>
    <w:rsid w:val="00F11850"/>
    <w:rsid w:val="00F11C8F"/>
    <w:rsid w:val="00F121F2"/>
    <w:rsid w:val="00F122AB"/>
    <w:rsid w:val="00F1233F"/>
    <w:rsid w:val="00F1276C"/>
    <w:rsid w:val="00F12E61"/>
    <w:rsid w:val="00F1309C"/>
    <w:rsid w:val="00F14037"/>
    <w:rsid w:val="00F14175"/>
    <w:rsid w:val="00F1418E"/>
    <w:rsid w:val="00F14C2A"/>
    <w:rsid w:val="00F14C82"/>
    <w:rsid w:val="00F1698B"/>
    <w:rsid w:val="00F17255"/>
    <w:rsid w:val="00F17CEE"/>
    <w:rsid w:val="00F212B9"/>
    <w:rsid w:val="00F215B1"/>
    <w:rsid w:val="00F23CB5"/>
    <w:rsid w:val="00F24F7C"/>
    <w:rsid w:val="00F25001"/>
    <w:rsid w:val="00F25187"/>
    <w:rsid w:val="00F25A10"/>
    <w:rsid w:val="00F273E0"/>
    <w:rsid w:val="00F273EF"/>
    <w:rsid w:val="00F300A3"/>
    <w:rsid w:val="00F30D23"/>
    <w:rsid w:val="00F31020"/>
    <w:rsid w:val="00F31CF9"/>
    <w:rsid w:val="00F321CD"/>
    <w:rsid w:val="00F32693"/>
    <w:rsid w:val="00F3438D"/>
    <w:rsid w:val="00F34AFA"/>
    <w:rsid w:val="00F35348"/>
    <w:rsid w:val="00F370BD"/>
    <w:rsid w:val="00F40284"/>
    <w:rsid w:val="00F42E14"/>
    <w:rsid w:val="00F4307C"/>
    <w:rsid w:val="00F43F6B"/>
    <w:rsid w:val="00F449DE"/>
    <w:rsid w:val="00F44A5D"/>
    <w:rsid w:val="00F456FC"/>
    <w:rsid w:val="00F4619D"/>
    <w:rsid w:val="00F4676D"/>
    <w:rsid w:val="00F46A91"/>
    <w:rsid w:val="00F46D32"/>
    <w:rsid w:val="00F47233"/>
    <w:rsid w:val="00F475DA"/>
    <w:rsid w:val="00F5014F"/>
    <w:rsid w:val="00F5481E"/>
    <w:rsid w:val="00F54A19"/>
    <w:rsid w:val="00F551DB"/>
    <w:rsid w:val="00F57177"/>
    <w:rsid w:val="00F5798E"/>
    <w:rsid w:val="00F60EE5"/>
    <w:rsid w:val="00F61216"/>
    <w:rsid w:val="00F614B4"/>
    <w:rsid w:val="00F62D7A"/>
    <w:rsid w:val="00F6340B"/>
    <w:rsid w:val="00F63698"/>
    <w:rsid w:val="00F63760"/>
    <w:rsid w:val="00F63DB8"/>
    <w:rsid w:val="00F6664D"/>
    <w:rsid w:val="00F66F4A"/>
    <w:rsid w:val="00F66F85"/>
    <w:rsid w:val="00F678AB"/>
    <w:rsid w:val="00F67CE5"/>
    <w:rsid w:val="00F71346"/>
    <w:rsid w:val="00F71F24"/>
    <w:rsid w:val="00F72CA2"/>
    <w:rsid w:val="00F7332D"/>
    <w:rsid w:val="00F73E30"/>
    <w:rsid w:val="00F74669"/>
    <w:rsid w:val="00F74C13"/>
    <w:rsid w:val="00F7596A"/>
    <w:rsid w:val="00F75DA0"/>
    <w:rsid w:val="00F800EA"/>
    <w:rsid w:val="00F81447"/>
    <w:rsid w:val="00F8174D"/>
    <w:rsid w:val="00F83FC4"/>
    <w:rsid w:val="00F8470F"/>
    <w:rsid w:val="00F86DCF"/>
    <w:rsid w:val="00F90631"/>
    <w:rsid w:val="00F90B0F"/>
    <w:rsid w:val="00F91259"/>
    <w:rsid w:val="00F93F41"/>
    <w:rsid w:val="00F94F0A"/>
    <w:rsid w:val="00F95095"/>
    <w:rsid w:val="00F963A1"/>
    <w:rsid w:val="00F975F5"/>
    <w:rsid w:val="00F97888"/>
    <w:rsid w:val="00F97F14"/>
    <w:rsid w:val="00FA0427"/>
    <w:rsid w:val="00FA0FC8"/>
    <w:rsid w:val="00FA1082"/>
    <w:rsid w:val="00FA127E"/>
    <w:rsid w:val="00FA2992"/>
    <w:rsid w:val="00FA36EB"/>
    <w:rsid w:val="00FA38BF"/>
    <w:rsid w:val="00FA3981"/>
    <w:rsid w:val="00FA3B09"/>
    <w:rsid w:val="00FA4974"/>
    <w:rsid w:val="00FA4F48"/>
    <w:rsid w:val="00FA5035"/>
    <w:rsid w:val="00FA5AF1"/>
    <w:rsid w:val="00FA6F24"/>
    <w:rsid w:val="00FA7451"/>
    <w:rsid w:val="00FA7599"/>
    <w:rsid w:val="00FA7C84"/>
    <w:rsid w:val="00FB2757"/>
    <w:rsid w:val="00FB32AB"/>
    <w:rsid w:val="00FB3BAA"/>
    <w:rsid w:val="00FB4265"/>
    <w:rsid w:val="00FB4757"/>
    <w:rsid w:val="00FB49DF"/>
    <w:rsid w:val="00FB6989"/>
    <w:rsid w:val="00FB780D"/>
    <w:rsid w:val="00FC3916"/>
    <w:rsid w:val="00FC406C"/>
    <w:rsid w:val="00FC7F2E"/>
    <w:rsid w:val="00FC7F3B"/>
    <w:rsid w:val="00FD0540"/>
    <w:rsid w:val="00FD096A"/>
    <w:rsid w:val="00FD2DB3"/>
    <w:rsid w:val="00FD53A6"/>
    <w:rsid w:val="00FD697B"/>
    <w:rsid w:val="00FD71BC"/>
    <w:rsid w:val="00FD797C"/>
    <w:rsid w:val="00FD7E20"/>
    <w:rsid w:val="00FE0065"/>
    <w:rsid w:val="00FE08F1"/>
    <w:rsid w:val="00FE184C"/>
    <w:rsid w:val="00FE1977"/>
    <w:rsid w:val="00FE41B6"/>
    <w:rsid w:val="00FE41F2"/>
    <w:rsid w:val="00FE44AA"/>
    <w:rsid w:val="00FE50AF"/>
    <w:rsid w:val="00FE5AD5"/>
    <w:rsid w:val="00FE5FC2"/>
    <w:rsid w:val="00FE7D5E"/>
    <w:rsid w:val="00FF029C"/>
    <w:rsid w:val="00FF0775"/>
    <w:rsid w:val="00FF0977"/>
    <w:rsid w:val="00FF13B2"/>
    <w:rsid w:val="00FF1A1D"/>
    <w:rsid w:val="00FF217A"/>
    <w:rsid w:val="00FF239E"/>
    <w:rsid w:val="00FF2838"/>
    <w:rsid w:val="00FF2E00"/>
    <w:rsid w:val="00FF460C"/>
    <w:rsid w:val="00FF518F"/>
    <w:rsid w:val="00FF5E16"/>
    <w:rsid w:val="00FF610B"/>
    <w:rsid w:val="00FF6F5C"/>
    <w:rsid w:val="3B271E5B"/>
    <w:rsid w:val="3BA55E7F"/>
    <w:rsid w:val="3F7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toc 4" w:uiPriority="39" w:qFormat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header" w:qFormat="1"/>
    <w:lsdException w:name="footer" w:qFormat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 w:qFormat="1"/>
    <w:lsdException w:name="Subtitle" w:qFormat="1"/>
    <w:lsdException w:name="Body Text First Indent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link w:val="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tabs>
        <w:tab w:val="left" w:pos="630"/>
      </w:tabs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tabs>
        <w:tab w:val="left" w:pos="630"/>
        <w:tab w:val="left" w:pos="918"/>
      </w:tabs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tabs>
        <w:tab w:val="left" w:pos="630"/>
      </w:tabs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tabs>
        <w:tab w:val="left" w:pos="630"/>
      </w:tabs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tabs>
        <w:tab w:val="left" w:pos="630"/>
      </w:tabs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tabs>
        <w:tab w:val="left" w:pos="63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tabs>
        <w:tab w:val="left" w:pos="630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70">
    <w:name w:val="toc 7"/>
    <w:basedOn w:val="a4"/>
    <w:next w:val="a4"/>
    <w:semiHidden/>
    <w:qFormat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9">
    <w:name w:val="Document Map"/>
    <w:basedOn w:val="a4"/>
    <w:semiHidden/>
    <w:pPr>
      <w:shd w:val="clear" w:color="auto" w:fill="000080"/>
    </w:pPr>
  </w:style>
  <w:style w:type="paragraph" w:styleId="aa">
    <w:name w:val="annotation text"/>
    <w:basedOn w:val="a4"/>
    <w:link w:val="Char"/>
  </w:style>
  <w:style w:type="paragraph" w:styleId="ab">
    <w:name w:val="Body Text"/>
    <w:basedOn w:val="a4"/>
    <w:link w:val="Char0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qFormat/>
    <w:pPr>
      <w:ind w:left="2940"/>
    </w:pPr>
  </w:style>
  <w:style w:type="paragraph" w:styleId="ac">
    <w:name w:val="Balloon Text"/>
    <w:basedOn w:val="a4"/>
    <w:semiHidden/>
    <w:rPr>
      <w:sz w:val="18"/>
      <w:szCs w:val="18"/>
    </w:rPr>
  </w:style>
  <w:style w:type="paragraph" w:styleId="ad">
    <w:name w:val="footer"/>
    <w:basedOn w:val="a4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e">
    <w:name w:val="header"/>
    <w:basedOn w:val="a4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qFormat/>
    <w:pPr>
      <w:ind w:left="1757" w:hanging="907"/>
    </w:pPr>
    <w:rPr>
      <w:sz w:val="21"/>
    </w:rPr>
  </w:style>
  <w:style w:type="paragraph" w:styleId="af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qFormat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qFormat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0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f1">
    <w:name w:val="annotation subject"/>
    <w:basedOn w:val="aa"/>
    <w:next w:val="aa"/>
    <w:link w:val="Char1"/>
    <w:rPr>
      <w:b/>
      <w:bCs/>
    </w:rPr>
  </w:style>
  <w:style w:type="table" w:styleId="af2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Strong"/>
    <w:basedOn w:val="a6"/>
    <w:uiPriority w:val="22"/>
    <w:qFormat/>
    <w:rPr>
      <w:b/>
      <w:bCs/>
    </w:rPr>
  </w:style>
  <w:style w:type="character" w:styleId="af4">
    <w:name w:val="page number"/>
    <w:basedOn w:val="a6"/>
  </w:style>
  <w:style w:type="character" w:styleId="af5">
    <w:name w:val="FollowedHyperlink"/>
    <w:basedOn w:val="a6"/>
    <w:rPr>
      <w:color w:val="954F72" w:themeColor="followedHyperlink"/>
      <w:u w:val="single"/>
    </w:rPr>
  </w:style>
  <w:style w:type="character" w:styleId="af6">
    <w:name w:val="Emphasis"/>
    <w:basedOn w:val="a6"/>
    <w:uiPriority w:val="20"/>
    <w:qFormat/>
    <w:rPr>
      <w:i/>
      <w:iCs/>
    </w:rPr>
  </w:style>
  <w:style w:type="character" w:styleId="af7">
    <w:name w:val="Hyperlink"/>
    <w:basedOn w:val="a6"/>
    <w:rPr>
      <w:color w:val="0000FF"/>
      <w:u w:val="single"/>
    </w:rPr>
  </w:style>
  <w:style w:type="character" w:styleId="af8">
    <w:name w:val="annotation reference"/>
    <w:basedOn w:val="a6"/>
    <w:rPr>
      <w:sz w:val="16"/>
      <w:szCs w:val="16"/>
    </w:rPr>
  </w:style>
  <w:style w:type="paragraph" w:customStyle="1" w:styleId="af9">
    <w:name w:val="表格列标题"/>
    <w:basedOn w:val="a4"/>
    <w:qFormat/>
    <w:pPr>
      <w:jc w:val="center"/>
    </w:pPr>
    <w:rPr>
      <w:b/>
      <w:sz w:val="21"/>
    </w:rPr>
  </w:style>
  <w:style w:type="paragraph" w:customStyle="1" w:styleId="afa">
    <w:name w:val="备注说明"/>
    <w:basedOn w:val="a4"/>
    <w:qFormat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qFormat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qFormat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qFormat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qFormat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qFormat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qFormat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qFormat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qFormat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0">
    <w:name w:val="正文文本 Char"/>
    <w:basedOn w:val="a6"/>
    <w:link w:val="ab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">
    <w:name w:val="批注文字 Char"/>
    <w:basedOn w:val="a6"/>
    <w:link w:val="aa"/>
  </w:style>
  <w:style w:type="character" w:customStyle="1" w:styleId="Char1">
    <w:name w:val="批注主题 Char"/>
    <w:basedOn w:val="Char"/>
    <w:link w:val="af1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  <w:qFormat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  <w:style w:type="character" w:customStyle="1" w:styleId="1Char">
    <w:name w:val="标题 1 Char"/>
    <w:basedOn w:val="a6"/>
    <w:link w:val="1"/>
    <w:rsid w:val="00343540"/>
    <w:rPr>
      <w:rFonts w:ascii="Arial" w:eastAsia="黑体" w:hAnsi="Arial"/>
      <w:b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../API/Documents/API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736AC7-42C7-458E-BA46-F90F5146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905</TotalTime>
  <Pages>5</Pages>
  <Words>211</Words>
  <Characters>1205</Characters>
  <Application>Microsoft Office Word</Application>
  <DocSecurity>0</DocSecurity>
  <Lines>10</Lines>
  <Paragraphs>2</Paragraphs>
  <ScaleCrop>false</ScaleCrop>
  <Company>Huawei Technologies Co., Ltd.</Company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1172</cp:revision>
  <cp:lastPrinted>2019-06-28T10:19:00Z</cp:lastPrinted>
  <dcterms:created xsi:type="dcterms:W3CDTF">2019-03-15T03:08:00Z</dcterms:created>
  <dcterms:modified xsi:type="dcterms:W3CDTF">2020-04-09T06:40:00Z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2052-11.1.0.8515</vt:lpwstr>
  </property>
</Properties>
</file>