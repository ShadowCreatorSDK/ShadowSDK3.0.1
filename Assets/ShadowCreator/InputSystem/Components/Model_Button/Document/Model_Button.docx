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77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9"/>
        <w:gridCol w:w="4598"/>
      </w:tblGrid>
      <w:tr w:rsidR="00FF6F5C">
        <w:trPr>
          <w:cantSplit/>
          <w:trHeight w:val="269"/>
          <w:jc w:val="center"/>
        </w:trPr>
        <w:tc>
          <w:tcPr>
            <w:tcW w:w="4379" w:type="dxa"/>
          </w:tcPr>
          <w:p w:rsidR="00FF6F5C" w:rsidRDefault="008456DB">
            <w:pPr>
              <w:pStyle w:val="afe"/>
            </w:pPr>
            <w:r>
              <w:rPr>
                <w:rFonts w:hint="eastAsia"/>
              </w:rPr>
              <w:t>产品名称</w:t>
            </w:r>
            <w:r w:rsidR="007E19BA" w:rsidRPr="007E19BA">
              <w:t>Model_</w:t>
            </w:r>
            <w:r w:rsidR="003A7926">
              <w:rPr>
                <w:rFonts w:hint="eastAsia"/>
              </w:rPr>
              <w:t>Button</w:t>
            </w:r>
          </w:p>
        </w:tc>
        <w:tc>
          <w:tcPr>
            <w:tcW w:w="4598" w:type="dxa"/>
          </w:tcPr>
          <w:p w:rsidR="00FF6F5C" w:rsidRDefault="00FF6F5C">
            <w:pPr>
              <w:pStyle w:val="afe"/>
            </w:pPr>
          </w:p>
        </w:tc>
      </w:tr>
      <w:tr w:rsidR="00FF6F5C">
        <w:trPr>
          <w:cantSplit/>
          <w:trHeight w:val="241"/>
          <w:jc w:val="center"/>
        </w:trPr>
        <w:tc>
          <w:tcPr>
            <w:tcW w:w="4379" w:type="dxa"/>
          </w:tcPr>
          <w:p w:rsidR="00FF6F5C" w:rsidRDefault="00FF6F5C">
            <w:pPr>
              <w:pStyle w:val="afe"/>
            </w:pPr>
          </w:p>
        </w:tc>
        <w:tc>
          <w:tcPr>
            <w:tcW w:w="4598" w:type="dxa"/>
          </w:tcPr>
          <w:p w:rsidR="00FF6F5C" w:rsidRDefault="00FF6F5C">
            <w:pPr>
              <w:pStyle w:val="afe"/>
            </w:pPr>
          </w:p>
        </w:tc>
      </w:tr>
      <w:tr w:rsidR="00FF6F5C">
        <w:trPr>
          <w:cantSplit/>
          <w:trHeight w:val="283"/>
          <w:jc w:val="center"/>
        </w:trPr>
        <w:tc>
          <w:tcPr>
            <w:tcW w:w="4379" w:type="dxa"/>
          </w:tcPr>
          <w:p w:rsidR="00FF6F5C" w:rsidRDefault="008456DB">
            <w:pPr>
              <w:pStyle w:val="afe"/>
            </w:pPr>
            <w:r>
              <w:rPr>
                <w:rFonts w:hint="eastAsia"/>
              </w:rPr>
              <w:t>产品版本</w:t>
            </w:r>
            <w:r w:rsidR="007E19BA" w:rsidRPr="007E19BA">
              <w:t>Model_</w:t>
            </w:r>
            <w:r w:rsidR="00525022">
              <w:rPr>
                <w:rFonts w:hint="eastAsia"/>
              </w:rPr>
              <w:t xml:space="preserve"> Button</w:t>
            </w:r>
          </w:p>
        </w:tc>
        <w:tc>
          <w:tcPr>
            <w:tcW w:w="4598" w:type="dxa"/>
            <w:vMerge w:val="restart"/>
            <w:vAlign w:val="center"/>
          </w:tcPr>
          <w:p w:rsidR="00FF6F5C" w:rsidRDefault="008456DB" w:rsidP="002F64DF">
            <w:pPr>
              <w:pStyle w:val="afe"/>
            </w:pPr>
            <w:r>
              <w:t xml:space="preserve">Total </w:t>
            </w:r>
            <w:r w:rsidR="002F64DF">
              <w:rPr>
                <w:rFonts w:hint="eastAsia"/>
              </w:rPr>
              <w:t xml:space="preserve">5 </w:t>
            </w:r>
            <w:r>
              <w:t xml:space="preserve"> pages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共</w:t>
            </w:r>
            <w:r>
              <w:t xml:space="preserve"> </w:t>
            </w:r>
            <w:r w:rsidR="002F64DF">
              <w:rPr>
                <w:rFonts w:hint="eastAsia"/>
              </w:rPr>
              <w:t>5</w:t>
            </w:r>
            <w:r>
              <w:rPr>
                <w:rFonts w:hint="eastAsia"/>
              </w:rPr>
              <w:t>页</w:t>
            </w:r>
          </w:p>
        </w:tc>
      </w:tr>
      <w:tr w:rsidR="00FF6F5C">
        <w:trPr>
          <w:cantSplit/>
          <w:trHeight w:val="241"/>
          <w:jc w:val="center"/>
        </w:trPr>
        <w:tc>
          <w:tcPr>
            <w:tcW w:w="4379" w:type="dxa"/>
          </w:tcPr>
          <w:p w:rsidR="00FF6F5C" w:rsidRDefault="00FF6F5C">
            <w:pPr>
              <w:pStyle w:val="afe"/>
            </w:pPr>
          </w:p>
        </w:tc>
        <w:tc>
          <w:tcPr>
            <w:tcW w:w="4598" w:type="dxa"/>
            <w:vMerge/>
          </w:tcPr>
          <w:p w:rsidR="00FF6F5C" w:rsidRDefault="00FF6F5C">
            <w:pPr>
              <w:pStyle w:val="afe"/>
            </w:pPr>
          </w:p>
        </w:tc>
      </w:tr>
    </w:tbl>
    <w:p w:rsidR="00FF6F5C" w:rsidRDefault="00FF6F5C">
      <w:pPr>
        <w:pStyle w:val="aff5"/>
      </w:pPr>
    </w:p>
    <w:p w:rsidR="00FF6F5C" w:rsidRDefault="00B018F3">
      <w:pPr>
        <w:pStyle w:val="aff5"/>
        <w:outlineLvl w:val="0"/>
      </w:pPr>
      <w:bookmarkStart w:id="0" w:name="文档名称"/>
      <w:r w:rsidRPr="00B018F3">
        <w:t>Model_</w:t>
      </w:r>
      <w:r w:rsidR="00525022" w:rsidRPr="00525022">
        <w:rPr>
          <w:rFonts w:hint="eastAsia"/>
        </w:rPr>
        <w:t xml:space="preserve"> </w:t>
      </w:r>
      <w:r w:rsidR="00525022">
        <w:rPr>
          <w:rFonts w:hint="eastAsia"/>
        </w:rPr>
        <w:t>Button</w:t>
      </w:r>
      <w:r w:rsidR="00525022" w:rsidRPr="000017FF">
        <w:t xml:space="preserve"> </w:t>
      </w:r>
      <w:r w:rsidR="000017FF" w:rsidRPr="000017FF">
        <w:t>Release Notes</w:t>
      </w:r>
      <w:r w:rsidR="008456DB">
        <w:t xml:space="preserve"> </w:t>
      </w:r>
      <w:bookmarkEnd w:id="0"/>
    </w:p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e"/>
      </w:pPr>
    </w:p>
    <w:tbl>
      <w:tblPr>
        <w:tblW w:w="7913" w:type="dxa"/>
        <w:jc w:val="center"/>
        <w:tblLayout w:type="fixed"/>
        <w:tblLook w:val="04A0" w:firstRow="1" w:lastRow="0" w:firstColumn="1" w:lastColumn="0" w:noHBand="0" w:noVBand="1"/>
      </w:tblPr>
      <w:tblGrid>
        <w:gridCol w:w="1999"/>
        <w:gridCol w:w="2638"/>
        <w:gridCol w:w="1076"/>
        <w:gridCol w:w="2200"/>
      </w:tblGrid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 xml:space="preserve">Prepared by 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8456DB" w:rsidP="00C53E02">
            <w:pPr>
              <w:pStyle w:val="afe"/>
            </w:pP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8456DB">
            <w:pPr>
              <w:pStyle w:val="afe"/>
            </w:pPr>
            <w:r>
              <w:t>201</w:t>
            </w:r>
            <w:r>
              <w:rPr>
                <w:rFonts w:hint="eastAsia"/>
              </w:rPr>
              <w:t>9/0</w:t>
            </w:r>
            <w:r w:rsidR="004D5FA0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4D5FA0">
              <w:rPr>
                <w:rFonts w:hint="eastAsia"/>
              </w:rPr>
              <w:t>1</w:t>
            </w:r>
            <w:r w:rsidR="00CC6706">
              <w:rPr>
                <w:rFonts w:hint="eastAsia"/>
              </w:rPr>
              <w:t>4</w:t>
            </w:r>
          </w:p>
        </w:tc>
      </w:tr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 xml:space="preserve">Reviewed by 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</w:tr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>Approved by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</w:tc>
      </w:tr>
    </w:tbl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fe"/>
      </w:pPr>
    </w:p>
    <w:p w:rsidR="00FF6F5C" w:rsidRDefault="008456DB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5650" cy="4711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766" cy="4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5C" w:rsidRDefault="008456DB">
      <w:pPr>
        <w:pStyle w:val="aff2"/>
      </w:pPr>
      <w:r>
        <w:t xml:space="preserve">Shadow Creator Information Technology Co.,Ltd. </w:t>
      </w:r>
    </w:p>
    <w:p w:rsidR="00FF6F5C" w:rsidRDefault="008456DB">
      <w:pPr>
        <w:pStyle w:val="aff2"/>
      </w:pPr>
      <w:r>
        <w:t>上海影创信息科技有限公司</w:t>
      </w:r>
    </w:p>
    <w:p w:rsidR="00FF6F5C" w:rsidRDefault="008456DB">
      <w:pPr>
        <w:pStyle w:val="afe"/>
      </w:pPr>
      <w:r>
        <w:t>All rights reserved</w:t>
      </w:r>
    </w:p>
    <w:p w:rsidR="00FF6F5C" w:rsidRDefault="008456DB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FF6F5C" w:rsidRDefault="00FF6F5C">
      <w:pPr>
        <w:pStyle w:val="afe"/>
      </w:pPr>
    </w:p>
    <w:p w:rsidR="00FF6F5C" w:rsidRDefault="008456DB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30" w:type="dxa"/>
        <w:jc w:val="center"/>
        <w:tblLayout w:type="fixed"/>
        <w:tblLook w:val="04A0" w:firstRow="1" w:lastRow="0" w:firstColumn="1" w:lastColumn="0" w:noHBand="0" w:noVBand="1"/>
      </w:tblPr>
      <w:tblGrid>
        <w:gridCol w:w="1373"/>
        <w:gridCol w:w="1984"/>
        <w:gridCol w:w="1843"/>
        <w:gridCol w:w="2268"/>
        <w:gridCol w:w="1462"/>
      </w:tblGrid>
      <w:tr w:rsidR="00FF6F5C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Date</w:t>
            </w:r>
          </w:p>
          <w:p w:rsidR="00FF6F5C" w:rsidRDefault="008456DB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Revision Version</w:t>
            </w:r>
          </w:p>
          <w:p w:rsidR="00FF6F5C" w:rsidRDefault="008456DB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Change Description</w:t>
            </w:r>
          </w:p>
          <w:p w:rsidR="00FF6F5C" w:rsidRDefault="008456DB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Author</w:t>
            </w:r>
          </w:p>
          <w:p w:rsidR="00FF6F5C" w:rsidRDefault="008456DB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4C08EE" w:rsidP="006F2659">
            <w:pPr>
              <w:pStyle w:val="affd"/>
              <w:jc w:val="center"/>
            </w:pPr>
            <w:r>
              <w:t>201</w:t>
            </w:r>
            <w:r>
              <w:rPr>
                <w:rFonts w:hint="eastAsia"/>
              </w:rPr>
              <w:t>9/06/14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24F7C" w:rsidP="006F2659">
            <w:pPr>
              <w:pStyle w:val="affd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4E0E28" w:rsidP="006F2659">
            <w:pPr>
              <w:pStyle w:val="affd"/>
              <w:jc w:val="center"/>
              <w:rPr>
                <w:sz w:val="24"/>
                <w:szCs w:val="24"/>
              </w:rPr>
            </w:pPr>
            <w:r w:rsidRPr="004E0E28">
              <w:t>Model_</w:t>
            </w:r>
            <w:r w:rsidR="00525022">
              <w:rPr>
                <w:rFonts w:hint="eastAsia"/>
              </w:rPr>
              <w:t xml:space="preserve"> Button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 w:rsidP="006F2659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C53E02" w:rsidP="00C53E02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B152BA" w:rsidP="00B152BA">
            <w:pPr>
              <w:pStyle w:val="affd"/>
              <w:jc w:val="center"/>
            </w:pPr>
            <w:r>
              <w:t>2020/04/14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B152BA" w:rsidP="00B152BA">
            <w:pPr>
              <w:pStyle w:val="affd"/>
              <w:jc w:val="center"/>
            </w:pPr>
            <w:r>
              <w:rPr>
                <w:rFonts w:hint="eastAsia"/>
              </w:rPr>
              <w:t>V</w:t>
            </w:r>
            <w:r>
              <w:t>1.0.1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B152BA" w:rsidP="00B152BA">
            <w:pPr>
              <w:pStyle w:val="affd"/>
              <w:jc w:val="center"/>
            </w:pPr>
            <w:r w:rsidRPr="004E0E28">
              <w:t>Model_</w:t>
            </w:r>
            <w:r>
              <w:rPr>
                <w:rFonts w:hint="eastAsia"/>
              </w:rPr>
              <w:t xml:space="preserve"> Button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B152BA" w:rsidP="00B152BA">
            <w:pPr>
              <w:pStyle w:val="affd"/>
              <w:jc w:val="center"/>
            </w:pPr>
            <w:r>
              <w:rPr>
                <w:rFonts w:hint="eastAsia"/>
              </w:rPr>
              <w:t>修订稿完成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B152BA" w:rsidP="00B152BA">
            <w:pPr>
              <w:pStyle w:val="affd"/>
              <w:jc w:val="center"/>
            </w:pPr>
            <w:r>
              <w:rPr>
                <w:rFonts w:hint="eastAsia"/>
              </w:rPr>
              <w:t>林国森</w:t>
            </w:r>
            <w:bookmarkStart w:id="1" w:name="_GoBack"/>
            <w:bookmarkEnd w:id="1"/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</w:tr>
    </w:tbl>
    <w:p w:rsidR="00FF6F5C" w:rsidRDefault="008456DB">
      <w:pPr>
        <w:pStyle w:val="affb"/>
      </w:pPr>
      <w:r>
        <w:t xml:space="preserve"> </w:t>
      </w:r>
    </w:p>
    <w:p w:rsidR="00FF6F5C" w:rsidRDefault="008456DB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FF6F5C" w:rsidRPr="00E666B4" w:rsidRDefault="008456DB" w:rsidP="00E666B4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 w:rsidR="00E666B4"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7C4E03" w:rsidRPr="007C4E03">
        <w:t>Model_</w:t>
      </w:r>
      <w:r w:rsidR="00525022" w:rsidRPr="00525022">
        <w:rPr>
          <w:rFonts w:hint="eastAsia"/>
        </w:rPr>
        <w:t xml:space="preserve"> </w:t>
      </w:r>
      <w:r w:rsidR="00525022">
        <w:rPr>
          <w:rFonts w:hint="eastAsia"/>
        </w:rPr>
        <w:t>Button</w:t>
      </w:r>
      <w:r w:rsidR="00E666B4">
        <w:rPr>
          <w:rFonts w:hint="eastAsia"/>
        </w:rPr>
        <w:t>简介</w:t>
      </w:r>
      <w:r>
        <w:tab/>
      </w:r>
      <w:r>
        <w:rPr>
          <w:rFonts w:hint="eastAsia"/>
        </w:rPr>
        <w:t>4</w:t>
      </w:r>
    </w:p>
    <w:p w:rsidR="00EB3774" w:rsidRPr="00E666B4" w:rsidRDefault="00E666B4" w:rsidP="001105EC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</w:t>
      </w:r>
      <w:r w:rsidR="008456DB">
        <w:t>.1</w:t>
      </w:r>
      <w:r w:rsidR="008456DB">
        <w:rPr>
          <w:rFonts w:asciiTheme="minorHAnsi" w:hAnsiTheme="minorHAnsi" w:cstheme="minorBidi"/>
          <w:sz w:val="22"/>
          <w:szCs w:val="22"/>
        </w:rPr>
        <w:tab/>
      </w:r>
      <w:r w:rsidR="00AA5100">
        <w:rPr>
          <w:rFonts w:asciiTheme="minorHAnsi" w:hAnsiTheme="minorHAnsi" w:cstheme="minorBidi" w:hint="eastAsia"/>
          <w:sz w:val="22"/>
          <w:szCs w:val="22"/>
        </w:rPr>
        <w:t>简介</w:t>
      </w:r>
      <w:r w:rsidR="008456DB">
        <w:tab/>
      </w:r>
      <w:r w:rsidR="008456DB">
        <w:rPr>
          <w:rFonts w:hint="eastAsia"/>
        </w:rPr>
        <w:t>4</w:t>
      </w:r>
    </w:p>
    <w:p w:rsidR="00EB3774" w:rsidRPr="002E48CA" w:rsidRDefault="00EB3774" w:rsidP="00EB3774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</w:t>
      </w:r>
      <w:r w:rsidR="001105EC">
        <w:t>2</w:t>
      </w:r>
      <w:r>
        <w:rPr>
          <w:rFonts w:asciiTheme="minorHAnsi" w:hAnsiTheme="minorHAnsi" w:cstheme="minorBidi"/>
          <w:sz w:val="22"/>
          <w:szCs w:val="22"/>
        </w:rPr>
        <w:tab/>
      </w:r>
      <w:r w:rsidR="001105EC">
        <w:rPr>
          <w:rFonts w:asciiTheme="minorHAnsi" w:hAnsiTheme="minorHAnsi" w:cstheme="minorBidi" w:hint="eastAsia"/>
          <w:sz w:val="22"/>
          <w:szCs w:val="22"/>
        </w:rPr>
        <w:t>使用</w:t>
      </w:r>
      <w:r>
        <w:tab/>
      </w:r>
      <w:r>
        <w:rPr>
          <w:rFonts w:hint="eastAsia"/>
        </w:rPr>
        <w:t>4</w:t>
      </w:r>
    </w:p>
    <w:p w:rsidR="00EB3774" w:rsidRPr="00EB3774" w:rsidRDefault="00EB3774" w:rsidP="00EB3774"/>
    <w:p w:rsidR="004B0E21" w:rsidRPr="002E48CA" w:rsidRDefault="004B0E21" w:rsidP="004B0E21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4B0E21" w:rsidRPr="001F7E5E" w:rsidRDefault="004B0E21" w:rsidP="004B0E21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F93F41" w:rsidRPr="001F7E5E" w:rsidRDefault="00F93F41" w:rsidP="00CF61EA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F93F41" w:rsidRPr="00F93F41" w:rsidRDefault="00F93F41" w:rsidP="00F93F41"/>
    <w:p w:rsidR="00F93F41" w:rsidRPr="00F93F41" w:rsidRDefault="00F93F41" w:rsidP="00F93F41"/>
    <w:p w:rsidR="00FF6F5C" w:rsidRDefault="00FF6F5C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FF6F5C" w:rsidRDefault="008456DB" w:rsidP="00711303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FF6F5C" w:rsidRDefault="008456DB">
      <w:pPr>
        <w:pStyle w:val="1"/>
      </w:pPr>
      <w:bookmarkStart w:id="2" w:name="_Toc33949675"/>
      <w:r>
        <w:br w:type="page"/>
      </w:r>
      <w:bookmarkEnd w:id="2"/>
    </w:p>
    <w:p w:rsidR="00414CDF" w:rsidRDefault="00505B06" w:rsidP="00405D09">
      <w:pPr>
        <w:pStyle w:val="1"/>
        <w:numPr>
          <w:ilvl w:val="0"/>
          <w:numId w:val="12"/>
        </w:numPr>
      </w:pPr>
      <w:bookmarkStart w:id="3" w:name="_Toc33949677"/>
      <w:r w:rsidRPr="00505B06">
        <w:lastRenderedPageBreak/>
        <w:t>Model_</w:t>
      </w:r>
      <w:r w:rsidR="00525022" w:rsidRPr="00525022">
        <w:rPr>
          <w:rFonts w:hint="eastAsia"/>
        </w:rPr>
        <w:t xml:space="preserve"> </w:t>
      </w:r>
      <w:r w:rsidR="00525022">
        <w:rPr>
          <w:rFonts w:hint="eastAsia"/>
        </w:rPr>
        <w:t>Button</w:t>
      </w:r>
      <w:r w:rsidR="0033245A">
        <w:rPr>
          <w:rFonts w:hint="eastAsia"/>
        </w:rPr>
        <w:t>简介</w:t>
      </w:r>
    </w:p>
    <w:p w:rsidR="00C61CE6" w:rsidRDefault="00FA1082" w:rsidP="00C61CE6">
      <w:pPr>
        <w:pStyle w:val="2"/>
      </w:pPr>
      <w:r>
        <w:rPr>
          <w:rFonts w:hint="eastAsia"/>
        </w:rPr>
        <w:t>简介</w:t>
      </w:r>
    </w:p>
    <w:bookmarkEnd w:id="3"/>
    <w:p w:rsidR="00CE3EFF" w:rsidRDefault="00E151E9" w:rsidP="003A5EE2">
      <w:pPr>
        <w:pStyle w:val="a5"/>
        <w:ind w:firstLineChars="0" w:firstLine="0"/>
      </w:pPr>
      <w:r w:rsidRPr="00505B06">
        <w:t>Model_</w:t>
      </w:r>
      <w:r w:rsidR="00525022" w:rsidRPr="00525022">
        <w:rPr>
          <w:rFonts w:hint="eastAsia"/>
        </w:rPr>
        <w:t xml:space="preserve"> </w:t>
      </w:r>
      <w:r w:rsidR="00525022">
        <w:rPr>
          <w:rFonts w:hint="eastAsia"/>
        </w:rPr>
        <w:t>Button</w:t>
      </w:r>
      <w:r w:rsidR="00561942">
        <w:rPr>
          <w:rFonts w:hint="eastAsia"/>
        </w:rPr>
        <w:t>模块旨在便捷的</w:t>
      </w:r>
      <w:r w:rsidR="00525022">
        <w:rPr>
          <w:rFonts w:hint="eastAsia"/>
        </w:rPr>
        <w:t>在</w:t>
      </w:r>
      <w:r w:rsidR="00525022">
        <w:rPr>
          <w:rFonts w:hint="eastAsia"/>
        </w:rPr>
        <w:t>3</w:t>
      </w:r>
      <w:r w:rsidR="00525022">
        <w:t>D</w:t>
      </w:r>
      <w:r w:rsidR="00525022">
        <w:rPr>
          <w:rFonts w:hint="eastAsia"/>
        </w:rPr>
        <w:t>或</w:t>
      </w:r>
      <w:r w:rsidR="00525022">
        <w:rPr>
          <w:rFonts w:hint="eastAsia"/>
        </w:rPr>
        <w:t>2D</w:t>
      </w:r>
      <w:r w:rsidR="00525022">
        <w:rPr>
          <w:rFonts w:hint="eastAsia"/>
        </w:rPr>
        <w:t>的物体上添加按钮</w:t>
      </w:r>
      <w:r w:rsidR="009D0EC8">
        <w:rPr>
          <w:rFonts w:hint="eastAsia"/>
        </w:rPr>
        <w:t>功能</w:t>
      </w:r>
      <w:r w:rsidR="00561942">
        <w:rPr>
          <w:rFonts w:hint="eastAsia"/>
        </w:rPr>
        <w:t>，核心脚本</w:t>
      </w:r>
      <w:r w:rsidR="00CE3EFF">
        <w:rPr>
          <w:rFonts w:hint="eastAsia"/>
        </w:rPr>
        <w:t>:</w:t>
      </w:r>
    </w:p>
    <w:p w:rsidR="007735A5" w:rsidRDefault="00F47DD3" w:rsidP="00E837B5">
      <w:pPr>
        <w:pStyle w:val="a5"/>
        <w:ind w:firstLineChars="0" w:firstLine="0"/>
      </w:pPr>
      <w:r>
        <w:rPr>
          <w:rFonts w:hint="eastAsia"/>
        </w:rPr>
        <w:t>Scripts\SCButton.</w:t>
      </w:r>
      <w:r>
        <w:t>cs //3</w:t>
      </w:r>
      <w:r>
        <w:rPr>
          <w:rFonts w:hint="eastAsia"/>
        </w:rPr>
        <w:t>D</w:t>
      </w:r>
      <w:r>
        <w:rPr>
          <w:rFonts w:hint="eastAsia"/>
        </w:rPr>
        <w:t>物体的按钮功能</w:t>
      </w:r>
    </w:p>
    <w:p w:rsidR="00F47DD3" w:rsidRDefault="00F47DD3" w:rsidP="00E837B5">
      <w:pPr>
        <w:pStyle w:val="a5"/>
        <w:ind w:firstLineChars="0" w:firstLine="0"/>
      </w:pPr>
      <w:r>
        <w:rPr>
          <w:rFonts w:hint="eastAsia"/>
        </w:rPr>
        <w:t>Scripts</w:t>
      </w:r>
      <w:r>
        <w:t>\</w:t>
      </w:r>
      <w:r>
        <w:rPr>
          <w:rFonts w:hint="eastAsia"/>
        </w:rPr>
        <w:t>UIButton.</w:t>
      </w:r>
      <w:r>
        <w:t>cs //2</w:t>
      </w:r>
      <w:r>
        <w:rPr>
          <w:rFonts w:hint="eastAsia"/>
        </w:rPr>
        <w:t>D</w:t>
      </w:r>
      <w:r>
        <w:rPr>
          <w:rFonts w:hint="eastAsia"/>
        </w:rPr>
        <w:t>物体的按钮功能</w:t>
      </w:r>
    </w:p>
    <w:p w:rsidR="009E6AAC" w:rsidRDefault="009E6AAC" w:rsidP="009E6AAC">
      <w:pPr>
        <w:pStyle w:val="2"/>
      </w:pPr>
      <w:r>
        <w:rPr>
          <w:rFonts w:hint="eastAsia"/>
        </w:rPr>
        <w:t>使用</w:t>
      </w:r>
    </w:p>
    <w:p w:rsidR="00592373" w:rsidRDefault="009E6AAC" w:rsidP="00592373">
      <w:pPr>
        <w:pStyle w:val="a5"/>
      </w:pPr>
      <w:r>
        <w:rPr>
          <w:rFonts w:hint="eastAsia"/>
        </w:rPr>
        <w:t>直接将脚本</w:t>
      </w:r>
      <w:r>
        <w:rPr>
          <w:rFonts w:hint="eastAsia"/>
        </w:rPr>
        <w:t>Scripts\</w:t>
      </w:r>
      <w:r>
        <w:t>SCButton</w:t>
      </w:r>
      <w:r>
        <w:rPr>
          <w:rFonts w:hint="eastAsia"/>
        </w:rPr>
        <w:t>.</w:t>
      </w:r>
      <w:r>
        <w:t>cs</w:t>
      </w:r>
      <w:r>
        <w:rPr>
          <w:rFonts w:hint="eastAsia"/>
        </w:rPr>
        <w:t>或</w:t>
      </w:r>
      <w:r>
        <w:rPr>
          <w:rFonts w:hint="eastAsia"/>
        </w:rPr>
        <w:t>Scripts</w:t>
      </w:r>
      <w:r>
        <w:t>\</w:t>
      </w:r>
      <w:r>
        <w:rPr>
          <w:rFonts w:hint="eastAsia"/>
        </w:rPr>
        <w:t>UIButton.</w:t>
      </w:r>
      <w:r>
        <w:t>cs</w:t>
      </w:r>
      <w:r>
        <w:rPr>
          <w:rFonts w:hint="eastAsia"/>
        </w:rPr>
        <w:t>拖拽到需要按钮功能的物体上即可：</w:t>
      </w:r>
    </w:p>
    <w:p w:rsidR="009E6AAC" w:rsidRDefault="00B152BA" w:rsidP="009E6AAC">
      <w:pPr>
        <w:pStyle w:val="a5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243.75pt">
            <v:imagedata r:id="rId10" o:title="微信截图_20200414151159"/>
          </v:shape>
        </w:pict>
      </w:r>
    </w:p>
    <w:p w:rsidR="00592373" w:rsidRDefault="00592373" w:rsidP="009E6AAC">
      <w:pPr>
        <w:pStyle w:val="a5"/>
      </w:pPr>
      <w:r>
        <w:t>或</w:t>
      </w:r>
    </w:p>
    <w:p w:rsidR="00592373" w:rsidRDefault="00B152BA" w:rsidP="009E6AAC">
      <w:pPr>
        <w:pStyle w:val="a5"/>
      </w:pPr>
      <w:r>
        <w:pict>
          <v:shape id="_x0000_i1026" type="#_x0000_t75" style="width:2in;height:171.75pt">
            <v:imagedata r:id="rId11" o:title="微信截图_20200414151216"/>
          </v:shape>
        </w:pict>
      </w:r>
    </w:p>
    <w:p w:rsidR="00122644" w:rsidRDefault="00122644" w:rsidP="00122644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例程路径</w:t>
      </w:r>
      <w:r>
        <w:rPr>
          <w:rFonts w:ascii="仿宋" w:eastAsia="仿宋" w:hAnsi="仿宋" w:hint="eastAsia"/>
          <w:sz w:val="20"/>
          <w:szCs w:val="20"/>
        </w:rPr>
        <w:t>：</w:t>
      </w:r>
    </w:p>
    <w:p w:rsidR="00122644" w:rsidRDefault="00122644" w:rsidP="00122644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Assets\</w:t>
      </w:r>
      <w:r w:rsidRPr="00F40119">
        <w:rPr>
          <w:rFonts w:ascii="仿宋" w:eastAsia="仿宋" w:hAnsi="仿宋"/>
          <w:sz w:val="20"/>
          <w:szCs w:val="20"/>
        </w:rPr>
        <w:t xml:space="preserve"> </w:t>
      </w:r>
      <w:r w:rsidRPr="00EE5E06">
        <w:rPr>
          <w:rFonts w:ascii="仿宋" w:eastAsia="仿宋" w:hAnsi="仿宋"/>
          <w:sz w:val="20"/>
          <w:szCs w:val="20"/>
        </w:rPr>
        <w:t>ShadowCreator\</w:t>
      </w:r>
      <w:r>
        <w:rPr>
          <w:rFonts w:ascii="仿宋" w:eastAsia="仿宋" w:hAnsi="仿宋"/>
          <w:sz w:val="20"/>
          <w:szCs w:val="20"/>
        </w:rPr>
        <w:t>InputSystem\Components\Model_Button\Scene\Model_Button.unity</w:t>
      </w:r>
    </w:p>
    <w:p w:rsidR="00122644" w:rsidRPr="009E6AAC" w:rsidRDefault="00122644" w:rsidP="009E6AAC">
      <w:pPr>
        <w:pStyle w:val="a5"/>
      </w:pPr>
    </w:p>
    <w:sectPr w:rsidR="00122644" w:rsidRPr="009E6AAC">
      <w:headerReference w:type="default" r:id="rId12"/>
      <w:footerReference w:type="default" r:id="rId13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0AF" w:rsidRDefault="00A560AF">
      <w:r>
        <w:separator/>
      </w:r>
    </w:p>
  </w:endnote>
  <w:endnote w:type="continuationSeparator" w:id="0">
    <w:p w:rsidR="00A560AF" w:rsidRDefault="00A56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0B5" w:rsidRDefault="007400B5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B152BA">
      <w:rPr>
        <w:noProof/>
      </w:rPr>
      <w:t>2</w:t>
    </w:r>
    <w:r>
      <w:fldChar w:fldCharType="end"/>
    </w:r>
    <w:r>
      <w:t xml:space="preserve"> , Total </w:t>
    </w:r>
    <w:fldSimple w:instr="numpages  \* MERGEFORMAT">
      <w:r w:rsidR="00B152BA">
        <w:rPr>
          <w:noProof/>
        </w:rPr>
        <w:t>4</w:t>
      </w:r>
    </w:fldSimple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B152BA">
      <w:rPr>
        <w:noProof/>
      </w:rPr>
      <w:t>2</w:t>
    </w:r>
    <w:r>
      <w:fldChar w:fldCharType="end"/>
    </w:r>
    <w:r>
      <w:rPr>
        <w:rFonts w:ascii="宋体" w:hint="eastAsia"/>
      </w:rPr>
      <w:t>页，共</w:t>
    </w:r>
    <w:fldSimple w:instr="numpages  \* MERGEFORMAT">
      <w:r w:rsidR="00B152BA">
        <w:rPr>
          <w:noProof/>
        </w:rPr>
        <w:t>4</w:t>
      </w:r>
    </w:fldSimple>
    <w:r>
      <w:rPr>
        <w:rFonts w:ascii="宋体" w:hint="eastAsia"/>
      </w:rPr>
      <w:t>页</w:t>
    </w:r>
    <w:r>
      <w:t xml:space="preserve">  </w:t>
    </w:r>
  </w:p>
  <w:p w:rsidR="007400B5" w:rsidRDefault="007400B5">
    <w:pPr>
      <w:pStyle w:val="aff1"/>
      <w:tabs>
        <w:tab w:val="center" w:pos="4510"/>
        <w:tab w:val="right" w:pos="9020"/>
      </w:tabs>
    </w:pPr>
    <w:r>
      <w:tab/>
    </w:r>
    <w:r>
      <w:tab/>
    </w:r>
  </w:p>
  <w:p w:rsidR="007400B5" w:rsidRDefault="007400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0AF" w:rsidRDefault="00A560AF">
      <w:r>
        <w:separator/>
      </w:r>
    </w:p>
  </w:footnote>
  <w:footnote w:type="continuationSeparator" w:id="0">
    <w:p w:rsidR="00A560AF" w:rsidRDefault="00A560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7400B5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7400B5" w:rsidRDefault="007400B5" w:rsidP="005B6477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400B5" w:rsidRDefault="007400B5" w:rsidP="005B6477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7400B5" w:rsidRDefault="007400B5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right"/>
          </w:pPr>
        </w:p>
      </w:tc>
    </w:tr>
  </w:tbl>
  <w:p w:rsidR="007400B5" w:rsidRDefault="007400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56AF4192"/>
    <w:lvl w:ilvl="0">
      <w:start w:val="1"/>
      <w:numFmt w:val="decimal"/>
      <w:pStyle w:val="1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left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left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5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224F"/>
    <w:rsid w:val="00012DEA"/>
    <w:rsid w:val="00013B07"/>
    <w:rsid w:val="00014008"/>
    <w:rsid w:val="0001532E"/>
    <w:rsid w:val="0001576D"/>
    <w:rsid w:val="000163C4"/>
    <w:rsid w:val="0001789B"/>
    <w:rsid w:val="000208B2"/>
    <w:rsid w:val="00020CB2"/>
    <w:rsid w:val="0002113F"/>
    <w:rsid w:val="000213D5"/>
    <w:rsid w:val="000237E6"/>
    <w:rsid w:val="00024CC7"/>
    <w:rsid w:val="000255D1"/>
    <w:rsid w:val="000263CC"/>
    <w:rsid w:val="00026469"/>
    <w:rsid w:val="00026F55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4F87"/>
    <w:rsid w:val="0005675A"/>
    <w:rsid w:val="000569A0"/>
    <w:rsid w:val="00056EC0"/>
    <w:rsid w:val="00057AD0"/>
    <w:rsid w:val="000601EC"/>
    <w:rsid w:val="00062215"/>
    <w:rsid w:val="00063126"/>
    <w:rsid w:val="00063BAE"/>
    <w:rsid w:val="00065316"/>
    <w:rsid w:val="000659B3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0EA4"/>
    <w:rsid w:val="00083BB1"/>
    <w:rsid w:val="00084B48"/>
    <w:rsid w:val="0008629F"/>
    <w:rsid w:val="000907ED"/>
    <w:rsid w:val="00091C86"/>
    <w:rsid w:val="0009244E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581F"/>
    <w:rsid w:val="000D646E"/>
    <w:rsid w:val="000E050A"/>
    <w:rsid w:val="000E0657"/>
    <w:rsid w:val="000E0FA8"/>
    <w:rsid w:val="000E1D10"/>
    <w:rsid w:val="000E25D2"/>
    <w:rsid w:val="000E26F9"/>
    <w:rsid w:val="000E3214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10107D"/>
    <w:rsid w:val="0010190E"/>
    <w:rsid w:val="00101DF1"/>
    <w:rsid w:val="0010350D"/>
    <w:rsid w:val="00103A0D"/>
    <w:rsid w:val="00103EDB"/>
    <w:rsid w:val="00104344"/>
    <w:rsid w:val="0010510B"/>
    <w:rsid w:val="00105828"/>
    <w:rsid w:val="00105A77"/>
    <w:rsid w:val="00105E10"/>
    <w:rsid w:val="00110576"/>
    <w:rsid w:val="001105EC"/>
    <w:rsid w:val="001109BD"/>
    <w:rsid w:val="00110D21"/>
    <w:rsid w:val="0011178A"/>
    <w:rsid w:val="0011265E"/>
    <w:rsid w:val="0011280A"/>
    <w:rsid w:val="00112BC2"/>
    <w:rsid w:val="00114BF1"/>
    <w:rsid w:val="001157C0"/>
    <w:rsid w:val="00115BE8"/>
    <w:rsid w:val="00115DC0"/>
    <w:rsid w:val="001173CA"/>
    <w:rsid w:val="0011773F"/>
    <w:rsid w:val="00121DDB"/>
    <w:rsid w:val="00122644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1424"/>
    <w:rsid w:val="001314B0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F5A"/>
    <w:rsid w:val="00136FE4"/>
    <w:rsid w:val="001371CB"/>
    <w:rsid w:val="00137265"/>
    <w:rsid w:val="00140D62"/>
    <w:rsid w:val="0014137E"/>
    <w:rsid w:val="00141767"/>
    <w:rsid w:val="00141B81"/>
    <w:rsid w:val="00142DF1"/>
    <w:rsid w:val="00143268"/>
    <w:rsid w:val="00143297"/>
    <w:rsid w:val="00143A5C"/>
    <w:rsid w:val="0014426B"/>
    <w:rsid w:val="00144913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2A12"/>
    <w:rsid w:val="00163682"/>
    <w:rsid w:val="001636FA"/>
    <w:rsid w:val="00163B87"/>
    <w:rsid w:val="00163E75"/>
    <w:rsid w:val="0016446D"/>
    <w:rsid w:val="00164664"/>
    <w:rsid w:val="00164F18"/>
    <w:rsid w:val="001656A4"/>
    <w:rsid w:val="001667F3"/>
    <w:rsid w:val="00166EA3"/>
    <w:rsid w:val="00167E5C"/>
    <w:rsid w:val="00171B24"/>
    <w:rsid w:val="00171BF9"/>
    <w:rsid w:val="00172C23"/>
    <w:rsid w:val="001737D9"/>
    <w:rsid w:val="00175121"/>
    <w:rsid w:val="001756BA"/>
    <w:rsid w:val="00175A7D"/>
    <w:rsid w:val="00175FA8"/>
    <w:rsid w:val="00177145"/>
    <w:rsid w:val="00177DDA"/>
    <w:rsid w:val="0018010F"/>
    <w:rsid w:val="0018088F"/>
    <w:rsid w:val="0018123A"/>
    <w:rsid w:val="0018272B"/>
    <w:rsid w:val="001843F2"/>
    <w:rsid w:val="001867CE"/>
    <w:rsid w:val="00186D74"/>
    <w:rsid w:val="00187532"/>
    <w:rsid w:val="001902E6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E2"/>
    <w:rsid w:val="001A47EA"/>
    <w:rsid w:val="001A490C"/>
    <w:rsid w:val="001A4B97"/>
    <w:rsid w:val="001A5816"/>
    <w:rsid w:val="001A5A7F"/>
    <w:rsid w:val="001A6B90"/>
    <w:rsid w:val="001A6D0B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F89"/>
    <w:rsid w:val="001D3D3F"/>
    <w:rsid w:val="001D4473"/>
    <w:rsid w:val="001D450A"/>
    <w:rsid w:val="001D6419"/>
    <w:rsid w:val="001E03DB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47C"/>
    <w:rsid w:val="001F7DD9"/>
    <w:rsid w:val="001F7E5E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5A0"/>
    <w:rsid w:val="00211A25"/>
    <w:rsid w:val="0021370A"/>
    <w:rsid w:val="002149F1"/>
    <w:rsid w:val="00215818"/>
    <w:rsid w:val="00217843"/>
    <w:rsid w:val="0022045F"/>
    <w:rsid w:val="00220850"/>
    <w:rsid w:val="00220CE9"/>
    <w:rsid w:val="00221172"/>
    <w:rsid w:val="00221AB6"/>
    <w:rsid w:val="002223AC"/>
    <w:rsid w:val="00225400"/>
    <w:rsid w:val="00227900"/>
    <w:rsid w:val="00227E69"/>
    <w:rsid w:val="002322F9"/>
    <w:rsid w:val="00233E4A"/>
    <w:rsid w:val="0023444A"/>
    <w:rsid w:val="00234A13"/>
    <w:rsid w:val="002352A4"/>
    <w:rsid w:val="00235A87"/>
    <w:rsid w:val="00236FDD"/>
    <w:rsid w:val="00240166"/>
    <w:rsid w:val="00240684"/>
    <w:rsid w:val="00240FF3"/>
    <w:rsid w:val="002439AF"/>
    <w:rsid w:val="00244A1C"/>
    <w:rsid w:val="00246FA1"/>
    <w:rsid w:val="00250BA6"/>
    <w:rsid w:val="00251DF8"/>
    <w:rsid w:val="00252D0C"/>
    <w:rsid w:val="002533CB"/>
    <w:rsid w:val="00253908"/>
    <w:rsid w:val="00253C86"/>
    <w:rsid w:val="002544DC"/>
    <w:rsid w:val="002549B1"/>
    <w:rsid w:val="00256EE3"/>
    <w:rsid w:val="00257990"/>
    <w:rsid w:val="0026038C"/>
    <w:rsid w:val="00260417"/>
    <w:rsid w:val="0026045A"/>
    <w:rsid w:val="00261B3D"/>
    <w:rsid w:val="00261F8E"/>
    <w:rsid w:val="00262CB6"/>
    <w:rsid w:val="00262CD5"/>
    <w:rsid w:val="00262ED5"/>
    <w:rsid w:val="00266285"/>
    <w:rsid w:val="002666C5"/>
    <w:rsid w:val="002666F2"/>
    <w:rsid w:val="00266968"/>
    <w:rsid w:val="00270B1E"/>
    <w:rsid w:val="00272667"/>
    <w:rsid w:val="00274536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9D1"/>
    <w:rsid w:val="00292929"/>
    <w:rsid w:val="0029295A"/>
    <w:rsid w:val="002932B8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357"/>
    <w:rsid w:val="002A5626"/>
    <w:rsid w:val="002A62DA"/>
    <w:rsid w:val="002A6E44"/>
    <w:rsid w:val="002A7DEB"/>
    <w:rsid w:val="002B0EC6"/>
    <w:rsid w:val="002B1421"/>
    <w:rsid w:val="002B2253"/>
    <w:rsid w:val="002B25E8"/>
    <w:rsid w:val="002B299E"/>
    <w:rsid w:val="002B3AEF"/>
    <w:rsid w:val="002B4958"/>
    <w:rsid w:val="002B4B7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5729"/>
    <w:rsid w:val="002C6BF1"/>
    <w:rsid w:val="002C6E0A"/>
    <w:rsid w:val="002C7338"/>
    <w:rsid w:val="002C7E4B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48CA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5526"/>
    <w:rsid w:val="002F599E"/>
    <w:rsid w:val="002F64DF"/>
    <w:rsid w:val="002F689B"/>
    <w:rsid w:val="002F6C73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416"/>
    <w:rsid w:val="0033245A"/>
    <w:rsid w:val="00332B18"/>
    <w:rsid w:val="00334828"/>
    <w:rsid w:val="00334898"/>
    <w:rsid w:val="00334BF3"/>
    <w:rsid w:val="0033564C"/>
    <w:rsid w:val="00336AA5"/>
    <w:rsid w:val="003372A7"/>
    <w:rsid w:val="00342A89"/>
    <w:rsid w:val="003434C5"/>
    <w:rsid w:val="00343540"/>
    <w:rsid w:val="00344894"/>
    <w:rsid w:val="003450BA"/>
    <w:rsid w:val="00345418"/>
    <w:rsid w:val="00346EB4"/>
    <w:rsid w:val="00347838"/>
    <w:rsid w:val="00347E7B"/>
    <w:rsid w:val="00350B20"/>
    <w:rsid w:val="00350F40"/>
    <w:rsid w:val="003528D1"/>
    <w:rsid w:val="0035295E"/>
    <w:rsid w:val="00354719"/>
    <w:rsid w:val="00354F59"/>
    <w:rsid w:val="003553B9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7E5C"/>
    <w:rsid w:val="00370BD1"/>
    <w:rsid w:val="003710C3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8036C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E7"/>
    <w:rsid w:val="0039309C"/>
    <w:rsid w:val="00393954"/>
    <w:rsid w:val="0039416D"/>
    <w:rsid w:val="0039425E"/>
    <w:rsid w:val="0039631B"/>
    <w:rsid w:val="00396B74"/>
    <w:rsid w:val="00397120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926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C0C60"/>
    <w:rsid w:val="003C4310"/>
    <w:rsid w:val="003C47D2"/>
    <w:rsid w:val="003D1737"/>
    <w:rsid w:val="003D2633"/>
    <w:rsid w:val="003D2BDE"/>
    <w:rsid w:val="003D4C8E"/>
    <w:rsid w:val="003D4D3B"/>
    <w:rsid w:val="003E02F7"/>
    <w:rsid w:val="003E08A7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5141"/>
    <w:rsid w:val="003F6631"/>
    <w:rsid w:val="004011F6"/>
    <w:rsid w:val="00401283"/>
    <w:rsid w:val="00401554"/>
    <w:rsid w:val="0040217D"/>
    <w:rsid w:val="00403B53"/>
    <w:rsid w:val="004054BC"/>
    <w:rsid w:val="0040592F"/>
    <w:rsid w:val="00405D09"/>
    <w:rsid w:val="004069B4"/>
    <w:rsid w:val="00407263"/>
    <w:rsid w:val="00407CDA"/>
    <w:rsid w:val="00411F55"/>
    <w:rsid w:val="00412841"/>
    <w:rsid w:val="00412A96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2671A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F07"/>
    <w:rsid w:val="004411E3"/>
    <w:rsid w:val="0044204D"/>
    <w:rsid w:val="004422F8"/>
    <w:rsid w:val="0044684C"/>
    <w:rsid w:val="00450A8F"/>
    <w:rsid w:val="00450E40"/>
    <w:rsid w:val="00452115"/>
    <w:rsid w:val="004523C0"/>
    <w:rsid w:val="004523EF"/>
    <w:rsid w:val="00452735"/>
    <w:rsid w:val="00453018"/>
    <w:rsid w:val="00453953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C27"/>
    <w:rsid w:val="00473551"/>
    <w:rsid w:val="0047359C"/>
    <w:rsid w:val="0047406B"/>
    <w:rsid w:val="0047594A"/>
    <w:rsid w:val="00475A20"/>
    <w:rsid w:val="00475F0A"/>
    <w:rsid w:val="00476812"/>
    <w:rsid w:val="004801F7"/>
    <w:rsid w:val="0048098D"/>
    <w:rsid w:val="00480D6A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8D4"/>
    <w:rsid w:val="00491490"/>
    <w:rsid w:val="00491499"/>
    <w:rsid w:val="004931EF"/>
    <w:rsid w:val="004952F0"/>
    <w:rsid w:val="00497527"/>
    <w:rsid w:val="00497A2E"/>
    <w:rsid w:val="00497C6D"/>
    <w:rsid w:val="004A03AB"/>
    <w:rsid w:val="004A04A1"/>
    <w:rsid w:val="004A0D27"/>
    <w:rsid w:val="004A1A1B"/>
    <w:rsid w:val="004A1AD6"/>
    <w:rsid w:val="004A1CE6"/>
    <w:rsid w:val="004A37F2"/>
    <w:rsid w:val="004A3AD1"/>
    <w:rsid w:val="004A49D5"/>
    <w:rsid w:val="004A65B9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9B2"/>
    <w:rsid w:val="004B1F4F"/>
    <w:rsid w:val="004B20A3"/>
    <w:rsid w:val="004B23B4"/>
    <w:rsid w:val="004B2CC7"/>
    <w:rsid w:val="004B2F8B"/>
    <w:rsid w:val="004B30FA"/>
    <w:rsid w:val="004B36F8"/>
    <w:rsid w:val="004B5F42"/>
    <w:rsid w:val="004B6016"/>
    <w:rsid w:val="004B603F"/>
    <w:rsid w:val="004B65DB"/>
    <w:rsid w:val="004B67DB"/>
    <w:rsid w:val="004B730B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1335"/>
    <w:rsid w:val="004D2421"/>
    <w:rsid w:val="004D33A0"/>
    <w:rsid w:val="004D5167"/>
    <w:rsid w:val="004D53D9"/>
    <w:rsid w:val="004D5A15"/>
    <w:rsid w:val="004D5FA0"/>
    <w:rsid w:val="004D635C"/>
    <w:rsid w:val="004D6570"/>
    <w:rsid w:val="004D65F5"/>
    <w:rsid w:val="004D725E"/>
    <w:rsid w:val="004E0E28"/>
    <w:rsid w:val="004E10C1"/>
    <w:rsid w:val="004E13A7"/>
    <w:rsid w:val="004E191E"/>
    <w:rsid w:val="004E394E"/>
    <w:rsid w:val="004E3F66"/>
    <w:rsid w:val="004E4A50"/>
    <w:rsid w:val="004E4EB7"/>
    <w:rsid w:val="004E5684"/>
    <w:rsid w:val="004E6DD7"/>
    <w:rsid w:val="004E6EC2"/>
    <w:rsid w:val="004F0246"/>
    <w:rsid w:val="004F0262"/>
    <w:rsid w:val="004F0CC8"/>
    <w:rsid w:val="004F0EBA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E7"/>
    <w:rsid w:val="005059BA"/>
    <w:rsid w:val="00505B06"/>
    <w:rsid w:val="005069CB"/>
    <w:rsid w:val="00510786"/>
    <w:rsid w:val="0051306C"/>
    <w:rsid w:val="00513ADD"/>
    <w:rsid w:val="00514D47"/>
    <w:rsid w:val="005159A1"/>
    <w:rsid w:val="00516419"/>
    <w:rsid w:val="00516E30"/>
    <w:rsid w:val="005174FC"/>
    <w:rsid w:val="00517611"/>
    <w:rsid w:val="005178D6"/>
    <w:rsid w:val="005201A2"/>
    <w:rsid w:val="00521130"/>
    <w:rsid w:val="00521AE3"/>
    <w:rsid w:val="00523FAD"/>
    <w:rsid w:val="0052482E"/>
    <w:rsid w:val="00524CAF"/>
    <w:rsid w:val="00524EF7"/>
    <w:rsid w:val="00525022"/>
    <w:rsid w:val="00525E95"/>
    <w:rsid w:val="00526A41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45A"/>
    <w:rsid w:val="00541F03"/>
    <w:rsid w:val="00542005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F88"/>
    <w:rsid w:val="00557201"/>
    <w:rsid w:val="005576B5"/>
    <w:rsid w:val="00557A11"/>
    <w:rsid w:val="0056058A"/>
    <w:rsid w:val="00560DE7"/>
    <w:rsid w:val="00560E29"/>
    <w:rsid w:val="00561942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64C"/>
    <w:rsid w:val="00567FCF"/>
    <w:rsid w:val="00571715"/>
    <w:rsid w:val="00572245"/>
    <w:rsid w:val="005735DE"/>
    <w:rsid w:val="005735E4"/>
    <w:rsid w:val="005743A7"/>
    <w:rsid w:val="00574916"/>
    <w:rsid w:val="00574F80"/>
    <w:rsid w:val="005768BE"/>
    <w:rsid w:val="00576EAC"/>
    <w:rsid w:val="0057788C"/>
    <w:rsid w:val="005807B5"/>
    <w:rsid w:val="0058081F"/>
    <w:rsid w:val="005815AF"/>
    <w:rsid w:val="00582124"/>
    <w:rsid w:val="0058231F"/>
    <w:rsid w:val="00583CD0"/>
    <w:rsid w:val="005842E2"/>
    <w:rsid w:val="00586573"/>
    <w:rsid w:val="00586D46"/>
    <w:rsid w:val="00586F2E"/>
    <w:rsid w:val="00591A5C"/>
    <w:rsid w:val="00592373"/>
    <w:rsid w:val="00593113"/>
    <w:rsid w:val="00593366"/>
    <w:rsid w:val="00593916"/>
    <w:rsid w:val="0059592C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B77BE"/>
    <w:rsid w:val="005C1F77"/>
    <w:rsid w:val="005C2559"/>
    <w:rsid w:val="005C2B97"/>
    <w:rsid w:val="005C4213"/>
    <w:rsid w:val="005C4FD8"/>
    <w:rsid w:val="005C5817"/>
    <w:rsid w:val="005C591D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43AC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EBE"/>
    <w:rsid w:val="005F26F3"/>
    <w:rsid w:val="005F4426"/>
    <w:rsid w:val="005F4C63"/>
    <w:rsid w:val="005F5406"/>
    <w:rsid w:val="005F557A"/>
    <w:rsid w:val="005F6BC3"/>
    <w:rsid w:val="005F74AC"/>
    <w:rsid w:val="0060088B"/>
    <w:rsid w:val="00601B1C"/>
    <w:rsid w:val="00601BAF"/>
    <w:rsid w:val="00601F7F"/>
    <w:rsid w:val="006058FA"/>
    <w:rsid w:val="00612D52"/>
    <w:rsid w:val="006134C1"/>
    <w:rsid w:val="00614AF0"/>
    <w:rsid w:val="00614C24"/>
    <w:rsid w:val="00616257"/>
    <w:rsid w:val="0061690E"/>
    <w:rsid w:val="0062029B"/>
    <w:rsid w:val="00622E1C"/>
    <w:rsid w:val="00623240"/>
    <w:rsid w:val="00623E79"/>
    <w:rsid w:val="00623F69"/>
    <w:rsid w:val="006242F1"/>
    <w:rsid w:val="00624B57"/>
    <w:rsid w:val="00625C26"/>
    <w:rsid w:val="00627253"/>
    <w:rsid w:val="00627305"/>
    <w:rsid w:val="00627536"/>
    <w:rsid w:val="00627779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04EE"/>
    <w:rsid w:val="00642F4B"/>
    <w:rsid w:val="006448E8"/>
    <w:rsid w:val="00644EAA"/>
    <w:rsid w:val="006461C9"/>
    <w:rsid w:val="006461D9"/>
    <w:rsid w:val="00650701"/>
    <w:rsid w:val="0065444F"/>
    <w:rsid w:val="00654601"/>
    <w:rsid w:val="006548D2"/>
    <w:rsid w:val="006573ED"/>
    <w:rsid w:val="00657B68"/>
    <w:rsid w:val="00657C05"/>
    <w:rsid w:val="0066019B"/>
    <w:rsid w:val="00660C10"/>
    <w:rsid w:val="00661646"/>
    <w:rsid w:val="0066197C"/>
    <w:rsid w:val="00661C40"/>
    <w:rsid w:val="00662E64"/>
    <w:rsid w:val="00662EE7"/>
    <w:rsid w:val="00663C0A"/>
    <w:rsid w:val="00663EC7"/>
    <w:rsid w:val="00664BE3"/>
    <w:rsid w:val="00664F86"/>
    <w:rsid w:val="006677BE"/>
    <w:rsid w:val="006722A7"/>
    <w:rsid w:val="006723D8"/>
    <w:rsid w:val="006741DB"/>
    <w:rsid w:val="006749B0"/>
    <w:rsid w:val="00675104"/>
    <w:rsid w:val="00675972"/>
    <w:rsid w:val="00677C07"/>
    <w:rsid w:val="00680A82"/>
    <w:rsid w:val="00680EC0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25FF"/>
    <w:rsid w:val="006926EC"/>
    <w:rsid w:val="00692A26"/>
    <w:rsid w:val="00692EEE"/>
    <w:rsid w:val="006950AE"/>
    <w:rsid w:val="006956FA"/>
    <w:rsid w:val="0069762D"/>
    <w:rsid w:val="006A0F7E"/>
    <w:rsid w:val="006A1B7B"/>
    <w:rsid w:val="006A2F29"/>
    <w:rsid w:val="006A3797"/>
    <w:rsid w:val="006A417D"/>
    <w:rsid w:val="006A4ED0"/>
    <w:rsid w:val="006A56A3"/>
    <w:rsid w:val="006A71E1"/>
    <w:rsid w:val="006A75F8"/>
    <w:rsid w:val="006A7F86"/>
    <w:rsid w:val="006B0A08"/>
    <w:rsid w:val="006B2F16"/>
    <w:rsid w:val="006B4582"/>
    <w:rsid w:val="006B5A8A"/>
    <w:rsid w:val="006B783F"/>
    <w:rsid w:val="006B7C66"/>
    <w:rsid w:val="006B7E25"/>
    <w:rsid w:val="006C1A8D"/>
    <w:rsid w:val="006C3708"/>
    <w:rsid w:val="006C4727"/>
    <w:rsid w:val="006C4CD7"/>
    <w:rsid w:val="006C539A"/>
    <w:rsid w:val="006C5B24"/>
    <w:rsid w:val="006C6350"/>
    <w:rsid w:val="006C6381"/>
    <w:rsid w:val="006C67EB"/>
    <w:rsid w:val="006C7C13"/>
    <w:rsid w:val="006D066C"/>
    <w:rsid w:val="006D0DD4"/>
    <w:rsid w:val="006D1388"/>
    <w:rsid w:val="006D2F41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A82"/>
    <w:rsid w:val="006E774B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251"/>
    <w:rsid w:val="0072348A"/>
    <w:rsid w:val="00725271"/>
    <w:rsid w:val="00726285"/>
    <w:rsid w:val="00726DBF"/>
    <w:rsid w:val="0072755F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2800"/>
    <w:rsid w:val="00742A31"/>
    <w:rsid w:val="00742F99"/>
    <w:rsid w:val="0074322C"/>
    <w:rsid w:val="00743EEB"/>
    <w:rsid w:val="00743F74"/>
    <w:rsid w:val="00744E33"/>
    <w:rsid w:val="007450D9"/>
    <w:rsid w:val="00746254"/>
    <w:rsid w:val="00747B53"/>
    <w:rsid w:val="0075074D"/>
    <w:rsid w:val="007515AB"/>
    <w:rsid w:val="007516AD"/>
    <w:rsid w:val="00751FBF"/>
    <w:rsid w:val="00752C06"/>
    <w:rsid w:val="0075311A"/>
    <w:rsid w:val="00753C50"/>
    <w:rsid w:val="00753D85"/>
    <w:rsid w:val="00756571"/>
    <w:rsid w:val="00756A1B"/>
    <w:rsid w:val="007572AF"/>
    <w:rsid w:val="007608B8"/>
    <w:rsid w:val="007627B4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B9"/>
    <w:rsid w:val="007735A5"/>
    <w:rsid w:val="00774126"/>
    <w:rsid w:val="007751FE"/>
    <w:rsid w:val="00775218"/>
    <w:rsid w:val="007759E6"/>
    <w:rsid w:val="00776330"/>
    <w:rsid w:val="007767C7"/>
    <w:rsid w:val="00776869"/>
    <w:rsid w:val="007769A8"/>
    <w:rsid w:val="00780705"/>
    <w:rsid w:val="00780BE2"/>
    <w:rsid w:val="00782AB8"/>
    <w:rsid w:val="00783138"/>
    <w:rsid w:val="00783981"/>
    <w:rsid w:val="00785C32"/>
    <w:rsid w:val="007906B4"/>
    <w:rsid w:val="00791CF6"/>
    <w:rsid w:val="007939AA"/>
    <w:rsid w:val="00795973"/>
    <w:rsid w:val="007963FE"/>
    <w:rsid w:val="007964E6"/>
    <w:rsid w:val="00796BD6"/>
    <w:rsid w:val="00797672"/>
    <w:rsid w:val="00797F73"/>
    <w:rsid w:val="007A0D6E"/>
    <w:rsid w:val="007A3F7B"/>
    <w:rsid w:val="007A4630"/>
    <w:rsid w:val="007A69CC"/>
    <w:rsid w:val="007A7C50"/>
    <w:rsid w:val="007B156A"/>
    <w:rsid w:val="007B263B"/>
    <w:rsid w:val="007B2DCC"/>
    <w:rsid w:val="007B3220"/>
    <w:rsid w:val="007B49FB"/>
    <w:rsid w:val="007B4E6A"/>
    <w:rsid w:val="007B60EA"/>
    <w:rsid w:val="007B645F"/>
    <w:rsid w:val="007B7A38"/>
    <w:rsid w:val="007C0BE5"/>
    <w:rsid w:val="007C1596"/>
    <w:rsid w:val="007C1E62"/>
    <w:rsid w:val="007C4AC7"/>
    <w:rsid w:val="007C4E03"/>
    <w:rsid w:val="007C4E71"/>
    <w:rsid w:val="007C59DC"/>
    <w:rsid w:val="007C609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E0A96"/>
    <w:rsid w:val="007E171F"/>
    <w:rsid w:val="007E17F3"/>
    <w:rsid w:val="007E19BA"/>
    <w:rsid w:val="007E1CC4"/>
    <w:rsid w:val="007E269D"/>
    <w:rsid w:val="007E33CC"/>
    <w:rsid w:val="007E4075"/>
    <w:rsid w:val="007E58CA"/>
    <w:rsid w:val="007E6DBB"/>
    <w:rsid w:val="007E6FCC"/>
    <w:rsid w:val="007E7393"/>
    <w:rsid w:val="007F01AE"/>
    <w:rsid w:val="007F0BEA"/>
    <w:rsid w:val="007F15A4"/>
    <w:rsid w:val="007F2229"/>
    <w:rsid w:val="007F2FFC"/>
    <w:rsid w:val="007F3410"/>
    <w:rsid w:val="007F6514"/>
    <w:rsid w:val="007F7FFE"/>
    <w:rsid w:val="00800B8E"/>
    <w:rsid w:val="00800C9B"/>
    <w:rsid w:val="00801C6F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6D"/>
    <w:rsid w:val="00806262"/>
    <w:rsid w:val="00806F5F"/>
    <w:rsid w:val="00807638"/>
    <w:rsid w:val="00807B8A"/>
    <w:rsid w:val="0081107F"/>
    <w:rsid w:val="00811EE1"/>
    <w:rsid w:val="0081225E"/>
    <w:rsid w:val="00812D73"/>
    <w:rsid w:val="0081339A"/>
    <w:rsid w:val="00813A3F"/>
    <w:rsid w:val="00813ADD"/>
    <w:rsid w:val="008150E2"/>
    <w:rsid w:val="0081547F"/>
    <w:rsid w:val="0081581E"/>
    <w:rsid w:val="008170A7"/>
    <w:rsid w:val="00817E99"/>
    <w:rsid w:val="00817F42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1056"/>
    <w:rsid w:val="008316E9"/>
    <w:rsid w:val="00831FF5"/>
    <w:rsid w:val="008326AE"/>
    <w:rsid w:val="00834665"/>
    <w:rsid w:val="00834C75"/>
    <w:rsid w:val="00835800"/>
    <w:rsid w:val="008358C4"/>
    <w:rsid w:val="00835D29"/>
    <w:rsid w:val="00836FCE"/>
    <w:rsid w:val="008433F9"/>
    <w:rsid w:val="00843805"/>
    <w:rsid w:val="00843E3F"/>
    <w:rsid w:val="008442EF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1D"/>
    <w:rsid w:val="0086015E"/>
    <w:rsid w:val="0086051D"/>
    <w:rsid w:val="0086209E"/>
    <w:rsid w:val="008624F5"/>
    <w:rsid w:val="0086254E"/>
    <w:rsid w:val="008631FC"/>
    <w:rsid w:val="008635E4"/>
    <w:rsid w:val="00864263"/>
    <w:rsid w:val="00864BB6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2118"/>
    <w:rsid w:val="00882833"/>
    <w:rsid w:val="00882AF5"/>
    <w:rsid w:val="00882F8B"/>
    <w:rsid w:val="00883592"/>
    <w:rsid w:val="008839F0"/>
    <w:rsid w:val="00883AC4"/>
    <w:rsid w:val="008848CE"/>
    <w:rsid w:val="00885028"/>
    <w:rsid w:val="00885387"/>
    <w:rsid w:val="00885A45"/>
    <w:rsid w:val="0088671D"/>
    <w:rsid w:val="00887927"/>
    <w:rsid w:val="00887D9D"/>
    <w:rsid w:val="00890424"/>
    <w:rsid w:val="008906E2"/>
    <w:rsid w:val="00891682"/>
    <w:rsid w:val="008917EF"/>
    <w:rsid w:val="00892B5E"/>
    <w:rsid w:val="00892FC4"/>
    <w:rsid w:val="00893461"/>
    <w:rsid w:val="0089354F"/>
    <w:rsid w:val="008948FF"/>
    <w:rsid w:val="008951A5"/>
    <w:rsid w:val="008A05A9"/>
    <w:rsid w:val="008A18C8"/>
    <w:rsid w:val="008A2300"/>
    <w:rsid w:val="008A2C9A"/>
    <w:rsid w:val="008A37AA"/>
    <w:rsid w:val="008A3FD0"/>
    <w:rsid w:val="008A4E98"/>
    <w:rsid w:val="008A68F0"/>
    <w:rsid w:val="008A6DBE"/>
    <w:rsid w:val="008B022B"/>
    <w:rsid w:val="008B0CE5"/>
    <w:rsid w:val="008B174E"/>
    <w:rsid w:val="008B26C6"/>
    <w:rsid w:val="008B3338"/>
    <w:rsid w:val="008B4E66"/>
    <w:rsid w:val="008B5192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73A"/>
    <w:rsid w:val="008C76F6"/>
    <w:rsid w:val="008C7CD0"/>
    <w:rsid w:val="008D0E35"/>
    <w:rsid w:val="008D0EA0"/>
    <w:rsid w:val="008D20EF"/>
    <w:rsid w:val="008D249E"/>
    <w:rsid w:val="008D3E3D"/>
    <w:rsid w:val="008D3EFD"/>
    <w:rsid w:val="008D44A6"/>
    <w:rsid w:val="008D5BCA"/>
    <w:rsid w:val="008E0786"/>
    <w:rsid w:val="008E229E"/>
    <w:rsid w:val="008E4772"/>
    <w:rsid w:val="008E4BB4"/>
    <w:rsid w:val="008E5310"/>
    <w:rsid w:val="008E5577"/>
    <w:rsid w:val="008E5F5F"/>
    <w:rsid w:val="008E6CD3"/>
    <w:rsid w:val="008E7449"/>
    <w:rsid w:val="008E7D15"/>
    <w:rsid w:val="008F039F"/>
    <w:rsid w:val="008F03CB"/>
    <w:rsid w:val="008F1597"/>
    <w:rsid w:val="008F33AF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1729"/>
    <w:rsid w:val="00912558"/>
    <w:rsid w:val="00912D80"/>
    <w:rsid w:val="0091302F"/>
    <w:rsid w:val="00914CEB"/>
    <w:rsid w:val="00914F51"/>
    <w:rsid w:val="00915413"/>
    <w:rsid w:val="00915B33"/>
    <w:rsid w:val="00915E15"/>
    <w:rsid w:val="0091606B"/>
    <w:rsid w:val="0091647F"/>
    <w:rsid w:val="00916724"/>
    <w:rsid w:val="00920C10"/>
    <w:rsid w:val="00920F13"/>
    <w:rsid w:val="00922472"/>
    <w:rsid w:val="00922AAB"/>
    <w:rsid w:val="00923E2C"/>
    <w:rsid w:val="00925EB2"/>
    <w:rsid w:val="009263BB"/>
    <w:rsid w:val="0092649B"/>
    <w:rsid w:val="00926D34"/>
    <w:rsid w:val="009275CE"/>
    <w:rsid w:val="0093096B"/>
    <w:rsid w:val="00930CD2"/>
    <w:rsid w:val="0093138D"/>
    <w:rsid w:val="00931DBE"/>
    <w:rsid w:val="009354C1"/>
    <w:rsid w:val="00936F0B"/>
    <w:rsid w:val="009409A6"/>
    <w:rsid w:val="00940B00"/>
    <w:rsid w:val="00942666"/>
    <w:rsid w:val="00944E99"/>
    <w:rsid w:val="00944F73"/>
    <w:rsid w:val="00945338"/>
    <w:rsid w:val="00946543"/>
    <w:rsid w:val="00946975"/>
    <w:rsid w:val="009473EF"/>
    <w:rsid w:val="009500AB"/>
    <w:rsid w:val="00951960"/>
    <w:rsid w:val="00952D5F"/>
    <w:rsid w:val="009555B7"/>
    <w:rsid w:val="00956395"/>
    <w:rsid w:val="00963CA6"/>
    <w:rsid w:val="00966813"/>
    <w:rsid w:val="00967E7A"/>
    <w:rsid w:val="0097227F"/>
    <w:rsid w:val="00973EC5"/>
    <w:rsid w:val="009741F9"/>
    <w:rsid w:val="009762FC"/>
    <w:rsid w:val="00976A90"/>
    <w:rsid w:val="00980A40"/>
    <w:rsid w:val="009815AB"/>
    <w:rsid w:val="009833BB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107D"/>
    <w:rsid w:val="00993B6E"/>
    <w:rsid w:val="009947D2"/>
    <w:rsid w:val="009954CB"/>
    <w:rsid w:val="009955AA"/>
    <w:rsid w:val="00995899"/>
    <w:rsid w:val="00997450"/>
    <w:rsid w:val="009A0100"/>
    <w:rsid w:val="009A0F78"/>
    <w:rsid w:val="009A1F92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4D19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0EC8"/>
    <w:rsid w:val="009D20F5"/>
    <w:rsid w:val="009D3F6A"/>
    <w:rsid w:val="009D5077"/>
    <w:rsid w:val="009D50A7"/>
    <w:rsid w:val="009D6BCE"/>
    <w:rsid w:val="009D6F5F"/>
    <w:rsid w:val="009E2616"/>
    <w:rsid w:val="009E4E03"/>
    <w:rsid w:val="009E6AAC"/>
    <w:rsid w:val="009F00BF"/>
    <w:rsid w:val="009F0751"/>
    <w:rsid w:val="009F23C0"/>
    <w:rsid w:val="009F34E1"/>
    <w:rsid w:val="009F3525"/>
    <w:rsid w:val="009F4C1F"/>
    <w:rsid w:val="009F5D92"/>
    <w:rsid w:val="009F666F"/>
    <w:rsid w:val="009F680A"/>
    <w:rsid w:val="009F694D"/>
    <w:rsid w:val="009F78A5"/>
    <w:rsid w:val="00A001F0"/>
    <w:rsid w:val="00A01DF2"/>
    <w:rsid w:val="00A0216A"/>
    <w:rsid w:val="00A02FED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A3E"/>
    <w:rsid w:val="00A34EFF"/>
    <w:rsid w:val="00A34F09"/>
    <w:rsid w:val="00A36973"/>
    <w:rsid w:val="00A36D72"/>
    <w:rsid w:val="00A422F2"/>
    <w:rsid w:val="00A42676"/>
    <w:rsid w:val="00A42C1C"/>
    <w:rsid w:val="00A43A45"/>
    <w:rsid w:val="00A4479C"/>
    <w:rsid w:val="00A500D9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60AF"/>
    <w:rsid w:val="00A57990"/>
    <w:rsid w:val="00A57E28"/>
    <w:rsid w:val="00A6088A"/>
    <w:rsid w:val="00A62E1C"/>
    <w:rsid w:val="00A63E7B"/>
    <w:rsid w:val="00A662F0"/>
    <w:rsid w:val="00A66975"/>
    <w:rsid w:val="00A66C68"/>
    <w:rsid w:val="00A67B12"/>
    <w:rsid w:val="00A70290"/>
    <w:rsid w:val="00A708EF"/>
    <w:rsid w:val="00A7307F"/>
    <w:rsid w:val="00A74418"/>
    <w:rsid w:val="00A74964"/>
    <w:rsid w:val="00A75550"/>
    <w:rsid w:val="00A75AFA"/>
    <w:rsid w:val="00A7635C"/>
    <w:rsid w:val="00A76752"/>
    <w:rsid w:val="00A7682E"/>
    <w:rsid w:val="00A76919"/>
    <w:rsid w:val="00A76DFE"/>
    <w:rsid w:val="00A7704F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ED7"/>
    <w:rsid w:val="00A87180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467"/>
    <w:rsid w:val="00A97CF9"/>
    <w:rsid w:val="00AA2184"/>
    <w:rsid w:val="00AA45BF"/>
    <w:rsid w:val="00AA5100"/>
    <w:rsid w:val="00AA5264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68AC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D49"/>
    <w:rsid w:val="00AE6C80"/>
    <w:rsid w:val="00AE6F82"/>
    <w:rsid w:val="00AF1CB5"/>
    <w:rsid w:val="00AF2892"/>
    <w:rsid w:val="00AF3783"/>
    <w:rsid w:val="00AF3A3F"/>
    <w:rsid w:val="00AF4F85"/>
    <w:rsid w:val="00AF5015"/>
    <w:rsid w:val="00AF5D74"/>
    <w:rsid w:val="00AF5DC0"/>
    <w:rsid w:val="00AF6344"/>
    <w:rsid w:val="00AF7CFD"/>
    <w:rsid w:val="00B00A4B"/>
    <w:rsid w:val="00B018F3"/>
    <w:rsid w:val="00B02333"/>
    <w:rsid w:val="00B02494"/>
    <w:rsid w:val="00B03EF8"/>
    <w:rsid w:val="00B04231"/>
    <w:rsid w:val="00B04483"/>
    <w:rsid w:val="00B04942"/>
    <w:rsid w:val="00B04F9C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4362"/>
    <w:rsid w:val="00B14423"/>
    <w:rsid w:val="00B14CAD"/>
    <w:rsid w:val="00B152BA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093B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513F1"/>
    <w:rsid w:val="00B51B43"/>
    <w:rsid w:val="00B521B8"/>
    <w:rsid w:val="00B52344"/>
    <w:rsid w:val="00B526FD"/>
    <w:rsid w:val="00B54B2B"/>
    <w:rsid w:val="00B5516E"/>
    <w:rsid w:val="00B5797B"/>
    <w:rsid w:val="00B62802"/>
    <w:rsid w:val="00B634DB"/>
    <w:rsid w:val="00B63D96"/>
    <w:rsid w:val="00B6494A"/>
    <w:rsid w:val="00B659C6"/>
    <w:rsid w:val="00B65CC6"/>
    <w:rsid w:val="00B6736A"/>
    <w:rsid w:val="00B67C1D"/>
    <w:rsid w:val="00B71DA6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7721A"/>
    <w:rsid w:val="00B82818"/>
    <w:rsid w:val="00B832C9"/>
    <w:rsid w:val="00B84A75"/>
    <w:rsid w:val="00B85B8E"/>
    <w:rsid w:val="00B90A97"/>
    <w:rsid w:val="00B91380"/>
    <w:rsid w:val="00B91496"/>
    <w:rsid w:val="00B9293B"/>
    <w:rsid w:val="00B943F6"/>
    <w:rsid w:val="00B94858"/>
    <w:rsid w:val="00B959F4"/>
    <w:rsid w:val="00B96943"/>
    <w:rsid w:val="00B96A3F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483"/>
    <w:rsid w:val="00BC666A"/>
    <w:rsid w:val="00BC6BEB"/>
    <w:rsid w:val="00BC6FBF"/>
    <w:rsid w:val="00BD058C"/>
    <w:rsid w:val="00BD1360"/>
    <w:rsid w:val="00BD15D8"/>
    <w:rsid w:val="00BD32D2"/>
    <w:rsid w:val="00BD3547"/>
    <w:rsid w:val="00BD430E"/>
    <w:rsid w:val="00BD6850"/>
    <w:rsid w:val="00BD6AB2"/>
    <w:rsid w:val="00BE1511"/>
    <w:rsid w:val="00BE2B05"/>
    <w:rsid w:val="00BE3872"/>
    <w:rsid w:val="00BE47C2"/>
    <w:rsid w:val="00BE4961"/>
    <w:rsid w:val="00BE4C6E"/>
    <w:rsid w:val="00BE5750"/>
    <w:rsid w:val="00BE68F2"/>
    <w:rsid w:val="00BE69E0"/>
    <w:rsid w:val="00BE767C"/>
    <w:rsid w:val="00BE7E95"/>
    <w:rsid w:val="00BF0418"/>
    <w:rsid w:val="00BF04D6"/>
    <w:rsid w:val="00BF1455"/>
    <w:rsid w:val="00BF2D9D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30055"/>
    <w:rsid w:val="00C30B91"/>
    <w:rsid w:val="00C318A8"/>
    <w:rsid w:val="00C31A99"/>
    <w:rsid w:val="00C31AAE"/>
    <w:rsid w:val="00C31F13"/>
    <w:rsid w:val="00C32189"/>
    <w:rsid w:val="00C3219F"/>
    <w:rsid w:val="00C32292"/>
    <w:rsid w:val="00C348F1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32EA"/>
    <w:rsid w:val="00C64480"/>
    <w:rsid w:val="00C65FFD"/>
    <w:rsid w:val="00C6613E"/>
    <w:rsid w:val="00C66302"/>
    <w:rsid w:val="00C664A6"/>
    <w:rsid w:val="00C676CD"/>
    <w:rsid w:val="00C678BD"/>
    <w:rsid w:val="00C67EB4"/>
    <w:rsid w:val="00C7081C"/>
    <w:rsid w:val="00C7260B"/>
    <w:rsid w:val="00C73A16"/>
    <w:rsid w:val="00C75844"/>
    <w:rsid w:val="00C75B0D"/>
    <w:rsid w:val="00C77DCB"/>
    <w:rsid w:val="00C81B4E"/>
    <w:rsid w:val="00C82EB7"/>
    <w:rsid w:val="00C83B4C"/>
    <w:rsid w:val="00C85D32"/>
    <w:rsid w:val="00C87848"/>
    <w:rsid w:val="00C87A1C"/>
    <w:rsid w:val="00C9005E"/>
    <w:rsid w:val="00C907FD"/>
    <w:rsid w:val="00C916BE"/>
    <w:rsid w:val="00C91727"/>
    <w:rsid w:val="00C93669"/>
    <w:rsid w:val="00C938DA"/>
    <w:rsid w:val="00C95E5D"/>
    <w:rsid w:val="00C96751"/>
    <w:rsid w:val="00C96811"/>
    <w:rsid w:val="00C96D17"/>
    <w:rsid w:val="00C9750E"/>
    <w:rsid w:val="00C97EF4"/>
    <w:rsid w:val="00CA0554"/>
    <w:rsid w:val="00CA05B6"/>
    <w:rsid w:val="00CA3CEE"/>
    <w:rsid w:val="00CA40A6"/>
    <w:rsid w:val="00CA515A"/>
    <w:rsid w:val="00CA5F38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C106D"/>
    <w:rsid w:val="00CC1315"/>
    <w:rsid w:val="00CC2DFE"/>
    <w:rsid w:val="00CC353F"/>
    <w:rsid w:val="00CC3EEC"/>
    <w:rsid w:val="00CC47D2"/>
    <w:rsid w:val="00CC4AB7"/>
    <w:rsid w:val="00CC4D24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14FF"/>
    <w:rsid w:val="00CE29F2"/>
    <w:rsid w:val="00CE32CF"/>
    <w:rsid w:val="00CE3CD1"/>
    <w:rsid w:val="00CE3E7C"/>
    <w:rsid w:val="00CE3EFF"/>
    <w:rsid w:val="00CE4243"/>
    <w:rsid w:val="00CE6D42"/>
    <w:rsid w:val="00CE7534"/>
    <w:rsid w:val="00CF12B4"/>
    <w:rsid w:val="00CF1458"/>
    <w:rsid w:val="00CF1FA5"/>
    <w:rsid w:val="00CF3431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3EE3"/>
    <w:rsid w:val="00D04409"/>
    <w:rsid w:val="00D047E3"/>
    <w:rsid w:val="00D0486E"/>
    <w:rsid w:val="00D049C3"/>
    <w:rsid w:val="00D050FA"/>
    <w:rsid w:val="00D05E24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6A64"/>
    <w:rsid w:val="00D17254"/>
    <w:rsid w:val="00D17989"/>
    <w:rsid w:val="00D22092"/>
    <w:rsid w:val="00D2242F"/>
    <w:rsid w:val="00D22952"/>
    <w:rsid w:val="00D22C11"/>
    <w:rsid w:val="00D23728"/>
    <w:rsid w:val="00D23A23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DCA"/>
    <w:rsid w:val="00D340E8"/>
    <w:rsid w:val="00D35ACA"/>
    <w:rsid w:val="00D36526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918"/>
    <w:rsid w:val="00D51D86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5B2"/>
    <w:rsid w:val="00D60F04"/>
    <w:rsid w:val="00D618F3"/>
    <w:rsid w:val="00D62F51"/>
    <w:rsid w:val="00D637B3"/>
    <w:rsid w:val="00D63CDB"/>
    <w:rsid w:val="00D648A4"/>
    <w:rsid w:val="00D64DD8"/>
    <w:rsid w:val="00D6511B"/>
    <w:rsid w:val="00D66A45"/>
    <w:rsid w:val="00D67627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80C92"/>
    <w:rsid w:val="00D81543"/>
    <w:rsid w:val="00D818D7"/>
    <w:rsid w:val="00D81A0D"/>
    <w:rsid w:val="00D82AD6"/>
    <w:rsid w:val="00D82C31"/>
    <w:rsid w:val="00D83648"/>
    <w:rsid w:val="00D8425A"/>
    <w:rsid w:val="00D85446"/>
    <w:rsid w:val="00D86C5F"/>
    <w:rsid w:val="00D87848"/>
    <w:rsid w:val="00D87D32"/>
    <w:rsid w:val="00D908BA"/>
    <w:rsid w:val="00D9093A"/>
    <w:rsid w:val="00D91BC9"/>
    <w:rsid w:val="00D92EC0"/>
    <w:rsid w:val="00D930E6"/>
    <w:rsid w:val="00D94126"/>
    <w:rsid w:val="00D94514"/>
    <w:rsid w:val="00D95E80"/>
    <w:rsid w:val="00D9613F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96"/>
    <w:rsid w:val="00DC2609"/>
    <w:rsid w:val="00DC396B"/>
    <w:rsid w:val="00DC46E3"/>
    <w:rsid w:val="00DC6468"/>
    <w:rsid w:val="00DC716D"/>
    <w:rsid w:val="00DC72DC"/>
    <w:rsid w:val="00DC76EA"/>
    <w:rsid w:val="00DD1D22"/>
    <w:rsid w:val="00DD2E69"/>
    <w:rsid w:val="00DD3EA6"/>
    <w:rsid w:val="00DD4896"/>
    <w:rsid w:val="00DD50FC"/>
    <w:rsid w:val="00DD5124"/>
    <w:rsid w:val="00DD525C"/>
    <w:rsid w:val="00DD5EF5"/>
    <w:rsid w:val="00DD5F2A"/>
    <w:rsid w:val="00DD5F9C"/>
    <w:rsid w:val="00DE0680"/>
    <w:rsid w:val="00DE1240"/>
    <w:rsid w:val="00DE2AC4"/>
    <w:rsid w:val="00DE2ADB"/>
    <w:rsid w:val="00DE2C87"/>
    <w:rsid w:val="00DE348D"/>
    <w:rsid w:val="00DE3590"/>
    <w:rsid w:val="00DE3944"/>
    <w:rsid w:val="00DE3FD8"/>
    <w:rsid w:val="00DE4036"/>
    <w:rsid w:val="00DE4639"/>
    <w:rsid w:val="00DE4A74"/>
    <w:rsid w:val="00DE4BD9"/>
    <w:rsid w:val="00DE5EC3"/>
    <w:rsid w:val="00DE6B73"/>
    <w:rsid w:val="00DE76D0"/>
    <w:rsid w:val="00DF0BCC"/>
    <w:rsid w:val="00DF15A7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CC5"/>
    <w:rsid w:val="00DF7F11"/>
    <w:rsid w:val="00E027DA"/>
    <w:rsid w:val="00E032F1"/>
    <w:rsid w:val="00E03BB9"/>
    <w:rsid w:val="00E06287"/>
    <w:rsid w:val="00E06A0F"/>
    <w:rsid w:val="00E06E47"/>
    <w:rsid w:val="00E07EDF"/>
    <w:rsid w:val="00E101C3"/>
    <w:rsid w:val="00E11221"/>
    <w:rsid w:val="00E12991"/>
    <w:rsid w:val="00E136CB"/>
    <w:rsid w:val="00E139D2"/>
    <w:rsid w:val="00E14879"/>
    <w:rsid w:val="00E1503F"/>
    <w:rsid w:val="00E151E9"/>
    <w:rsid w:val="00E15351"/>
    <w:rsid w:val="00E17016"/>
    <w:rsid w:val="00E17439"/>
    <w:rsid w:val="00E20E8A"/>
    <w:rsid w:val="00E22BA7"/>
    <w:rsid w:val="00E23380"/>
    <w:rsid w:val="00E2355E"/>
    <w:rsid w:val="00E23D1A"/>
    <w:rsid w:val="00E24499"/>
    <w:rsid w:val="00E24A7C"/>
    <w:rsid w:val="00E26551"/>
    <w:rsid w:val="00E26EA6"/>
    <w:rsid w:val="00E26ECF"/>
    <w:rsid w:val="00E3065A"/>
    <w:rsid w:val="00E30D62"/>
    <w:rsid w:val="00E31DB7"/>
    <w:rsid w:val="00E33F79"/>
    <w:rsid w:val="00E348A5"/>
    <w:rsid w:val="00E350D7"/>
    <w:rsid w:val="00E36057"/>
    <w:rsid w:val="00E37779"/>
    <w:rsid w:val="00E41C93"/>
    <w:rsid w:val="00E429C1"/>
    <w:rsid w:val="00E442EB"/>
    <w:rsid w:val="00E46867"/>
    <w:rsid w:val="00E513DA"/>
    <w:rsid w:val="00E51812"/>
    <w:rsid w:val="00E52022"/>
    <w:rsid w:val="00E527EA"/>
    <w:rsid w:val="00E539D6"/>
    <w:rsid w:val="00E54D03"/>
    <w:rsid w:val="00E56C8C"/>
    <w:rsid w:val="00E57AC8"/>
    <w:rsid w:val="00E61BBD"/>
    <w:rsid w:val="00E626AD"/>
    <w:rsid w:val="00E626E3"/>
    <w:rsid w:val="00E62D47"/>
    <w:rsid w:val="00E62DA2"/>
    <w:rsid w:val="00E6360E"/>
    <w:rsid w:val="00E64A5F"/>
    <w:rsid w:val="00E6585D"/>
    <w:rsid w:val="00E66134"/>
    <w:rsid w:val="00E666B4"/>
    <w:rsid w:val="00E7013A"/>
    <w:rsid w:val="00E71C3C"/>
    <w:rsid w:val="00E738BD"/>
    <w:rsid w:val="00E7390D"/>
    <w:rsid w:val="00E73BC1"/>
    <w:rsid w:val="00E755EE"/>
    <w:rsid w:val="00E757C5"/>
    <w:rsid w:val="00E75EF0"/>
    <w:rsid w:val="00E76F8E"/>
    <w:rsid w:val="00E81027"/>
    <w:rsid w:val="00E82EEC"/>
    <w:rsid w:val="00E83071"/>
    <w:rsid w:val="00E837B5"/>
    <w:rsid w:val="00E83A8D"/>
    <w:rsid w:val="00E848E5"/>
    <w:rsid w:val="00E85FED"/>
    <w:rsid w:val="00E87008"/>
    <w:rsid w:val="00E874DC"/>
    <w:rsid w:val="00E87B11"/>
    <w:rsid w:val="00E87BCF"/>
    <w:rsid w:val="00E87BF4"/>
    <w:rsid w:val="00E90113"/>
    <w:rsid w:val="00E901FE"/>
    <w:rsid w:val="00E914A3"/>
    <w:rsid w:val="00E92D21"/>
    <w:rsid w:val="00E93893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3774"/>
    <w:rsid w:val="00EB43CD"/>
    <w:rsid w:val="00EB5C1E"/>
    <w:rsid w:val="00EB672F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5F4"/>
    <w:rsid w:val="00ED0AC3"/>
    <w:rsid w:val="00ED20F6"/>
    <w:rsid w:val="00ED3362"/>
    <w:rsid w:val="00ED40E9"/>
    <w:rsid w:val="00ED5907"/>
    <w:rsid w:val="00ED6DEE"/>
    <w:rsid w:val="00ED7358"/>
    <w:rsid w:val="00ED7811"/>
    <w:rsid w:val="00ED7F1A"/>
    <w:rsid w:val="00EE0697"/>
    <w:rsid w:val="00EE0800"/>
    <w:rsid w:val="00EE0B12"/>
    <w:rsid w:val="00EE0DB1"/>
    <w:rsid w:val="00EE149C"/>
    <w:rsid w:val="00EE1B4C"/>
    <w:rsid w:val="00EE1B95"/>
    <w:rsid w:val="00EE3227"/>
    <w:rsid w:val="00EE35CD"/>
    <w:rsid w:val="00EE3F39"/>
    <w:rsid w:val="00EE409D"/>
    <w:rsid w:val="00EE4EA6"/>
    <w:rsid w:val="00EE4F73"/>
    <w:rsid w:val="00EE507A"/>
    <w:rsid w:val="00EE5E35"/>
    <w:rsid w:val="00EE6E64"/>
    <w:rsid w:val="00EE7DE8"/>
    <w:rsid w:val="00EF0AE6"/>
    <w:rsid w:val="00EF4CE9"/>
    <w:rsid w:val="00EF4D68"/>
    <w:rsid w:val="00EF61ED"/>
    <w:rsid w:val="00EF6511"/>
    <w:rsid w:val="00F00C52"/>
    <w:rsid w:val="00F011AF"/>
    <w:rsid w:val="00F014ED"/>
    <w:rsid w:val="00F02C51"/>
    <w:rsid w:val="00F03034"/>
    <w:rsid w:val="00F04BAF"/>
    <w:rsid w:val="00F0541F"/>
    <w:rsid w:val="00F0599A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40284"/>
    <w:rsid w:val="00F42E14"/>
    <w:rsid w:val="00F4307C"/>
    <w:rsid w:val="00F43F6B"/>
    <w:rsid w:val="00F449DE"/>
    <w:rsid w:val="00F44A5D"/>
    <w:rsid w:val="00F456FC"/>
    <w:rsid w:val="00F458F0"/>
    <w:rsid w:val="00F4619D"/>
    <w:rsid w:val="00F4676D"/>
    <w:rsid w:val="00F46A91"/>
    <w:rsid w:val="00F46D32"/>
    <w:rsid w:val="00F47233"/>
    <w:rsid w:val="00F475DA"/>
    <w:rsid w:val="00F47DD3"/>
    <w:rsid w:val="00F5014F"/>
    <w:rsid w:val="00F5481E"/>
    <w:rsid w:val="00F54A19"/>
    <w:rsid w:val="00F551DB"/>
    <w:rsid w:val="00F57177"/>
    <w:rsid w:val="00F5798E"/>
    <w:rsid w:val="00F60EE5"/>
    <w:rsid w:val="00F61216"/>
    <w:rsid w:val="00F614B4"/>
    <w:rsid w:val="00F6288D"/>
    <w:rsid w:val="00F62D7A"/>
    <w:rsid w:val="00F6340B"/>
    <w:rsid w:val="00F63698"/>
    <w:rsid w:val="00F63760"/>
    <w:rsid w:val="00F63DB8"/>
    <w:rsid w:val="00F64144"/>
    <w:rsid w:val="00F6664D"/>
    <w:rsid w:val="00F66F4A"/>
    <w:rsid w:val="00F66F85"/>
    <w:rsid w:val="00F678AB"/>
    <w:rsid w:val="00F67CE5"/>
    <w:rsid w:val="00F71346"/>
    <w:rsid w:val="00F71F24"/>
    <w:rsid w:val="00F72CA2"/>
    <w:rsid w:val="00F73E30"/>
    <w:rsid w:val="00F74669"/>
    <w:rsid w:val="00F74C13"/>
    <w:rsid w:val="00F7596A"/>
    <w:rsid w:val="00F75DA0"/>
    <w:rsid w:val="00F778E3"/>
    <w:rsid w:val="00F800EA"/>
    <w:rsid w:val="00F81447"/>
    <w:rsid w:val="00F8174D"/>
    <w:rsid w:val="00F83FC4"/>
    <w:rsid w:val="00F8470F"/>
    <w:rsid w:val="00F86DCF"/>
    <w:rsid w:val="00F90631"/>
    <w:rsid w:val="00F90B0F"/>
    <w:rsid w:val="00F91259"/>
    <w:rsid w:val="00F93F41"/>
    <w:rsid w:val="00F94F0A"/>
    <w:rsid w:val="00F95095"/>
    <w:rsid w:val="00F963A1"/>
    <w:rsid w:val="00F975F5"/>
    <w:rsid w:val="00F97888"/>
    <w:rsid w:val="00F97F14"/>
    <w:rsid w:val="00FA0427"/>
    <w:rsid w:val="00FA0DAA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6989"/>
    <w:rsid w:val="00FB780D"/>
    <w:rsid w:val="00FC3916"/>
    <w:rsid w:val="00FC406C"/>
    <w:rsid w:val="00FC56FD"/>
    <w:rsid w:val="00FC7F2E"/>
    <w:rsid w:val="00FC7F3B"/>
    <w:rsid w:val="00FD0540"/>
    <w:rsid w:val="00FD096A"/>
    <w:rsid w:val="00FD2DB3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460C"/>
    <w:rsid w:val="00FF4E88"/>
    <w:rsid w:val="00FF518F"/>
    <w:rsid w:val="00FF5E16"/>
    <w:rsid w:val="00FF610B"/>
    <w:rsid w:val="00FF6F5C"/>
    <w:rsid w:val="3B271E5B"/>
    <w:rsid w:val="3BA55E7F"/>
    <w:rsid w:val="3F7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12E24F2-2446-4991-9FA4-8E704740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nhideWhenUsed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qFormat/>
    <w:pPr>
      <w:widowControl/>
      <w:numPr>
        <w:ilvl w:val="1"/>
        <w:numId w:val="1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tabs>
        <w:tab w:val="clear" w:pos="720"/>
        <w:tab w:val="left" w:pos="918"/>
      </w:tabs>
      <w:adjustRightInd/>
      <w:spacing w:before="240" w:after="240"/>
      <w:ind w:left="918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  <w:style w:type="character" w:customStyle="1" w:styleId="Char">
    <w:name w:val="正文首行缩进 Char"/>
    <w:basedOn w:val="Char1"/>
    <w:link w:val="a5"/>
    <w:rsid w:val="00122644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1A4280-1B25-43D9-BD6C-FD1D2E10F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850</TotalTime>
  <Pages>4</Pages>
  <Words>131</Words>
  <Characters>752</Characters>
  <Application>Microsoft Office Word</Application>
  <DocSecurity>0</DocSecurity>
  <Lines>6</Lines>
  <Paragraphs>1</Paragraphs>
  <ScaleCrop>false</ScaleCrop>
  <Company>Huawei Technologies Co., Ltd.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creator>huchang(C)</dc:creator>
  <cp:keywords>IPD-CMM 2.0</cp:keywords>
  <cp:lastModifiedBy>林国森</cp:lastModifiedBy>
  <cp:revision>1130</cp:revision>
  <cp:lastPrinted>2019-06-18T09:08:00Z</cp:lastPrinted>
  <dcterms:created xsi:type="dcterms:W3CDTF">2019-03-15T03:08:00Z</dcterms:created>
  <dcterms:modified xsi:type="dcterms:W3CDTF">2020-04-14T10:19:00Z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2052-11.1.0.8515</vt:lpwstr>
  </property>
</Properties>
</file>