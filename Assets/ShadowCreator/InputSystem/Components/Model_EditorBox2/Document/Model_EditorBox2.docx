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7E19BA" w:rsidRPr="007E19BA">
              <w:t>Model_</w:t>
            </w:r>
            <w:r w:rsidR="00A80BEB" w:rsidRPr="00294AC0">
              <w:t xml:space="preserve"> </w:t>
            </w:r>
            <w:r w:rsidR="00A80BEB" w:rsidRPr="00294AC0">
              <w:t>EditorBox2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</w:t>
            </w:r>
            <w:r w:rsidR="00525022">
              <w:rPr>
                <w:rFonts w:hint="eastAsia"/>
              </w:rPr>
              <w:t xml:space="preserve"> </w:t>
            </w:r>
            <w:r w:rsidR="00A80BEB" w:rsidRPr="00294AC0">
              <w:t>EditorBox2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</w:t>
      </w:r>
      <w:r w:rsidR="00525022" w:rsidRPr="00525022">
        <w:rPr>
          <w:rFonts w:hint="eastAsia"/>
        </w:rPr>
        <w:t xml:space="preserve"> </w:t>
      </w:r>
      <w:r w:rsidR="00525022">
        <w:rPr>
          <w:rFonts w:hint="eastAsia"/>
        </w:rPr>
        <w:t>Button</w:t>
      </w:r>
      <w:r w:rsidR="00525022" w:rsidRPr="000017FF"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 w:rsidP="00294AC0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 w:rsidP="00294AC0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 w:rsidP="00294AC0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 w:rsidP="00294AC0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 w:rsidP="00294AC0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>
              <w:t>2020/04/14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>
              <w:rPr>
                <w:rFonts w:hint="eastAsia"/>
              </w:rPr>
              <w:t>V</w:t>
            </w:r>
            <w:r>
              <w:t>1.0.</w:t>
            </w:r>
            <w:r w:rsidR="00294AC0"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B152BA" w:rsidP="00B152BA">
            <w:pPr>
              <w:pStyle w:val="affd"/>
              <w:jc w:val="center"/>
            </w:pPr>
            <w:r w:rsidRPr="004E0E28">
              <w:t>Model_</w:t>
            </w:r>
            <w:r w:rsidR="00294AC0" w:rsidRPr="00294AC0">
              <w:t>EditorBox2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294AC0" w:rsidP="00B152BA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294AC0" w:rsidP="00294AC0">
            <w:pPr>
              <w:pStyle w:val="affd"/>
            </w:pPr>
            <w:proofErr w:type="gramStart"/>
            <w:r>
              <w:rPr>
                <w:rFonts w:hint="eastAsia"/>
              </w:rPr>
              <w:t>胡佳骏</w:t>
            </w:r>
            <w:proofErr w:type="gramEnd"/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</w:t>
      </w:r>
      <w:r w:rsidR="00525022" w:rsidRPr="00525022">
        <w:rPr>
          <w:rFonts w:hint="eastAsia"/>
        </w:rPr>
        <w:t xml:space="preserve"> </w:t>
      </w:r>
      <w:r w:rsidR="00932A37" w:rsidRPr="00932A37">
        <w:t>EditorBox2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1105EC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105EC">
        <w:rPr>
          <w:rFonts w:asciiTheme="minorHAnsi" w:hAnsiTheme="minorHAnsi" w:cstheme="minorBidi" w:hint="eastAsia"/>
          <w:sz w:val="22"/>
          <w:szCs w:val="22"/>
        </w:rPr>
        <w:t>使用</w:t>
      </w:r>
      <w:r>
        <w:tab/>
      </w:r>
      <w:r>
        <w:rPr>
          <w:rFonts w:hint="eastAsia"/>
        </w:rPr>
        <w:t>4</w:t>
      </w: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1" w:name="_Toc33949675"/>
      <w:r>
        <w:br w:type="page"/>
      </w:r>
      <w:bookmarkEnd w:id="1"/>
    </w:p>
    <w:p w:rsidR="00414CDF" w:rsidRDefault="00505B06" w:rsidP="001E095E">
      <w:pPr>
        <w:pStyle w:val="1"/>
        <w:numPr>
          <w:ilvl w:val="0"/>
          <w:numId w:val="12"/>
        </w:numPr>
      </w:pPr>
      <w:bookmarkStart w:id="2" w:name="_Toc33949677"/>
      <w:r w:rsidRPr="00505B06">
        <w:lastRenderedPageBreak/>
        <w:t>Model_</w:t>
      </w:r>
      <w:r w:rsidR="001E095E" w:rsidRPr="001E095E">
        <w:t>EditorBox2</w:t>
      </w:r>
      <w:r w:rsidR="0033245A">
        <w:rPr>
          <w:rFonts w:hint="eastAsia"/>
        </w:rPr>
        <w:t>简介</w:t>
      </w: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2"/>
    <w:p w:rsidR="00CE3EFF" w:rsidRDefault="00E151E9" w:rsidP="003A5EE2">
      <w:pPr>
        <w:pStyle w:val="a5"/>
        <w:ind w:firstLineChars="0" w:firstLine="0"/>
      </w:pPr>
      <w:r w:rsidRPr="00505B06">
        <w:t>Model_</w:t>
      </w:r>
      <w:r w:rsidR="00525022" w:rsidRPr="00525022">
        <w:rPr>
          <w:rFonts w:hint="eastAsia"/>
        </w:rPr>
        <w:t xml:space="preserve"> </w:t>
      </w:r>
      <w:r w:rsidR="001E5D11" w:rsidRPr="001E5D11">
        <w:t>EditorBox2</w:t>
      </w:r>
      <w:r w:rsidR="00561942">
        <w:rPr>
          <w:rFonts w:hint="eastAsia"/>
        </w:rPr>
        <w:t>模块旨在便捷的</w:t>
      </w:r>
      <w:r w:rsidR="00525022">
        <w:rPr>
          <w:rFonts w:hint="eastAsia"/>
        </w:rPr>
        <w:t>在</w:t>
      </w:r>
      <w:r w:rsidR="00525022">
        <w:rPr>
          <w:rFonts w:hint="eastAsia"/>
        </w:rPr>
        <w:t>3</w:t>
      </w:r>
      <w:r w:rsidR="00525022">
        <w:t>D</w:t>
      </w:r>
      <w:r w:rsidR="00525022">
        <w:rPr>
          <w:rFonts w:hint="eastAsia"/>
        </w:rPr>
        <w:t>或</w:t>
      </w:r>
      <w:r w:rsidR="00525022">
        <w:rPr>
          <w:rFonts w:hint="eastAsia"/>
        </w:rPr>
        <w:t>2D</w:t>
      </w:r>
      <w:r w:rsidR="00525022">
        <w:rPr>
          <w:rFonts w:hint="eastAsia"/>
        </w:rPr>
        <w:t>的物体上添加</w:t>
      </w:r>
      <w:r w:rsidR="001E5D11">
        <w:rPr>
          <w:rFonts w:hint="eastAsia"/>
        </w:rPr>
        <w:t>基本编辑</w:t>
      </w:r>
      <w:r w:rsidR="009D0EC8">
        <w:rPr>
          <w:rFonts w:hint="eastAsia"/>
        </w:rPr>
        <w:t>功能</w:t>
      </w:r>
      <w:r w:rsidR="00561942">
        <w:rPr>
          <w:rFonts w:hint="eastAsia"/>
        </w:rPr>
        <w:t>，核心脚本</w:t>
      </w:r>
      <w:r w:rsidR="00CE3EFF">
        <w:rPr>
          <w:rFonts w:hint="eastAsia"/>
        </w:rPr>
        <w:t>:</w:t>
      </w:r>
    </w:p>
    <w:p w:rsidR="007735A5" w:rsidRDefault="00F47DD3" w:rsidP="00E837B5">
      <w:pPr>
        <w:pStyle w:val="a5"/>
        <w:ind w:firstLineChars="0" w:firstLine="0"/>
      </w:pPr>
      <w:r>
        <w:rPr>
          <w:rFonts w:hint="eastAsia"/>
        </w:rPr>
        <w:t>Scripts\</w:t>
      </w:r>
      <w:proofErr w:type="spellStart"/>
      <w:r w:rsidR="00A03967">
        <w:rPr>
          <w:rFonts w:ascii="新宋体" w:eastAsia="新宋体" w:cs="新宋体"/>
          <w:color w:val="000000"/>
          <w:sz w:val="19"/>
          <w:szCs w:val="19"/>
        </w:rPr>
        <w:t>DragComponent</w:t>
      </w:r>
      <w:r>
        <w:rPr>
          <w:rFonts w:hint="eastAsia"/>
        </w:rPr>
        <w:t>.</w:t>
      </w:r>
      <w:r>
        <w:t>cs</w:t>
      </w:r>
      <w:proofErr w:type="spellEnd"/>
      <w:r>
        <w:t xml:space="preserve"> //3</w:t>
      </w:r>
      <w:r>
        <w:rPr>
          <w:rFonts w:hint="eastAsia"/>
        </w:rPr>
        <w:t>D</w:t>
      </w:r>
      <w:r w:rsidR="00A03967">
        <w:rPr>
          <w:rFonts w:hint="eastAsia"/>
        </w:rPr>
        <w:t>物体的基本编辑</w:t>
      </w:r>
      <w:r>
        <w:rPr>
          <w:rFonts w:hint="eastAsia"/>
        </w:rPr>
        <w:t>功能</w:t>
      </w:r>
    </w:p>
    <w:p w:rsidR="009E6AAC" w:rsidRDefault="009E6AAC" w:rsidP="009E6AAC">
      <w:pPr>
        <w:pStyle w:val="2"/>
      </w:pPr>
      <w:r>
        <w:rPr>
          <w:rFonts w:hint="eastAsia"/>
        </w:rPr>
        <w:t>使用</w:t>
      </w:r>
    </w:p>
    <w:p w:rsidR="00592373" w:rsidRDefault="00A03967" w:rsidP="004B5287">
      <w:pPr>
        <w:pStyle w:val="3"/>
        <w:numPr>
          <w:ilvl w:val="0"/>
          <w:numId w:val="0"/>
        </w:numPr>
        <w:tabs>
          <w:tab w:val="clear" w:pos="630"/>
          <w:tab w:val="left" w:pos="390"/>
        </w:tabs>
        <w:ind w:left="918" w:hanging="720"/>
      </w:pPr>
      <w:r>
        <w:tab/>
      </w:r>
      <w:r>
        <w:rPr>
          <w:rFonts w:hint="eastAsia"/>
        </w:rPr>
        <w:t>创建自定义脚本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将这个脚本继承与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DragComponent</w:t>
      </w:r>
      <w:r>
        <w:rPr>
          <w:rFonts w:ascii="新宋体" w:eastAsia="新宋体" w:cs="新宋体" w:hint="eastAsia"/>
          <w:color w:val="000000"/>
          <w:sz w:val="19"/>
          <w:szCs w:val="19"/>
        </w:rPr>
        <w:t>.</w:t>
      </w:r>
      <w:r>
        <w:rPr>
          <w:rFonts w:ascii="新宋体" w:eastAsia="新宋体" w:cs="新宋体"/>
          <w:color w:val="000000"/>
          <w:sz w:val="19"/>
          <w:szCs w:val="19"/>
        </w:rPr>
        <w:t>cs</w:t>
      </w:r>
      <w:proofErr w:type="spellEnd"/>
      <w:r>
        <w:t xml:space="preserve">  </w:t>
      </w:r>
      <w:r>
        <w:rPr>
          <w:rFonts w:hint="eastAsia"/>
        </w:rPr>
        <w:t>参考例子</w:t>
      </w:r>
      <w:proofErr w:type="spellStart"/>
      <w:r>
        <w:rPr>
          <w:rFonts w:hint="eastAsia"/>
        </w:rPr>
        <w:t>Move</w:t>
      </w:r>
      <w:r>
        <w:t>Test.</w:t>
      </w:r>
      <w:proofErr w:type="gramStart"/>
      <w:r>
        <w:t>cs</w:t>
      </w:r>
      <w:proofErr w:type="spellEnd"/>
      <w:proofErr w:type="gramEnd"/>
    </w:p>
    <w:p w:rsidR="009E6AAC" w:rsidRDefault="003B011C" w:rsidP="009E6AAC">
      <w:pPr>
        <w:pStyle w:val="a5"/>
      </w:pPr>
      <w:r>
        <w:rPr>
          <w:noProof/>
        </w:rPr>
        <w:drawing>
          <wp:inline distT="0" distB="0" distL="0" distR="0" wp14:anchorId="2F88783E" wp14:editId="479FF936">
            <wp:extent cx="3476190" cy="18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1C" w:rsidRDefault="003B011C" w:rsidP="009E6AAC">
      <w:pPr>
        <w:pStyle w:val="a5"/>
      </w:pPr>
      <w:r>
        <w:rPr>
          <w:rFonts w:hint="eastAsia"/>
        </w:rPr>
        <w:t>编辑类型分为</w:t>
      </w:r>
    </w:p>
    <w:p w:rsidR="00592373" w:rsidRDefault="003B011C" w:rsidP="009E6AA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、有边框拖拽</w:t>
      </w:r>
    </w:p>
    <w:p w:rsidR="003B011C" w:rsidRDefault="003B011C" w:rsidP="003B011C">
      <w:pPr>
        <w:pStyle w:val="a5"/>
      </w:pPr>
      <w:r>
        <w:t>2</w:t>
      </w:r>
      <w:r>
        <w:t>、</w:t>
      </w:r>
      <w:r>
        <w:rPr>
          <w:rFonts w:hint="eastAsia"/>
        </w:rPr>
        <w:t>无</w:t>
      </w:r>
      <w:r>
        <w:rPr>
          <w:rFonts w:hint="eastAsia"/>
        </w:rPr>
        <w:t>边框拖拽</w:t>
      </w:r>
    </w:p>
    <w:p w:rsidR="003B011C" w:rsidRDefault="003B011C" w:rsidP="009E6AAC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、旋转放大拖拽</w:t>
      </w:r>
    </w:p>
    <w:p w:rsidR="00B04BE0" w:rsidRDefault="00B04BE0" w:rsidP="009E6AAC">
      <w:pPr>
        <w:pStyle w:val="a5"/>
      </w:pPr>
      <w:r>
        <w:rPr>
          <w:rFonts w:hint="eastAsia"/>
        </w:rPr>
        <w:t>材质类型分为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B04BE0" w:rsidRDefault="00B04BE0" w:rsidP="00B04BE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默认框</w:t>
      </w:r>
    </w:p>
    <w:p w:rsidR="00B04BE0" w:rsidRDefault="00B04BE0" w:rsidP="00B04BE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自定义框</w:t>
      </w:r>
    </w:p>
    <w:p w:rsidR="00B04BE0" w:rsidRDefault="00B04BE0" w:rsidP="00B04BE0">
      <w:pPr>
        <w:pStyle w:val="a5"/>
        <w:ind w:left="780" w:firstLineChars="0" w:firstLine="0"/>
        <w:rPr>
          <w:noProof/>
        </w:rPr>
      </w:pPr>
      <w:r>
        <w:rPr>
          <w:rFonts w:hint="eastAsia"/>
        </w:rPr>
        <w:t>自定义框</w:t>
      </w:r>
      <w:r>
        <w:rPr>
          <w:rFonts w:hint="eastAsia"/>
        </w:rPr>
        <w:t xml:space="preserve"> </w:t>
      </w:r>
      <w:r>
        <w:rPr>
          <w:rFonts w:hint="eastAsia"/>
        </w:rPr>
        <w:t>可以自己设定想要的框的</w:t>
      </w:r>
      <w:r>
        <w:rPr>
          <w:rFonts w:hint="eastAsia"/>
        </w:rPr>
        <w:t>U</w:t>
      </w:r>
      <w:r>
        <w:t>I</w:t>
      </w:r>
      <w:r w:rsidR="00E67C83">
        <w:t xml:space="preserve"> </w:t>
      </w:r>
      <w:r w:rsidR="00E67C83">
        <w:rPr>
          <w:rFonts w:hint="eastAsia"/>
        </w:rPr>
        <w:t>可以生成空挂体给他赋予</w:t>
      </w:r>
      <w:proofErr w:type="spellStart"/>
      <w:r w:rsidR="00E67C83">
        <w:rPr>
          <w:rFonts w:hint="eastAsia"/>
        </w:rPr>
        <w:t>DragManager</w:t>
      </w:r>
      <w:proofErr w:type="spellEnd"/>
      <w:r w:rsidR="00E67C83" w:rsidRPr="00E67C83">
        <w:rPr>
          <w:noProof/>
        </w:rPr>
        <w:t xml:space="preserve"> </w:t>
      </w:r>
      <w:r w:rsidR="00E67C83">
        <w:rPr>
          <w:noProof/>
        </w:rPr>
        <w:drawing>
          <wp:inline distT="0" distB="0" distL="0" distR="0" wp14:anchorId="5AD5CCF2" wp14:editId="2C55BE5D">
            <wp:extent cx="5727700" cy="16402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83" w:rsidRDefault="00E67C83" w:rsidP="00B842AB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t>F</w:t>
      </w:r>
      <w:r>
        <w:rPr>
          <w:rFonts w:hint="eastAsia"/>
          <w:noProof/>
        </w:rPr>
        <w:t>ocus</w:t>
      </w:r>
      <w:r>
        <w:rPr>
          <w:noProof/>
        </w:rPr>
        <w:t xml:space="preserve"> R</w:t>
      </w:r>
      <w:r>
        <w:rPr>
          <w:rFonts w:hint="eastAsia"/>
          <w:noProof/>
        </w:rPr>
        <w:t>ot</w:t>
      </w:r>
      <w:r>
        <w:rPr>
          <w:noProof/>
        </w:rPr>
        <w:t xml:space="preserve"> Model </w:t>
      </w:r>
      <w:r>
        <w:rPr>
          <w:rFonts w:hint="eastAsia"/>
          <w:noProof/>
        </w:rPr>
        <w:t>代表旋转</w:t>
      </w:r>
      <w:r w:rsidR="00BC52BE">
        <w:rPr>
          <w:rFonts w:hint="eastAsia"/>
          <w:noProof/>
        </w:rPr>
        <w:t>时候的锚点变化</w:t>
      </w:r>
    </w:p>
    <w:p w:rsidR="00D374F0" w:rsidRDefault="00E67C83" w:rsidP="00D374F0">
      <w:pPr>
        <w:pStyle w:val="a5"/>
        <w:ind w:left="780" w:firstLineChars="0" w:firstLine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ocus S</w:t>
      </w:r>
      <w:r>
        <w:rPr>
          <w:rFonts w:hint="eastAsia"/>
          <w:noProof/>
        </w:rPr>
        <w:t>cal</w:t>
      </w:r>
      <w:r>
        <w:rPr>
          <w:noProof/>
        </w:rPr>
        <w:t xml:space="preserve"> M</w:t>
      </w:r>
      <w:r>
        <w:rPr>
          <w:rFonts w:hint="eastAsia"/>
          <w:noProof/>
        </w:rPr>
        <w:t>odel</w:t>
      </w:r>
      <w:r>
        <w:rPr>
          <w:noProof/>
        </w:rPr>
        <w:t xml:space="preserve"> </w:t>
      </w:r>
      <w:r>
        <w:rPr>
          <w:rFonts w:hint="eastAsia"/>
          <w:noProof/>
        </w:rPr>
        <w:t>代表放大缩小时候的锚点变化</w:t>
      </w:r>
    </w:p>
    <w:p w:rsidR="00D374F0" w:rsidRPr="003B011C" w:rsidRDefault="00D374F0" w:rsidP="00D374F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t>Euler</w:t>
      </w:r>
      <w:r>
        <w:rPr>
          <w:noProof/>
        </w:rPr>
        <w:t>G</w:t>
      </w:r>
      <w:r>
        <w:rPr>
          <w:rFonts w:hint="eastAsia"/>
          <w:noProof/>
        </w:rPr>
        <w:t>ame</w:t>
      </w:r>
      <w:r>
        <w:rPr>
          <w:noProof/>
        </w:rPr>
        <w:t xml:space="preserve"> </w:t>
      </w:r>
      <w:r>
        <w:rPr>
          <w:rFonts w:hint="eastAsia"/>
          <w:noProof/>
        </w:rPr>
        <w:t>旋转的</w:t>
      </w:r>
      <w:r w:rsidR="00E8025C">
        <w:rPr>
          <w:rFonts w:hint="eastAsia"/>
          <w:noProof/>
        </w:rPr>
        <w:t>模型</w:t>
      </w:r>
      <w:bookmarkStart w:id="3" w:name="_GoBack"/>
      <w:bookmarkEnd w:id="3"/>
    </w:p>
    <w:p w:rsidR="00D374F0" w:rsidRDefault="00D374F0" w:rsidP="00D374F0">
      <w:pPr>
        <w:pStyle w:val="a5"/>
        <w:ind w:left="780" w:firstLineChars="0" w:firstLine="0"/>
        <w:rPr>
          <w:noProof/>
        </w:rPr>
      </w:pPr>
    </w:p>
    <w:p w:rsidR="00946DED" w:rsidRDefault="00D374F0" w:rsidP="00946DED">
      <w:pPr>
        <w:pStyle w:val="a5"/>
        <w:ind w:left="780" w:firstLineChars="0" w:firstLine="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cale</w:t>
      </w:r>
      <w:r>
        <w:rPr>
          <w:noProof/>
        </w:rPr>
        <w:t>G</w:t>
      </w:r>
      <w:r>
        <w:rPr>
          <w:rFonts w:hint="eastAsia"/>
          <w:noProof/>
        </w:rPr>
        <w:t>ame</w:t>
      </w:r>
      <w:r>
        <w:rPr>
          <w:noProof/>
        </w:rPr>
        <w:t xml:space="preserve"> </w:t>
      </w:r>
      <w:r>
        <w:rPr>
          <w:rFonts w:hint="eastAsia"/>
          <w:noProof/>
        </w:rPr>
        <w:t>放大缩小</w:t>
      </w:r>
      <w:r>
        <w:rPr>
          <w:rFonts w:hint="eastAsia"/>
          <w:noProof/>
        </w:rPr>
        <w:t>的</w:t>
      </w:r>
      <w:r w:rsidR="00850018">
        <w:rPr>
          <w:rFonts w:hint="eastAsia"/>
          <w:noProof/>
        </w:rPr>
        <w:t>模型</w:t>
      </w:r>
    </w:p>
    <w:p w:rsidR="005C31D7" w:rsidRDefault="00946DED" w:rsidP="005C31D7">
      <w:pPr>
        <w:pStyle w:val="a5"/>
        <w:ind w:left="780" w:firstLineChars="0" w:firstLine="0"/>
        <w:rPr>
          <w:noProof/>
        </w:rPr>
      </w:pPr>
      <w:r>
        <w:rPr>
          <w:rFonts w:hint="eastAsia"/>
          <w:noProof/>
        </w:rPr>
        <w:t>Line</w:t>
      </w:r>
      <w:r>
        <w:rPr>
          <w:noProof/>
        </w:rPr>
        <w:t xml:space="preserve"> M</w:t>
      </w:r>
      <w:r>
        <w:rPr>
          <w:rFonts w:hint="eastAsia"/>
          <w:noProof/>
        </w:rPr>
        <w:t>aterial</w:t>
      </w:r>
      <w:r>
        <w:rPr>
          <w:noProof/>
        </w:rPr>
        <w:t xml:space="preserve"> </w:t>
      </w:r>
      <w:r>
        <w:rPr>
          <w:rFonts w:hint="eastAsia"/>
          <w:noProof/>
        </w:rPr>
        <w:t>框的材质球</w:t>
      </w:r>
    </w:p>
    <w:p w:rsidR="00946DED" w:rsidRDefault="005C31D7" w:rsidP="00946DED">
      <w:pPr>
        <w:pStyle w:val="a5"/>
        <w:ind w:left="780" w:firstLineChars="0" w:firstLine="0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ox</w:t>
      </w:r>
      <w:r>
        <w:rPr>
          <w:noProof/>
        </w:rPr>
        <w:t xml:space="preserve"> M</w:t>
      </w:r>
      <w:r>
        <w:rPr>
          <w:rFonts w:hint="eastAsia"/>
          <w:noProof/>
        </w:rPr>
        <w:t>aterial</w:t>
      </w:r>
      <w:r>
        <w:rPr>
          <w:noProof/>
        </w:rPr>
        <w:t xml:space="preserve"> </w:t>
      </w:r>
      <w:r>
        <w:rPr>
          <w:rFonts w:hint="eastAsia"/>
          <w:noProof/>
        </w:rPr>
        <w:t>Box</w:t>
      </w:r>
      <w:r>
        <w:rPr>
          <w:rFonts w:hint="eastAsia"/>
          <w:noProof/>
        </w:rPr>
        <w:t>的材质球</w:t>
      </w:r>
    </w:p>
    <w:p w:rsidR="00946DED" w:rsidRPr="003B011C" w:rsidRDefault="00946DED" w:rsidP="00946DED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t>B</w:t>
      </w:r>
      <w:r>
        <w:rPr>
          <w:rFonts w:hint="eastAsia"/>
          <w:noProof/>
        </w:rPr>
        <w:t>ox</w:t>
      </w:r>
      <w:r>
        <w:rPr>
          <w:noProof/>
        </w:rPr>
        <w:t xml:space="preserve"> C</w:t>
      </w:r>
      <w:r>
        <w:rPr>
          <w:rFonts w:hint="eastAsia"/>
          <w:noProof/>
        </w:rPr>
        <w:t>lick</w:t>
      </w:r>
      <w:r>
        <w:rPr>
          <w:noProof/>
        </w:rPr>
        <w:t xml:space="preserve"> </w:t>
      </w:r>
      <w:r>
        <w:rPr>
          <w:noProof/>
        </w:rPr>
        <w:t>M</w:t>
      </w:r>
      <w:r>
        <w:rPr>
          <w:rFonts w:hint="eastAsia"/>
          <w:noProof/>
        </w:rPr>
        <w:t>aterial</w:t>
      </w:r>
      <w:r>
        <w:rPr>
          <w:noProof/>
        </w:rPr>
        <w:t xml:space="preserve"> </w:t>
      </w:r>
      <w:r>
        <w:rPr>
          <w:rFonts w:hint="eastAsia"/>
          <w:noProof/>
        </w:rPr>
        <w:t>点击之后的</w:t>
      </w:r>
      <w:r>
        <w:rPr>
          <w:rFonts w:hint="eastAsia"/>
          <w:noProof/>
        </w:rPr>
        <w:t>Box</w:t>
      </w:r>
      <w:r>
        <w:rPr>
          <w:rFonts w:hint="eastAsia"/>
          <w:noProof/>
        </w:rPr>
        <w:t>的材质球</w:t>
      </w:r>
    </w:p>
    <w:p w:rsidR="00592373" w:rsidRDefault="00592373" w:rsidP="00946DED">
      <w:pPr>
        <w:pStyle w:val="a5"/>
        <w:ind w:left="780" w:firstLineChars="0" w:firstLine="0"/>
      </w:pPr>
    </w:p>
    <w:p w:rsidR="00122644" w:rsidRDefault="00122644" w:rsidP="00122644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122644" w:rsidRDefault="00122644" w:rsidP="00122644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Pr="00F40119">
        <w:rPr>
          <w:rFonts w:ascii="仿宋" w:eastAsia="仿宋" w:hAnsi="仿宋"/>
          <w:sz w:val="20"/>
          <w:szCs w:val="20"/>
        </w:rPr>
        <w:t xml:space="preserve"> </w:t>
      </w:r>
      <w:proofErr w:type="spellStart"/>
      <w:r w:rsidRPr="00EE5E06">
        <w:rPr>
          <w:rFonts w:ascii="仿宋" w:eastAsia="仿宋" w:hAnsi="仿宋"/>
          <w:sz w:val="20"/>
          <w:szCs w:val="20"/>
        </w:rPr>
        <w:t>ShadowCreator</w:t>
      </w:r>
      <w:proofErr w:type="spellEnd"/>
      <w:r w:rsidRPr="00EE5E06">
        <w:rPr>
          <w:rFonts w:ascii="仿宋" w:eastAsia="仿宋" w:hAnsi="仿宋"/>
          <w:sz w:val="20"/>
          <w:szCs w:val="20"/>
        </w:rPr>
        <w:t>\</w:t>
      </w:r>
      <w:proofErr w:type="spellStart"/>
      <w:r>
        <w:rPr>
          <w:rFonts w:ascii="仿宋" w:eastAsia="仿宋" w:hAnsi="仿宋"/>
          <w:sz w:val="20"/>
          <w:szCs w:val="20"/>
        </w:rPr>
        <w:t>InputSystem</w:t>
      </w:r>
      <w:proofErr w:type="spellEnd"/>
      <w:r>
        <w:rPr>
          <w:rFonts w:ascii="仿宋" w:eastAsia="仿宋" w:hAnsi="仿宋"/>
          <w:sz w:val="20"/>
          <w:szCs w:val="20"/>
        </w:rPr>
        <w:t>\Components\</w:t>
      </w:r>
      <w:proofErr w:type="spellStart"/>
      <w:r>
        <w:rPr>
          <w:rFonts w:ascii="仿宋" w:eastAsia="仿宋" w:hAnsi="仿宋"/>
          <w:sz w:val="20"/>
          <w:szCs w:val="20"/>
        </w:rPr>
        <w:t>Model_</w:t>
      </w:r>
      <w:r w:rsidR="00B842AB" w:rsidRPr="00B842AB">
        <w:rPr>
          <w:rFonts w:ascii="仿宋" w:eastAsia="仿宋" w:hAnsi="仿宋"/>
          <w:sz w:val="20"/>
          <w:szCs w:val="20"/>
        </w:rPr>
        <w:t>EditorBox</w:t>
      </w:r>
      <w:proofErr w:type="spellEnd"/>
      <w:r>
        <w:rPr>
          <w:rFonts w:ascii="仿宋" w:eastAsia="仿宋" w:hAnsi="仿宋"/>
          <w:sz w:val="20"/>
          <w:szCs w:val="20"/>
        </w:rPr>
        <w:t>\Scene\</w:t>
      </w:r>
      <w:r w:rsidR="00B842AB" w:rsidRPr="00B842AB">
        <w:t xml:space="preserve"> </w:t>
      </w:r>
      <w:proofErr w:type="spellStart"/>
      <w:r w:rsidR="00B842AB" w:rsidRPr="00B842AB">
        <w:rPr>
          <w:rFonts w:ascii="仿宋" w:eastAsia="仿宋" w:hAnsi="仿宋"/>
          <w:sz w:val="20"/>
          <w:szCs w:val="20"/>
        </w:rPr>
        <w:t>Model_EditorBox</w:t>
      </w:r>
      <w:r>
        <w:rPr>
          <w:rFonts w:ascii="仿宋" w:eastAsia="仿宋" w:hAnsi="仿宋"/>
          <w:sz w:val="20"/>
          <w:szCs w:val="20"/>
        </w:rPr>
        <w:t>.unity</w:t>
      </w:r>
      <w:proofErr w:type="spellEnd"/>
    </w:p>
    <w:p w:rsidR="00122644" w:rsidRPr="009E6AAC" w:rsidRDefault="00122644" w:rsidP="009E6AAC">
      <w:pPr>
        <w:pStyle w:val="a5"/>
      </w:pPr>
    </w:p>
    <w:sectPr w:rsidR="00122644" w:rsidRPr="009E6AAC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30" w:rsidRDefault="00373330">
      <w:r>
        <w:separator/>
      </w:r>
    </w:p>
  </w:endnote>
  <w:endnote w:type="continuationSeparator" w:id="0">
    <w:p w:rsidR="00373330" w:rsidRDefault="0037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D00CDF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D00CDF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D00CDF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D00CDF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30" w:rsidRDefault="00373330">
      <w:r>
        <w:separator/>
      </w:r>
    </w:p>
  </w:footnote>
  <w:footnote w:type="continuationSeparator" w:id="0">
    <w:p w:rsidR="00373330" w:rsidRDefault="00373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9C54EA2"/>
    <w:multiLevelType w:val="hybridMultilevel"/>
    <w:tmpl w:val="1F2A0DD2"/>
    <w:lvl w:ilvl="0" w:tplc="C25A8E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7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9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1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1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8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6F55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644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1CB"/>
    <w:rsid w:val="00137265"/>
    <w:rsid w:val="00140D62"/>
    <w:rsid w:val="0014137E"/>
    <w:rsid w:val="00141767"/>
    <w:rsid w:val="00141B81"/>
    <w:rsid w:val="00142DF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3E75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095E"/>
    <w:rsid w:val="001E1374"/>
    <w:rsid w:val="001E1C8D"/>
    <w:rsid w:val="001E3053"/>
    <w:rsid w:val="001E3867"/>
    <w:rsid w:val="001E398A"/>
    <w:rsid w:val="001E4046"/>
    <w:rsid w:val="001E5D11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4AC0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330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926"/>
    <w:rsid w:val="003A7E9F"/>
    <w:rsid w:val="003B011C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5D09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B9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9B2"/>
    <w:rsid w:val="004B1F4F"/>
    <w:rsid w:val="004B20A3"/>
    <w:rsid w:val="004B23B4"/>
    <w:rsid w:val="004B2CC7"/>
    <w:rsid w:val="004B2F8B"/>
    <w:rsid w:val="004B30FA"/>
    <w:rsid w:val="004B36F8"/>
    <w:rsid w:val="004B5287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65F5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022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64C"/>
    <w:rsid w:val="00567FCF"/>
    <w:rsid w:val="00571715"/>
    <w:rsid w:val="00572245"/>
    <w:rsid w:val="005735DE"/>
    <w:rsid w:val="005735E4"/>
    <w:rsid w:val="005742DB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2373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B77BE"/>
    <w:rsid w:val="005C1F77"/>
    <w:rsid w:val="005C2559"/>
    <w:rsid w:val="005C2B97"/>
    <w:rsid w:val="005C31D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536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19B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27B4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35A5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4F69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2FFC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018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8F0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2D0A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2A37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6DED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C8"/>
    <w:rsid w:val="009D20F5"/>
    <w:rsid w:val="009D3F6A"/>
    <w:rsid w:val="009D5077"/>
    <w:rsid w:val="009D50A7"/>
    <w:rsid w:val="009D6BCE"/>
    <w:rsid w:val="009D6F5F"/>
    <w:rsid w:val="009E2616"/>
    <w:rsid w:val="009E4E03"/>
    <w:rsid w:val="009E6AAC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3967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60AF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0BEB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BE0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2BA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21A"/>
    <w:rsid w:val="00B82818"/>
    <w:rsid w:val="00B832C9"/>
    <w:rsid w:val="00B842AB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2BE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3EFF"/>
    <w:rsid w:val="00CE4243"/>
    <w:rsid w:val="00CE6D42"/>
    <w:rsid w:val="00CE7534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0CDF"/>
    <w:rsid w:val="00D01021"/>
    <w:rsid w:val="00D01915"/>
    <w:rsid w:val="00D01ACC"/>
    <w:rsid w:val="00D01E31"/>
    <w:rsid w:val="00D022E0"/>
    <w:rsid w:val="00D024D5"/>
    <w:rsid w:val="00D03EE3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374F0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25C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ABE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DF7F11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1E9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67C83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025C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5CF5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58F0"/>
    <w:rsid w:val="00F4619D"/>
    <w:rsid w:val="00F4676D"/>
    <w:rsid w:val="00F46A91"/>
    <w:rsid w:val="00F46D32"/>
    <w:rsid w:val="00F47233"/>
    <w:rsid w:val="00F475DA"/>
    <w:rsid w:val="00F47DD3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778E3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56FD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2FEF"/>
    <w:rsid w:val="00FF460C"/>
    <w:rsid w:val="00FF4E88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2E24F2-2446-4991-9FA4-8E70474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122644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104FC-D3BB-4A85-9059-46D3B139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29</TotalTime>
  <Pages>5</Pages>
  <Words>164</Words>
  <Characters>938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胡佳骏</cp:lastModifiedBy>
  <cp:revision>19</cp:revision>
  <cp:lastPrinted>2019-06-18T09:08:00Z</cp:lastPrinted>
  <dcterms:created xsi:type="dcterms:W3CDTF">2020-04-15T02:55:00Z</dcterms:created>
  <dcterms:modified xsi:type="dcterms:W3CDTF">2020-04-15T03:27:00Z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