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</w:t>
            </w:r>
            <w:r w:rsidR="00142DF1" w:rsidRPr="00142DF1">
              <w:t>PointerDrag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</w:t>
            </w:r>
            <w:r w:rsidR="00142DF1" w:rsidRPr="00142DF1">
              <w:t>PointerDrag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</w:t>
      </w:r>
      <w:r w:rsidR="0056764C" w:rsidRPr="0056764C">
        <w:t>PointerDrag</w:t>
      </w:r>
      <w:r w:rsidR="00D461E3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</w:t>
            </w:r>
            <w:r w:rsidR="00DD525C" w:rsidRPr="00DD525C">
              <w:t>PointerDrag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F778E3" w:rsidRPr="00F778E3">
        <w:t>PointerDrag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FF6F5C" w:rsidRDefault="00505B06" w:rsidP="004B19B2">
      <w:pPr>
        <w:pStyle w:val="1"/>
        <w:numPr>
          <w:ilvl w:val="0"/>
          <w:numId w:val="12"/>
        </w:numPr>
      </w:pPr>
      <w:bookmarkStart w:id="2" w:name="_Toc33949677"/>
      <w:r w:rsidRPr="00505B06">
        <w:lastRenderedPageBreak/>
        <w:t>Model_</w:t>
      </w:r>
      <w:r w:rsidR="004B19B2" w:rsidRPr="004B19B2">
        <w:t>PointerDrag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2"/>
    <w:p w:rsidR="00CE3EFF" w:rsidRDefault="00E151E9" w:rsidP="003A5EE2">
      <w:pPr>
        <w:pStyle w:val="a5"/>
        <w:ind w:firstLineChars="0" w:firstLine="0"/>
        <w:rPr>
          <w:rFonts w:hint="eastAsia"/>
        </w:rPr>
      </w:pPr>
      <w:r w:rsidRPr="00505B06">
        <w:t>Model_</w:t>
      </w:r>
      <w:r w:rsidRPr="004B19B2">
        <w:t>PointerDrag</w:t>
      </w:r>
      <w:r w:rsidR="00561942">
        <w:rPr>
          <w:rFonts w:hint="eastAsia"/>
        </w:rPr>
        <w:t>模块旨在便捷的添加对于</w:t>
      </w:r>
      <w:r w:rsidR="00561942">
        <w:rPr>
          <w:rFonts w:hint="eastAsia"/>
        </w:rPr>
        <w:t>Collider</w:t>
      </w:r>
      <w:r w:rsidR="00561942">
        <w:rPr>
          <w:rFonts w:hint="eastAsia"/>
        </w:rPr>
        <w:t>的</w:t>
      </w:r>
      <w:r w:rsidR="005B77BE">
        <w:rPr>
          <w:rFonts w:hint="eastAsia"/>
        </w:rPr>
        <w:t>游戏对象进行拖拽</w:t>
      </w:r>
      <w:r w:rsidR="00561942">
        <w:rPr>
          <w:rFonts w:hint="eastAsia"/>
        </w:rPr>
        <w:t>，核心脚本</w:t>
      </w:r>
      <w:r w:rsidR="00CE3EFF">
        <w:rPr>
          <w:rFonts w:hint="eastAsia"/>
        </w:rPr>
        <w:t>:</w:t>
      </w:r>
    </w:p>
    <w:p w:rsidR="003A5EE2" w:rsidRDefault="00561942" w:rsidP="003A5EE2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Scripts/</w:t>
      </w:r>
      <w:r w:rsidR="0066019B">
        <w:rPr>
          <w:rFonts w:hint="eastAsia"/>
        </w:rPr>
        <w:t xml:space="preserve">PointerDrag.cs  </w:t>
      </w:r>
      <w:r w:rsidR="00627536">
        <w:rPr>
          <w:rFonts w:hint="eastAsia"/>
        </w:rPr>
        <w:t>//</w:t>
      </w:r>
      <w:r w:rsidR="00627536">
        <w:rPr>
          <w:rFonts w:hint="eastAsia"/>
        </w:rPr>
        <w:t>拖拽不带缓冲</w:t>
      </w:r>
    </w:p>
    <w:p w:rsidR="004D65F5" w:rsidRDefault="004D65F5" w:rsidP="003A5EE2">
      <w:pPr>
        <w:pStyle w:val="a5"/>
        <w:ind w:firstLineChars="0" w:firstLine="0"/>
      </w:pPr>
      <w:r>
        <w:rPr>
          <w:rFonts w:hint="eastAsia"/>
        </w:rPr>
        <w:t>Scripts/Pointer</w:t>
      </w:r>
      <w:r w:rsidR="00D03EE3">
        <w:rPr>
          <w:rFonts w:hint="eastAsia"/>
        </w:rPr>
        <w:t>Slow</w:t>
      </w:r>
      <w:r>
        <w:rPr>
          <w:rFonts w:hint="eastAsia"/>
        </w:rPr>
        <w:t>Drag.cs</w:t>
      </w:r>
      <w:r w:rsidR="007F2FFC">
        <w:rPr>
          <w:rFonts w:hint="eastAsia"/>
        </w:rPr>
        <w:t xml:space="preserve"> //</w:t>
      </w:r>
      <w:r w:rsidR="007F2FFC">
        <w:rPr>
          <w:rFonts w:hint="eastAsia"/>
        </w:rPr>
        <w:t>拖拽带缓冲</w:t>
      </w:r>
    </w:p>
    <w:p w:rsidR="00561942" w:rsidRDefault="00561942" w:rsidP="003A5EE2">
      <w:pPr>
        <w:pStyle w:val="a5"/>
        <w:ind w:firstLineChars="0" w:firstLine="0"/>
      </w:pPr>
    </w:p>
    <w:p w:rsidR="001F7DD9" w:rsidRDefault="005768BE" w:rsidP="001F7DD9">
      <w:pPr>
        <w:pStyle w:val="2"/>
      </w:pPr>
      <w:r>
        <w:rPr>
          <w:rFonts w:hint="eastAsia"/>
        </w:rPr>
        <w:t>使用</w:t>
      </w:r>
    </w:p>
    <w:p w:rsidR="00561942" w:rsidRDefault="00785C32" w:rsidP="003A5EE2">
      <w:pPr>
        <w:pStyle w:val="a5"/>
        <w:ind w:firstLineChars="0" w:firstLine="0"/>
      </w:pPr>
      <w:r>
        <w:rPr>
          <w:rFonts w:hint="eastAsia"/>
        </w:rPr>
        <w:t>直接将脚本</w:t>
      </w:r>
      <w:r w:rsidR="006404EE">
        <w:rPr>
          <w:rFonts w:hint="eastAsia"/>
        </w:rPr>
        <w:t>Scripts/</w:t>
      </w:r>
      <w:r w:rsidR="00F458F0">
        <w:rPr>
          <w:rFonts w:hint="eastAsia"/>
        </w:rPr>
        <w:t>PointerDrag.cs</w:t>
      </w:r>
      <w:r w:rsidR="00B7721A">
        <w:rPr>
          <w:rFonts w:hint="eastAsia"/>
        </w:rPr>
        <w:t>或</w:t>
      </w:r>
      <w:r w:rsidR="00163E75">
        <w:rPr>
          <w:rFonts w:hint="eastAsia"/>
        </w:rPr>
        <w:t>Scripts/</w:t>
      </w:r>
      <w:r w:rsidR="00CE7534">
        <w:rPr>
          <w:rFonts w:hint="eastAsia"/>
        </w:rPr>
        <w:t>PointerSlowDrag</w:t>
      </w:r>
      <w:r w:rsidR="00163E75">
        <w:rPr>
          <w:rFonts w:hint="eastAsia"/>
        </w:rPr>
        <w:t>.cs</w:t>
      </w:r>
      <w:r w:rsidR="00F64144">
        <w:rPr>
          <w:rFonts w:hint="eastAsia"/>
        </w:rPr>
        <w:t>拖拽到包含</w:t>
      </w:r>
      <w:r w:rsidR="00F64144">
        <w:rPr>
          <w:rFonts w:hint="eastAsia"/>
        </w:rPr>
        <w:t>Collider</w:t>
      </w:r>
      <w:r w:rsidR="00F64144">
        <w:rPr>
          <w:rFonts w:hint="eastAsia"/>
        </w:rPr>
        <w:t>的物体上</w:t>
      </w:r>
      <w:r w:rsidR="00DF7F11">
        <w:rPr>
          <w:rFonts w:hint="eastAsia"/>
        </w:rPr>
        <w:t>即可：</w:t>
      </w:r>
    </w:p>
    <w:p w:rsidR="00DE1240" w:rsidRDefault="004A65B9" w:rsidP="00E837B5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B56341" wp14:editId="00EDF67E">
            <wp:extent cx="39052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B9" w:rsidRDefault="00026F55" w:rsidP="00E837B5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或</w:t>
      </w:r>
    </w:p>
    <w:p w:rsidR="007735A5" w:rsidRPr="00E837B5" w:rsidRDefault="007735A5" w:rsidP="00E837B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46B7418" wp14:editId="56E4E1D5">
            <wp:extent cx="39243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735A5" w:rsidRPr="00E837B5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2C9" w:rsidRDefault="00B832C9">
      <w:r>
        <w:separator/>
      </w:r>
    </w:p>
  </w:endnote>
  <w:endnote w:type="continuationSeparator" w:id="0">
    <w:p w:rsidR="00B832C9" w:rsidRDefault="00B8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7735A5">
      <w:rPr>
        <w:noProof/>
      </w:rPr>
      <w:t>4</w:t>
    </w:r>
    <w:r>
      <w:fldChar w:fldCharType="end"/>
    </w:r>
    <w:r>
      <w:t xml:space="preserve"> , Total </w:t>
    </w:r>
    <w:r w:rsidR="00B832C9">
      <w:fldChar w:fldCharType="begin"/>
    </w:r>
    <w:r w:rsidR="00B832C9">
      <w:instrText>numpages  \* MERGEFORMAT</w:instrText>
    </w:r>
    <w:r w:rsidR="00B832C9">
      <w:fldChar w:fldCharType="separate"/>
    </w:r>
    <w:r w:rsidR="007735A5">
      <w:rPr>
        <w:noProof/>
      </w:rPr>
      <w:t>4</w:t>
    </w:r>
    <w:r w:rsidR="00B832C9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7735A5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B832C9">
      <w:fldChar w:fldCharType="begin"/>
    </w:r>
    <w:r w:rsidR="00B832C9">
      <w:instrText>numpages  \* MERGEFORMAT</w:instrText>
    </w:r>
    <w:r w:rsidR="00B832C9">
      <w:fldChar w:fldCharType="separate"/>
    </w:r>
    <w:r w:rsidR="007735A5">
      <w:rPr>
        <w:noProof/>
      </w:rPr>
      <w:t>4</w:t>
    </w:r>
    <w:r w:rsidR="00B832C9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2C9" w:rsidRDefault="00B832C9">
      <w:r>
        <w:separator/>
      </w:r>
    </w:p>
  </w:footnote>
  <w:footnote w:type="continuationSeparator" w:id="0">
    <w:p w:rsidR="00B832C9" w:rsidRDefault="00B83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C29FD-9F73-41B9-B2F5-7779791F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837</TotalTime>
  <Pages>4</Pages>
  <Words>120</Words>
  <Characters>690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1122</cp:revision>
  <cp:lastPrinted>2019-06-18T09:08:00Z</cp:lastPrinted>
  <dcterms:created xsi:type="dcterms:W3CDTF">2019-03-15T03:08:00Z</dcterms:created>
  <dcterms:modified xsi:type="dcterms:W3CDTF">2020-04-09T01:46:00Z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